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2C790" w14:textId="77777777" w:rsidR="004A7D67" w:rsidRDefault="004A7D67" w:rsidP="00366725">
      <w:pPr>
        <w:spacing w:after="360"/>
      </w:pPr>
      <w:bookmarkStart w:id="0" w:name="_GoBack"/>
      <w:bookmarkEnd w:id="0"/>
    </w:p>
    <w:p w14:paraId="372EC5BE" w14:textId="77777777" w:rsidR="00484F1F" w:rsidRDefault="00E94CE5" w:rsidP="00E94CE5">
      <w:pPr>
        <w:tabs>
          <w:tab w:val="left" w:pos="6075"/>
        </w:tabs>
      </w:pPr>
      <w:r>
        <w:tab/>
      </w:r>
    </w:p>
    <w:p w14:paraId="1864C91E" w14:textId="77777777" w:rsidR="00F644F6" w:rsidRDefault="00F644F6" w:rsidP="00E94CE5">
      <w:pPr>
        <w:tabs>
          <w:tab w:val="left" w:pos="6075"/>
        </w:tabs>
      </w:pPr>
    </w:p>
    <w:p w14:paraId="6D843520" w14:textId="77777777" w:rsidR="00ED2D63" w:rsidRPr="00F644F6" w:rsidRDefault="00ED2D63" w:rsidP="002D3432">
      <w:pPr>
        <w:ind w:left="1701" w:hanging="1417"/>
        <w:jc w:val="center"/>
        <w:rPr>
          <w:rFonts w:ascii="Book Antiqua" w:hAnsi="Book Antiqua"/>
          <w:b/>
          <w:color w:val="000000"/>
          <w:sz w:val="48"/>
          <w:szCs w:val="48"/>
        </w:rPr>
      </w:pPr>
      <w:r w:rsidRPr="00F644F6">
        <w:rPr>
          <w:rFonts w:ascii="Book Antiqua" w:hAnsi="Book Antiqua"/>
          <w:b/>
          <w:color w:val="000000"/>
          <w:sz w:val="48"/>
          <w:szCs w:val="48"/>
        </w:rPr>
        <w:t>SAP Style Guide</w:t>
      </w:r>
    </w:p>
    <w:p w14:paraId="03F6F36E" w14:textId="77777777" w:rsidR="002D3432" w:rsidRDefault="002D3432" w:rsidP="002D3432">
      <w:pPr>
        <w:ind w:left="1701" w:hanging="1417"/>
        <w:jc w:val="center"/>
        <w:rPr>
          <w:rFonts w:ascii="Book Antiqua" w:hAnsi="Book Antiqua"/>
          <w:b/>
          <w:color w:val="000000"/>
          <w:sz w:val="32"/>
        </w:rPr>
      </w:pPr>
      <w:r>
        <w:rPr>
          <w:rFonts w:ascii="Book Antiqua" w:hAnsi="Book Antiqua"/>
          <w:b/>
          <w:color w:val="000000"/>
          <w:sz w:val="32"/>
        </w:rPr>
        <w:t xml:space="preserve">SAP R/3 and </w:t>
      </w:r>
      <w:r w:rsidR="00027E89">
        <w:rPr>
          <w:rFonts w:ascii="Book Antiqua" w:hAnsi="Book Antiqua"/>
          <w:b/>
          <w:color w:val="000000"/>
          <w:sz w:val="32"/>
        </w:rPr>
        <w:t>Webdynpro</w:t>
      </w:r>
      <w:r w:rsidR="00477624">
        <w:rPr>
          <w:rFonts w:ascii="Book Antiqua" w:hAnsi="Book Antiqua"/>
          <w:b/>
          <w:color w:val="000000"/>
          <w:sz w:val="32"/>
        </w:rPr>
        <w:t xml:space="preserve"> ABAP</w:t>
      </w:r>
      <w:r w:rsidR="00ED2D63" w:rsidRPr="00ED2D63">
        <w:rPr>
          <w:rFonts w:ascii="Book Antiqua" w:hAnsi="Book Antiqua"/>
          <w:b/>
          <w:color w:val="000000"/>
          <w:sz w:val="32"/>
        </w:rPr>
        <w:t xml:space="preserve"> </w:t>
      </w:r>
      <w:r w:rsidR="00DB5E79" w:rsidRPr="00ED2D63">
        <w:rPr>
          <w:rFonts w:ascii="Book Antiqua" w:hAnsi="Book Antiqua"/>
          <w:b/>
          <w:color w:val="000000"/>
          <w:sz w:val="32"/>
        </w:rPr>
        <w:t>Developments</w:t>
      </w:r>
    </w:p>
    <w:p w14:paraId="33E57E88" w14:textId="77777777" w:rsidR="00ED2D63" w:rsidRDefault="00ED2D63" w:rsidP="002D3432">
      <w:pPr>
        <w:ind w:left="1701" w:hanging="1417"/>
        <w:jc w:val="center"/>
        <w:rPr>
          <w:rFonts w:ascii="Book Antiqua" w:hAnsi="Book Antiqua"/>
          <w:b/>
          <w:color w:val="000000"/>
          <w:sz w:val="32"/>
        </w:rPr>
      </w:pPr>
      <w:r w:rsidRPr="00ED2D63">
        <w:rPr>
          <w:rFonts w:ascii="Book Antiqua" w:hAnsi="Book Antiqua"/>
          <w:b/>
          <w:color w:val="000000"/>
          <w:sz w:val="32"/>
        </w:rPr>
        <w:t>(UI Guidelines Additions)</w:t>
      </w:r>
    </w:p>
    <w:p w14:paraId="0633EA65" w14:textId="77777777" w:rsidR="00ED2D63" w:rsidRDefault="00ED2D63" w:rsidP="00ED2D63">
      <w:pPr>
        <w:rPr>
          <w:rFonts w:ascii="Book Antiqua" w:hAnsi="Book Antiqua"/>
          <w:b/>
          <w:color w:val="000000"/>
          <w:sz w:val="32"/>
        </w:rPr>
      </w:pPr>
    </w:p>
    <w:p w14:paraId="10B3E702" w14:textId="77777777" w:rsidR="00ED2D63" w:rsidRDefault="00ED2D63" w:rsidP="00ED2D63">
      <w:pPr>
        <w:rPr>
          <w:rFonts w:ascii="Book Antiqua" w:hAnsi="Book Antiqua"/>
          <w:b/>
          <w:color w:val="000000"/>
          <w:sz w:val="32"/>
        </w:rPr>
      </w:pPr>
    </w:p>
    <w:p w14:paraId="60B1E1AF" w14:textId="77777777" w:rsidR="00ED2D63" w:rsidRDefault="00ED2D63" w:rsidP="00ED2D63">
      <w:pPr>
        <w:rPr>
          <w:rFonts w:ascii="Book Antiqua" w:hAnsi="Book Antiqua"/>
          <w:b/>
          <w:color w:val="000000"/>
          <w:sz w:val="32"/>
        </w:rPr>
      </w:pPr>
    </w:p>
    <w:p w14:paraId="232BEBFD" w14:textId="77777777" w:rsidR="00ED2D63" w:rsidRDefault="00ED2D63" w:rsidP="00ED2D63">
      <w:pPr>
        <w:rPr>
          <w:rFonts w:ascii="Book Antiqua" w:hAnsi="Book Antiqua"/>
          <w:b/>
          <w:color w:val="000000"/>
          <w:sz w:val="32"/>
        </w:rPr>
      </w:pPr>
    </w:p>
    <w:p w14:paraId="67091496" w14:textId="77777777" w:rsidR="00ED2D63" w:rsidRDefault="00ED2D63" w:rsidP="00ED2D63">
      <w:pPr>
        <w:rPr>
          <w:rFonts w:ascii="Book Antiqua" w:hAnsi="Book Antiqua"/>
          <w:b/>
          <w:color w:val="000000"/>
          <w:sz w:val="32"/>
        </w:rPr>
      </w:pPr>
    </w:p>
    <w:p w14:paraId="6267A9DD" w14:textId="77777777" w:rsidR="00ED2D63" w:rsidRDefault="00ED2D63" w:rsidP="00ED2D63">
      <w:pPr>
        <w:rPr>
          <w:rFonts w:ascii="Book Antiqua" w:hAnsi="Book Antiqua"/>
          <w:b/>
          <w:color w:val="000000"/>
          <w:sz w:val="32"/>
        </w:rPr>
      </w:pPr>
    </w:p>
    <w:p w14:paraId="3DEC684A" w14:textId="77777777" w:rsidR="00ED2D63" w:rsidRDefault="00ED2D63" w:rsidP="00ED2D63">
      <w:pPr>
        <w:rPr>
          <w:rFonts w:ascii="Book Antiqua" w:hAnsi="Book Antiqua"/>
          <w:b/>
          <w:color w:val="000000"/>
          <w:sz w:val="32"/>
        </w:rPr>
      </w:pPr>
    </w:p>
    <w:p w14:paraId="3169B307" w14:textId="77777777" w:rsidR="00ED2D63" w:rsidRDefault="00ED2D63" w:rsidP="00ED2D63">
      <w:pPr>
        <w:rPr>
          <w:rFonts w:ascii="Book Antiqua" w:hAnsi="Book Antiqua"/>
          <w:b/>
          <w:color w:val="000000"/>
          <w:sz w:val="32"/>
        </w:rPr>
      </w:pPr>
    </w:p>
    <w:p w14:paraId="3F05ECB5" w14:textId="77777777" w:rsidR="00C51CF5" w:rsidRDefault="00C51CF5" w:rsidP="00DB5E79">
      <w:pPr>
        <w:spacing w:after="60" w:line="240" w:lineRule="auto"/>
        <w:jc w:val="center"/>
        <w:rPr>
          <w:rFonts w:ascii="Book Antiqua" w:hAnsi="Book Antiqua"/>
          <w:b/>
          <w:color w:val="000000"/>
          <w:sz w:val="28"/>
          <w:szCs w:val="28"/>
        </w:rPr>
      </w:pPr>
    </w:p>
    <w:p w14:paraId="6156BB70" w14:textId="77777777" w:rsidR="00C51CF5" w:rsidRDefault="00C51CF5" w:rsidP="00DB5E79">
      <w:pPr>
        <w:spacing w:after="60" w:line="240" w:lineRule="auto"/>
        <w:jc w:val="center"/>
        <w:rPr>
          <w:rFonts w:ascii="Book Antiqua" w:hAnsi="Book Antiqua"/>
          <w:b/>
          <w:color w:val="000000"/>
          <w:sz w:val="28"/>
          <w:szCs w:val="28"/>
        </w:rPr>
      </w:pPr>
    </w:p>
    <w:p w14:paraId="57618FCD" w14:textId="77777777" w:rsidR="00C51CF5" w:rsidRDefault="00C51CF5" w:rsidP="00DB5E79">
      <w:pPr>
        <w:spacing w:after="60" w:line="240" w:lineRule="auto"/>
        <w:jc w:val="center"/>
        <w:rPr>
          <w:rFonts w:ascii="Book Antiqua" w:hAnsi="Book Antiqua"/>
          <w:b/>
          <w:color w:val="000000"/>
          <w:sz w:val="28"/>
          <w:szCs w:val="28"/>
        </w:rPr>
      </w:pPr>
    </w:p>
    <w:p w14:paraId="54D69CB0" w14:textId="77777777" w:rsidR="00C51CF5" w:rsidRDefault="00C51CF5" w:rsidP="00DB5E79">
      <w:pPr>
        <w:spacing w:after="60" w:line="240" w:lineRule="auto"/>
        <w:jc w:val="center"/>
        <w:rPr>
          <w:rFonts w:ascii="Book Antiqua" w:hAnsi="Book Antiqua"/>
          <w:b/>
          <w:color w:val="000000"/>
          <w:sz w:val="28"/>
          <w:szCs w:val="28"/>
        </w:rPr>
      </w:pPr>
    </w:p>
    <w:p w14:paraId="4845F762" w14:textId="77777777" w:rsidR="00C51CF5" w:rsidRDefault="00C51CF5" w:rsidP="00DB5E79">
      <w:pPr>
        <w:spacing w:after="60" w:line="240" w:lineRule="auto"/>
        <w:jc w:val="center"/>
        <w:rPr>
          <w:rFonts w:ascii="Book Antiqua" w:hAnsi="Book Antiqua"/>
          <w:b/>
          <w:color w:val="000000"/>
          <w:sz w:val="28"/>
          <w:szCs w:val="28"/>
        </w:rPr>
      </w:pPr>
    </w:p>
    <w:p w14:paraId="3F305693" w14:textId="77777777" w:rsidR="00F0725B" w:rsidRPr="0013228B" w:rsidRDefault="00F0725B" w:rsidP="00DB5E79">
      <w:pPr>
        <w:spacing w:after="60" w:line="240" w:lineRule="auto"/>
        <w:jc w:val="center"/>
        <w:rPr>
          <w:rFonts w:ascii="Book Antiqua" w:hAnsi="Book Antiqua"/>
          <w:b/>
          <w:color w:val="000000"/>
          <w:sz w:val="28"/>
          <w:szCs w:val="28"/>
        </w:rPr>
      </w:pPr>
      <w:r w:rsidRPr="0013228B">
        <w:rPr>
          <w:rFonts w:ascii="Book Antiqua" w:hAnsi="Book Antiqua"/>
          <w:b/>
          <w:color w:val="000000"/>
          <w:sz w:val="28"/>
          <w:szCs w:val="28"/>
        </w:rPr>
        <w:t xml:space="preserve">Created </w:t>
      </w:r>
      <w:r w:rsidR="00DB5E79" w:rsidRPr="0013228B">
        <w:rPr>
          <w:rFonts w:ascii="Book Antiqua" w:hAnsi="Book Antiqua"/>
          <w:b/>
          <w:color w:val="000000"/>
          <w:sz w:val="28"/>
          <w:szCs w:val="28"/>
        </w:rPr>
        <w:t>By:</w:t>
      </w:r>
    </w:p>
    <w:p w14:paraId="3C76156D" w14:textId="77777777" w:rsidR="00ED2D63" w:rsidRPr="0013228B" w:rsidRDefault="00ED2D63" w:rsidP="00DB5E79">
      <w:pPr>
        <w:spacing w:after="60" w:line="240" w:lineRule="auto"/>
        <w:jc w:val="center"/>
        <w:rPr>
          <w:rFonts w:ascii="Book Antiqua" w:hAnsi="Book Antiqua"/>
          <w:b/>
          <w:color w:val="000000"/>
          <w:sz w:val="28"/>
          <w:szCs w:val="28"/>
        </w:rPr>
      </w:pPr>
      <w:r w:rsidRPr="0013228B">
        <w:rPr>
          <w:rFonts w:ascii="Book Antiqua" w:hAnsi="Book Antiqua"/>
          <w:b/>
          <w:color w:val="000000"/>
          <w:sz w:val="28"/>
          <w:szCs w:val="28"/>
        </w:rPr>
        <w:t>Shruti Pardakhe</w:t>
      </w:r>
    </w:p>
    <w:p w14:paraId="1920D024" w14:textId="77777777" w:rsidR="00ED2D63" w:rsidRDefault="00ED2D63" w:rsidP="00DB5E79">
      <w:pPr>
        <w:spacing w:after="60" w:line="240" w:lineRule="auto"/>
        <w:jc w:val="center"/>
        <w:rPr>
          <w:rFonts w:ascii="Book Antiqua" w:hAnsi="Book Antiqua"/>
          <w:b/>
          <w:color w:val="000000"/>
          <w:sz w:val="28"/>
          <w:szCs w:val="28"/>
        </w:rPr>
      </w:pPr>
      <w:r w:rsidRPr="0013228B">
        <w:rPr>
          <w:rFonts w:ascii="Book Antiqua" w:hAnsi="Book Antiqua"/>
          <w:b/>
          <w:color w:val="000000"/>
          <w:sz w:val="28"/>
          <w:szCs w:val="28"/>
        </w:rPr>
        <w:t>Shivam Dubey</w:t>
      </w:r>
    </w:p>
    <w:p w14:paraId="1ADDAAE1" w14:textId="77777777" w:rsidR="00BB3902" w:rsidRPr="0013228B" w:rsidRDefault="00BB3902" w:rsidP="00DB5E79">
      <w:pPr>
        <w:spacing w:after="60" w:line="240" w:lineRule="auto"/>
        <w:jc w:val="center"/>
        <w:rPr>
          <w:rFonts w:ascii="Book Antiqua" w:hAnsi="Book Antiqua"/>
          <w:b/>
          <w:color w:val="000000"/>
          <w:sz w:val="28"/>
          <w:szCs w:val="28"/>
        </w:rPr>
      </w:pPr>
      <w:r>
        <w:rPr>
          <w:rFonts w:ascii="Book Antiqua" w:hAnsi="Book Antiqua"/>
          <w:b/>
          <w:color w:val="000000"/>
          <w:sz w:val="28"/>
          <w:szCs w:val="28"/>
        </w:rPr>
        <w:t>Nandita Pathania</w:t>
      </w:r>
    </w:p>
    <w:p w14:paraId="44F13D40" w14:textId="77777777" w:rsidR="00ED2D63" w:rsidRPr="00E96482" w:rsidRDefault="00ED2D63" w:rsidP="00ED2D63">
      <w:pPr>
        <w:rPr>
          <w:color w:val="000000"/>
        </w:rPr>
      </w:pPr>
    </w:p>
    <w:p w14:paraId="75C78CF9" w14:textId="77777777" w:rsidR="00ED2D63" w:rsidRDefault="00ED2D63" w:rsidP="00ED2D63">
      <w:pPr>
        <w:rPr>
          <w:color w:val="000000"/>
        </w:rPr>
      </w:pPr>
    </w:p>
    <w:p w14:paraId="03782CAA" w14:textId="77777777" w:rsidR="00ED2D63" w:rsidRDefault="00ED2D63" w:rsidP="00ED2D63">
      <w:pPr>
        <w:rPr>
          <w:color w:val="000000"/>
        </w:rPr>
      </w:pPr>
    </w:p>
    <w:p w14:paraId="34562124" w14:textId="77777777" w:rsidR="00F644F6" w:rsidRDefault="00F644F6" w:rsidP="00ED2D63">
      <w:pPr>
        <w:rPr>
          <w:color w:val="000000"/>
        </w:rPr>
      </w:pPr>
    </w:p>
    <w:p w14:paraId="6742426F" w14:textId="77777777" w:rsidR="00F0725B" w:rsidRPr="00DB5E79" w:rsidRDefault="00F0725B" w:rsidP="00F0725B">
      <w:pPr>
        <w:rPr>
          <w:b/>
          <w:color w:val="000000"/>
          <w:sz w:val="32"/>
          <w:szCs w:val="32"/>
        </w:rPr>
      </w:pPr>
      <w:r w:rsidRPr="00DB5E79">
        <w:rPr>
          <w:b/>
          <w:color w:val="000000"/>
          <w:sz w:val="32"/>
          <w:szCs w:val="32"/>
        </w:rPr>
        <w:t>Document History:</w:t>
      </w:r>
    </w:p>
    <w:p w14:paraId="73FB8CCA" w14:textId="77777777" w:rsidR="00F0725B" w:rsidRPr="00E96482" w:rsidRDefault="00F0725B" w:rsidP="00F0725B">
      <w:pPr>
        <w:rPr>
          <w:color w:val="000000"/>
        </w:rPr>
      </w:pPr>
    </w:p>
    <w:tbl>
      <w:tblPr>
        <w:tblW w:w="9639" w:type="dxa"/>
        <w:tblInd w:w="70" w:type="dxa"/>
        <w:tblLayout w:type="fixed"/>
        <w:tblCellMar>
          <w:left w:w="70" w:type="dxa"/>
          <w:right w:w="70" w:type="dxa"/>
        </w:tblCellMar>
        <w:tblLook w:val="0000" w:firstRow="0" w:lastRow="0" w:firstColumn="0" w:lastColumn="0" w:noHBand="0" w:noVBand="0"/>
      </w:tblPr>
      <w:tblGrid>
        <w:gridCol w:w="1134"/>
        <w:gridCol w:w="1701"/>
        <w:gridCol w:w="1985"/>
        <w:gridCol w:w="4819"/>
      </w:tblGrid>
      <w:tr w:rsidR="00F0725B" w:rsidRPr="00E96482" w14:paraId="4B1E1FA2" w14:textId="77777777" w:rsidTr="00F0725B">
        <w:trPr>
          <w:cantSplit/>
          <w:trHeight w:val="397"/>
        </w:trPr>
        <w:tc>
          <w:tcPr>
            <w:tcW w:w="1134" w:type="dxa"/>
            <w:tcBorders>
              <w:top w:val="single" w:sz="6" w:space="0" w:color="auto"/>
              <w:left w:val="single" w:sz="6" w:space="0" w:color="auto"/>
              <w:bottom w:val="single" w:sz="6" w:space="0" w:color="auto"/>
              <w:right w:val="single" w:sz="6" w:space="0" w:color="auto"/>
            </w:tcBorders>
            <w:shd w:val="pct20" w:color="auto" w:fill="auto"/>
          </w:tcPr>
          <w:p w14:paraId="145513E0" w14:textId="77777777" w:rsidR="00F0725B" w:rsidRPr="00E96482" w:rsidRDefault="00F0725B" w:rsidP="00347150">
            <w:pPr>
              <w:spacing w:before="60"/>
              <w:rPr>
                <w:b/>
                <w:color w:val="000000"/>
              </w:rPr>
            </w:pPr>
            <w:r w:rsidRPr="00E96482">
              <w:rPr>
                <w:b/>
                <w:color w:val="000000"/>
              </w:rPr>
              <w:t>Revision</w:t>
            </w:r>
          </w:p>
        </w:tc>
        <w:tc>
          <w:tcPr>
            <w:tcW w:w="1701" w:type="dxa"/>
            <w:tcBorders>
              <w:top w:val="single" w:sz="6" w:space="0" w:color="auto"/>
              <w:left w:val="single" w:sz="6" w:space="0" w:color="auto"/>
              <w:bottom w:val="single" w:sz="6" w:space="0" w:color="auto"/>
              <w:right w:val="single" w:sz="6" w:space="0" w:color="auto"/>
            </w:tcBorders>
            <w:shd w:val="pct20" w:color="auto" w:fill="auto"/>
          </w:tcPr>
          <w:p w14:paraId="1EE840D5" w14:textId="77777777" w:rsidR="00F0725B" w:rsidRPr="00E96482" w:rsidRDefault="00F0725B" w:rsidP="00347150">
            <w:pPr>
              <w:spacing w:before="60"/>
              <w:rPr>
                <w:b/>
                <w:color w:val="000000"/>
              </w:rPr>
            </w:pPr>
            <w:r w:rsidRPr="00E96482">
              <w:rPr>
                <w:b/>
                <w:color w:val="000000"/>
              </w:rPr>
              <w:t>Date</w:t>
            </w:r>
          </w:p>
        </w:tc>
        <w:tc>
          <w:tcPr>
            <w:tcW w:w="1985" w:type="dxa"/>
            <w:tcBorders>
              <w:top w:val="single" w:sz="6" w:space="0" w:color="auto"/>
              <w:left w:val="single" w:sz="6" w:space="0" w:color="auto"/>
              <w:bottom w:val="single" w:sz="6" w:space="0" w:color="auto"/>
              <w:right w:val="single" w:sz="6" w:space="0" w:color="auto"/>
            </w:tcBorders>
            <w:shd w:val="pct20" w:color="auto" w:fill="auto"/>
          </w:tcPr>
          <w:p w14:paraId="4F0BF7A8" w14:textId="77777777" w:rsidR="00F0725B" w:rsidRPr="00E96482" w:rsidRDefault="00F0725B" w:rsidP="00347150">
            <w:pPr>
              <w:spacing w:before="60"/>
              <w:rPr>
                <w:b/>
                <w:color w:val="000000"/>
              </w:rPr>
            </w:pPr>
            <w:r w:rsidRPr="00E96482">
              <w:rPr>
                <w:b/>
                <w:color w:val="000000"/>
              </w:rPr>
              <w:t>Author</w:t>
            </w:r>
          </w:p>
        </w:tc>
        <w:tc>
          <w:tcPr>
            <w:tcW w:w="4819" w:type="dxa"/>
            <w:tcBorders>
              <w:top w:val="single" w:sz="6" w:space="0" w:color="auto"/>
              <w:left w:val="single" w:sz="6" w:space="0" w:color="auto"/>
              <w:bottom w:val="single" w:sz="6" w:space="0" w:color="auto"/>
              <w:right w:val="single" w:sz="6" w:space="0" w:color="auto"/>
            </w:tcBorders>
            <w:shd w:val="pct20" w:color="auto" w:fill="auto"/>
          </w:tcPr>
          <w:p w14:paraId="1928BE6D" w14:textId="77777777" w:rsidR="00F0725B" w:rsidRPr="00E96482" w:rsidRDefault="00F0725B" w:rsidP="00347150">
            <w:pPr>
              <w:spacing w:before="60"/>
              <w:rPr>
                <w:b/>
                <w:color w:val="000000"/>
              </w:rPr>
            </w:pPr>
            <w:r w:rsidRPr="00E96482">
              <w:rPr>
                <w:b/>
                <w:color w:val="000000"/>
              </w:rPr>
              <w:t>Comments</w:t>
            </w:r>
          </w:p>
        </w:tc>
      </w:tr>
      <w:tr w:rsidR="00F0725B" w:rsidRPr="00E96482" w14:paraId="2B196ED8" w14:textId="77777777" w:rsidTr="00F0725B">
        <w:trPr>
          <w:cantSplit/>
          <w:trHeight w:val="392"/>
        </w:trPr>
        <w:tc>
          <w:tcPr>
            <w:tcW w:w="1134" w:type="dxa"/>
            <w:tcBorders>
              <w:top w:val="single" w:sz="6" w:space="0" w:color="auto"/>
              <w:left w:val="single" w:sz="6" w:space="0" w:color="auto"/>
              <w:bottom w:val="single" w:sz="6" w:space="0" w:color="auto"/>
              <w:right w:val="single" w:sz="6" w:space="0" w:color="auto"/>
            </w:tcBorders>
          </w:tcPr>
          <w:p w14:paraId="5DB060FE" w14:textId="77777777" w:rsidR="00F0725B" w:rsidRPr="00E96482" w:rsidRDefault="00F0725B" w:rsidP="00347150">
            <w:pPr>
              <w:widowControl w:val="0"/>
              <w:spacing w:before="6"/>
              <w:ind w:right="-23"/>
              <w:rPr>
                <w:color w:val="000000"/>
              </w:rPr>
            </w:pPr>
            <w:r>
              <w:rPr>
                <w:color w:val="000000"/>
              </w:rPr>
              <w:t>1.0</w:t>
            </w:r>
          </w:p>
        </w:tc>
        <w:tc>
          <w:tcPr>
            <w:tcW w:w="1701" w:type="dxa"/>
            <w:tcBorders>
              <w:top w:val="single" w:sz="6" w:space="0" w:color="auto"/>
              <w:left w:val="single" w:sz="6" w:space="0" w:color="auto"/>
              <w:bottom w:val="single" w:sz="6" w:space="0" w:color="auto"/>
              <w:right w:val="single" w:sz="6" w:space="0" w:color="auto"/>
            </w:tcBorders>
          </w:tcPr>
          <w:p w14:paraId="5285D3A1" w14:textId="77777777" w:rsidR="00F0725B" w:rsidRPr="00E96482" w:rsidRDefault="00F0725B" w:rsidP="00477624">
            <w:pPr>
              <w:widowControl w:val="0"/>
              <w:spacing w:before="6"/>
              <w:ind w:right="-23"/>
              <w:rPr>
                <w:color w:val="000000"/>
              </w:rPr>
            </w:pPr>
            <w:r>
              <w:rPr>
                <w:color w:val="000000"/>
              </w:rPr>
              <w:t>0</w:t>
            </w:r>
            <w:r w:rsidR="00477624">
              <w:rPr>
                <w:color w:val="000000"/>
              </w:rPr>
              <w:t>3</w:t>
            </w:r>
            <w:r>
              <w:rPr>
                <w:color w:val="000000"/>
              </w:rPr>
              <w:t>-Jul-2013</w:t>
            </w:r>
          </w:p>
        </w:tc>
        <w:tc>
          <w:tcPr>
            <w:tcW w:w="1985" w:type="dxa"/>
            <w:tcBorders>
              <w:top w:val="single" w:sz="6" w:space="0" w:color="auto"/>
              <w:left w:val="single" w:sz="6" w:space="0" w:color="auto"/>
              <w:bottom w:val="single" w:sz="6" w:space="0" w:color="auto"/>
              <w:right w:val="single" w:sz="6" w:space="0" w:color="auto"/>
            </w:tcBorders>
          </w:tcPr>
          <w:p w14:paraId="73149BC8" w14:textId="77777777" w:rsidR="0041358C" w:rsidRDefault="0041358C" w:rsidP="0041358C">
            <w:pPr>
              <w:widowControl w:val="0"/>
              <w:spacing w:before="6" w:after="0"/>
              <w:ind w:right="-23"/>
              <w:rPr>
                <w:color w:val="000000"/>
              </w:rPr>
            </w:pPr>
            <w:r>
              <w:rPr>
                <w:color w:val="000000"/>
              </w:rPr>
              <w:t>Shruti Pardakhe,</w:t>
            </w:r>
          </w:p>
          <w:p w14:paraId="78A92EC1" w14:textId="77777777" w:rsidR="00477624" w:rsidRDefault="0041358C" w:rsidP="0041358C">
            <w:pPr>
              <w:widowControl w:val="0"/>
              <w:spacing w:before="6" w:after="0"/>
              <w:ind w:right="-23"/>
              <w:rPr>
                <w:color w:val="000000"/>
              </w:rPr>
            </w:pPr>
            <w:r>
              <w:rPr>
                <w:color w:val="000000"/>
              </w:rPr>
              <w:t>Shivam Dubey</w:t>
            </w:r>
            <w:r w:rsidR="00B32F2F">
              <w:rPr>
                <w:color w:val="000000"/>
              </w:rPr>
              <w:t>,</w:t>
            </w:r>
            <w:r>
              <w:rPr>
                <w:color w:val="000000"/>
              </w:rPr>
              <w:t xml:space="preserve"> </w:t>
            </w:r>
            <w:r w:rsidR="00477624">
              <w:rPr>
                <w:color w:val="000000"/>
              </w:rPr>
              <w:t>Nandita Pathania</w:t>
            </w:r>
          </w:p>
          <w:p w14:paraId="0D739FEC" w14:textId="77777777" w:rsidR="00F0725B" w:rsidRPr="00E96482" w:rsidRDefault="00F0725B" w:rsidP="00DB5E79">
            <w:pPr>
              <w:widowControl w:val="0"/>
              <w:spacing w:before="6" w:after="0"/>
              <w:ind w:right="-23"/>
              <w:rPr>
                <w:color w:val="000000"/>
              </w:rPr>
            </w:pPr>
          </w:p>
        </w:tc>
        <w:tc>
          <w:tcPr>
            <w:tcW w:w="4819" w:type="dxa"/>
            <w:tcBorders>
              <w:top w:val="single" w:sz="6" w:space="0" w:color="auto"/>
              <w:left w:val="single" w:sz="6" w:space="0" w:color="auto"/>
              <w:bottom w:val="single" w:sz="6" w:space="0" w:color="auto"/>
              <w:right w:val="single" w:sz="6" w:space="0" w:color="auto"/>
            </w:tcBorders>
          </w:tcPr>
          <w:p w14:paraId="27CAD350" w14:textId="77777777" w:rsidR="00F0725B" w:rsidRPr="00E96482" w:rsidRDefault="00F0725B" w:rsidP="00347150">
            <w:pPr>
              <w:widowControl w:val="0"/>
              <w:spacing w:before="6"/>
              <w:ind w:right="-23"/>
              <w:rPr>
                <w:color w:val="000000"/>
              </w:rPr>
            </w:pPr>
            <w:r>
              <w:rPr>
                <w:color w:val="000000"/>
              </w:rPr>
              <w:t xml:space="preserve">Initial Version  </w:t>
            </w:r>
          </w:p>
        </w:tc>
      </w:tr>
    </w:tbl>
    <w:p w14:paraId="09BE1297" w14:textId="77777777" w:rsidR="00F0725B" w:rsidRPr="00E96482" w:rsidRDefault="00F0725B" w:rsidP="00F0725B">
      <w:pPr>
        <w:rPr>
          <w:snapToGrid w:val="0"/>
          <w:color w:val="000000"/>
        </w:rPr>
      </w:pPr>
    </w:p>
    <w:p w14:paraId="5BDBCE38" w14:textId="77777777" w:rsidR="00ED2D63" w:rsidRDefault="00ED2D63" w:rsidP="00ED2D63">
      <w:pPr>
        <w:rPr>
          <w:color w:val="000000"/>
        </w:rPr>
      </w:pPr>
    </w:p>
    <w:p w14:paraId="1A83305C" w14:textId="77777777" w:rsidR="00ED2D63" w:rsidRDefault="00ED2D63" w:rsidP="00ED2D63">
      <w:pPr>
        <w:rPr>
          <w:color w:val="000000"/>
        </w:rPr>
      </w:pPr>
    </w:p>
    <w:p w14:paraId="35E2F01F" w14:textId="77777777" w:rsidR="00ED2D63" w:rsidRDefault="00ED2D63" w:rsidP="00ED2D63">
      <w:pPr>
        <w:rPr>
          <w:color w:val="000000"/>
        </w:rPr>
      </w:pPr>
    </w:p>
    <w:p w14:paraId="5E229FAA" w14:textId="77777777" w:rsidR="00ED2D63" w:rsidRDefault="00ED2D63" w:rsidP="00ED2D63">
      <w:pPr>
        <w:rPr>
          <w:color w:val="000000"/>
        </w:rPr>
      </w:pPr>
    </w:p>
    <w:p w14:paraId="715424C1" w14:textId="77777777" w:rsidR="00ED2D63" w:rsidRDefault="00F0725B" w:rsidP="00F0725B">
      <w:pPr>
        <w:tabs>
          <w:tab w:val="left" w:pos="4017"/>
        </w:tabs>
        <w:rPr>
          <w:color w:val="000000"/>
        </w:rPr>
      </w:pPr>
      <w:r>
        <w:rPr>
          <w:color w:val="000000"/>
        </w:rPr>
        <w:tab/>
      </w:r>
    </w:p>
    <w:p w14:paraId="441304D0" w14:textId="77777777" w:rsidR="00ED2D63" w:rsidRDefault="00ED2D63" w:rsidP="00ED2D63">
      <w:pPr>
        <w:rPr>
          <w:color w:val="000000"/>
        </w:rPr>
      </w:pPr>
    </w:p>
    <w:p w14:paraId="28AC6D6A" w14:textId="77777777" w:rsidR="00ED2D63" w:rsidRDefault="00ED2D63" w:rsidP="00ED2D63">
      <w:pPr>
        <w:rPr>
          <w:color w:val="000000"/>
        </w:rPr>
      </w:pPr>
    </w:p>
    <w:p w14:paraId="79EE4AC7" w14:textId="77777777" w:rsidR="00ED2D63" w:rsidRDefault="00ED2D63" w:rsidP="00ED2D63">
      <w:pPr>
        <w:rPr>
          <w:color w:val="000000"/>
        </w:rPr>
      </w:pPr>
    </w:p>
    <w:p w14:paraId="45B7BB3D" w14:textId="77777777" w:rsidR="00ED2D63" w:rsidRDefault="00ED2D63" w:rsidP="00ED2D63">
      <w:pPr>
        <w:rPr>
          <w:color w:val="000000"/>
        </w:rPr>
      </w:pPr>
    </w:p>
    <w:p w14:paraId="3496F23F" w14:textId="77777777" w:rsidR="00ED2D63" w:rsidRPr="00E96482" w:rsidRDefault="00ED2D63" w:rsidP="00ED2D63">
      <w:pPr>
        <w:rPr>
          <w:color w:val="000000"/>
        </w:rPr>
      </w:pPr>
    </w:p>
    <w:p w14:paraId="1DD8219F" w14:textId="77777777" w:rsidR="00484F1F" w:rsidRDefault="00484F1F"/>
    <w:p w14:paraId="078E9639" w14:textId="77777777" w:rsidR="00484F1F" w:rsidRDefault="00484F1F"/>
    <w:p w14:paraId="0425CACC" w14:textId="77777777" w:rsidR="00484F1F" w:rsidRDefault="00484F1F"/>
    <w:p w14:paraId="38E1AF87" w14:textId="77777777" w:rsidR="00484F1F" w:rsidRDefault="00E94CE5">
      <w:r>
        <w:br w:type="textWrapping" w:clear="all"/>
      </w:r>
    </w:p>
    <w:p w14:paraId="4517A975" w14:textId="77777777" w:rsidR="00484F1F" w:rsidRDefault="00484F1F"/>
    <w:p w14:paraId="37CCB80F" w14:textId="77777777" w:rsidR="00484F1F" w:rsidRDefault="00484F1F"/>
    <w:p w14:paraId="43BDE706" w14:textId="77777777" w:rsidR="00484F1F" w:rsidRDefault="00484F1F"/>
    <w:p w14:paraId="6754A745" w14:textId="77777777" w:rsidR="00484F1F" w:rsidRDefault="00484F1F"/>
    <w:p w14:paraId="35A1F6F5" w14:textId="77777777" w:rsidR="00347150" w:rsidRPr="00A15D88" w:rsidRDefault="00347150" w:rsidP="00F644D5">
      <w:pPr>
        <w:spacing w:after="0"/>
        <w:ind w:left="709"/>
        <w:rPr>
          <w:b/>
          <w:sz w:val="28"/>
          <w:szCs w:val="28"/>
        </w:rPr>
      </w:pPr>
      <w:r w:rsidRPr="00A15D88">
        <w:rPr>
          <w:b/>
          <w:sz w:val="28"/>
          <w:szCs w:val="28"/>
        </w:rPr>
        <w:t xml:space="preserve">For Report </w:t>
      </w:r>
      <w:r w:rsidR="00A9555B" w:rsidRPr="00A15D88">
        <w:rPr>
          <w:b/>
          <w:sz w:val="28"/>
          <w:szCs w:val="28"/>
        </w:rPr>
        <w:t>Program</w:t>
      </w:r>
      <w:r w:rsidRPr="00A15D88">
        <w:rPr>
          <w:b/>
          <w:sz w:val="28"/>
          <w:szCs w:val="28"/>
        </w:rPr>
        <w:t xml:space="preserve">- Selection </w:t>
      </w:r>
      <w:r w:rsidR="00DB5E79" w:rsidRPr="00A15D88">
        <w:rPr>
          <w:b/>
          <w:sz w:val="28"/>
          <w:szCs w:val="28"/>
        </w:rPr>
        <w:t>Screen:</w:t>
      </w:r>
    </w:p>
    <w:p w14:paraId="218BD645" w14:textId="77777777" w:rsidR="00347150" w:rsidRDefault="00347150" w:rsidP="00347150">
      <w:pPr>
        <w:pStyle w:val="ListParagraph"/>
        <w:numPr>
          <w:ilvl w:val="0"/>
          <w:numId w:val="1"/>
        </w:numPr>
      </w:pPr>
      <w:r>
        <w:t>On selection screen, no abbreviations allowed.</w:t>
      </w:r>
    </w:p>
    <w:p w14:paraId="0CA7D090" w14:textId="77777777" w:rsidR="00347150" w:rsidRDefault="00347150" w:rsidP="00347150">
      <w:pPr>
        <w:pStyle w:val="ListParagraph"/>
        <w:numPr>
          <w:ilvl w:val="0"/>
          <w:numId w:val="1"/>
        </w:numPr>
      </w:pPr>
      <w:r>
        <w:t>Screen field labels must be title case i.e. first letter of every word capital except for connecting words as for, by, the, from. (e.g. Port of Dispatch) But if the same words are first or last word of label then title case must be followed for it. (e.g. Created By)</w:t>
      </w:r>
    </w:p>
    <w:p w14:paraId="1CF8E055" w14:textId="77777777" w:rsidR="00347150" w:rsidRDefault="00347150" w:rsidP="00347150">
      <w:pPr>
        <w:pStyle w:val="ListParagraph"/>
        <w:numPr>
          <w:ilvl w:val="0"/>
          <w:numId w:val="1"/>
        </w:numPr>
      </w:pPr>
      <w:r>
        <w:t>At least one mandatory field should be there on selection screen and field level validation for the same is mandate.</w:t>
      </w:r>
    </w:p>
    <w:p w14:paraId="12C2E351" w14:textId="77777777" w:rsidR="00347150" w:rsidRDefault="00347150" w:rsidP="00347150">
      <w:pPr>
        <w:pStyle w:val="ListParagraph"/>
        <w:numPr>
          <w:ilvl w:val="0"/>
          <w:numId w:val="1"/>
        </w:numPr>
      </w:pPr>
      <w:r>
        <w:t>Back, Exit and Cancel buttons functionality must be as below.</w:t>
      </w:r>
    </w:p>
    <w:p w14:paraId="59974402" w14:textId="77777777" w:rsidR="00347150" w:rsidRDefault="00347150" w:rsidP="00347150">
      <w:pPr>
        <w:pStyle w:val="ListParagraph"/>
        <w:numPr>
          <w:ilvl w:val="0"/>
          <w:numId w:val="2"/>
        </w:numPr>
      </w:pPr>
      <w:r>
        <w:t>Back - Previous Screen</w:t>
      </w:r>
    </w:p>
    <w:p w14:paraId="1B18F9AA" w14:textId="77777777" w:rsidR="00347150" w:rsidRDefault="00347150" w:rsidP="00347150">
      <w:pPr>
        <w:pStyle w:val="ListParagraph"/>
        <w:numPr>
          <w:ilvl w:val="0"/>
          <w:numId w:val="2"/>
        </w:numPr>
      </w:pPr>
      <w:r>
        <w:t>Exit - SAP Main Menu</w:t>
      </w:r>
    </w:p>
    <w:p w14:paraId="282EA8AE" w14:textId="77777777" w:rsidR="00347150" w:rsidRDefault="00347150" w:rsidP="00347150">
      <w:pPr>
        <w:pStyle w:val="ListParagraph"/>
        <w:numPr>
          <w:ilvl w:val="0"/>
          <w:numId w:val="2"/>
        </w:numPr>
      </w:pPr>
      <w:r>
        <w:t>Cancel - First screen of Program</w:t>
      </w:r>
    </w:p>
    <w:p w14:paraId="2109DE59" w14:textId="77777777" w:rsidR="00347150" w:rsidRDefault="00347150" w:rsidP="00347150">
      <w:pPr>
        <w:pStyle w:val="ListParagraph"/>
        <w:ind w:left="1440"/>
      </w:pPr>
    </w:p>
    <w:p w14:paraId="12A3CC95" w14:textId="77777777" w:rsidR="00347150" w:rsidRDefault="00347150" w:rsidP="00347150">
      <w:pPr>
        <w:pStyle w:val="ListParagraph"/>
        <w:numPr>
          <w:ilvl w:val="0"/>
          <w:numId w:val="3"/>
        </w:numPr>
      </w:pPr>
      <w:r>
        <w:t>Output variant to save layout is mandatory on selection screen with frame title as Layout Selection and field label as Output Variant.</w:t>
      </w:r>
    </w:p>
    <w:p w14:paraId="30EC3836" w14:textId="77777777" w:rsidR="00347150" w:rsidRDefault="00347150" w:rsidP="00347150">
      <w:pPr>
        <w:pStyle w:val="ListParagraph"/>
      </w:pPr>
    </w:p>
    <w:p w14:paraId="71353F6A" w14:textId="77777777" w:rsidR="00347150" w:rsidRPr="00A15D88" w:rsidRDefault="00347150" w:rsidP="00347150">
      <w:pPr>
        <w:pStyle w:val="ListParagraph"/>
        <w:rPr>
          <w:b/>
          <w:sz w:val="28"/>
          <w:szCs w:val="28"/>
        </w:rPr>
      </w:pPr>
      <w:r w:rsidRPr="00A15D88">
        <w:rPr>
          <w:b/>
          <w:sz w:val="28"/>
          <w:szCs w:val="28"/>
        </w:rPr>
        <w:t>For Report</w:t>
      </w:r>
      <w:r w:rsidR="00A5275D" w:rsidRPr="00A15D88">
        <w:rPr>
          <w:b/>
          <w:sz w:val="28"/>
          <w:szCs w:val="28"/>
        </w:rPr>
        <w:t xml:space="preserve"> Program</w:t>
      </w:r>
      <w:r w:rsidRPr="00A15D88">
        <w:rPr>
          <w:b/>
          <w:sz w:val="28"/>
          <w:szCs w:val="28"/>
        </w:rPr>
        <w:t xml:space="preserve"> </w:t>
      </w:r>
      <w:r w:rsidR="00EA7ECD" w:rsidRPr="00A15D88">
        <w:rPr>
          <w:b/>
          <w:sz w:val="28"/>
          <w:szCs w:val="28"/>
        </w:rPr>
        <w:t>–</w:t>
      </w:r>
      <w:r w:rsidRPr="00A15D88">
        <w:rPr>
          <w:b/>
          <w:sz w:val="28"/>
          <w:szCs w:val="28"/>
        </w:rPr>
        <w:t xml:space="preserve"> </w:t>
      </w:r>
      <w:r w:rsidR="00DB5E79" w:rsidRPr="00A15D88">
        <w:rPr>
          <w:b/>
          <w:sz w:val="28"/>
          <w:szCs w:val="28"/>
        </w:rPr>
        <w:t>Output:</w:t>
      </w:r>
    </w:p>
    <w:p w14:paraId="22CEB082" w14:textId="77777777" w:rsidR="00347150" w:rsidRPr="00CC576D" w:rsidRDefault="00347150" w:rsidP="00347150">
      <w:pPr>
        <w:pStyle w:val="ListParagraph"/>
        <w:numPr>
          <w:ilvl w:val="0"/>
          <w:numId w:val="3"/>
        </w:numPr>
      </w:pPr>
      <w:r>
        <w:t>For output, please refer to standa</w:t>
      </w:r>
      <w:r w:rsidR="00331823">
        <w:t>rd toolbar of ALV shown below</w:t>
      </w:r>
      <w:r>
        <w:rPr>
          <w:b/>
          <w:bCs/>
        </w:rPr>
        <w:t>.</w:t>
      </w:r>
    </w:p>
    <w:p w14:paraId="6E562D63" w14:textId="77777777" w:rsidR="00CC576D" w:rsidRPr="00331823" w:rsidRDefault="00125F5F" w:rsidP="00CC576D">
      <w:pPr>
        <w:pStyle w:val="ListParagraph"/>
      </w:pPr>
      <w:r>
        <w:t xml:space="preserve">ALV toolbar for report output should have following </w:t>
      </w:r>
      <w:r w:rsidR="00C513DD">
        <w:t>buttons given</w:t>
      </w:r>
      <w:r>
        <w:t xml:space="preserve"> in screenshot below as a mandate.</w:t>
      </w:r>
    </w:p>
    <w:p w14:paraId="7B1817B6" w14:textId="77777777" w:rsidR="00331823" w:rsidRDefault="00331823" w:rsidP="00331823">
      <w:pPr>
        <w:pStyle w:val="ListParagraph"/>
      </w:pPr>
      <w:r>
        <w:rPr>
          <w:noProof/>
          <w:lang w:val="en-US"/>
        </w:rPr>
        <w:drawing>
          <wp:inline distT="0" distB="0" distL="0" distR="0" wp14:anchorId="4D30B4F0" wp14:editId="609A2AAF">
            <wp:extent cx="4419600"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19600" cy="952500"/>
                    </a:xfrm>
                    <a:prstGeom prst="rect">
                      <a:avLst/>
                    </a:prstGeom>
                  </pic:spPr>
                </pic:pic>
              </a:graphicData>
            </a:graphic>
          </wp:inline>
        </w:drawing>
      </w:r>
    </w:p>
    <w:p w14:paraId="66529EEB" w14:textId="77777777" w:rsidR="00125F5F" w:rsidRDefault="00125F5F" w:rsidP="00331823">
      <w:pPr>
        <w:pStyle w:val="ListParagraph"/>
      </w:pPr>
    </w:p>
    <w:p w14:paraId="0AA79CAE" w14:textId="77777777" w:rsidR="00CC576D" w:rsidRDefault="00125F5F" w:rsidP="00331823">
      <w:pPr>
        <w:pStyle w:val="ListParagraph"/>
      </w:pPr>
      <w:r>
        <w:t>If any other buttons are required as per functional requirement, the same can be given after these buttons.</w:t>
      </w:r>
    </w:p>
    <w:p w14:paraId="5B3263A0" w14:textId="77777777" w:rsidR="00125F5F" w:rsidRDefault="00125F5F" w:rsidP="00125F5F">
      <w:pPr>
        <w:pStyle w:val="ListParagraph"/>
        <w:numPr>
          <w:ilvl w:val="0"/>
          <w:numId w:val="3"/>
        </w:numPr>
      </w:pPr>
      <w:r>
        <w:t>All the icons used for buttons should be cross verified with follow UI guidelines document.</w:t>
      </w:r>
    </w:p>
    <w:p w14:paraId="3724D59B" w14:textId="77777777" w:rsidR="00347150" w:rsidRDefault="00347150" w:rsidP="00347150">
      <w:pPr>
        <w:pStyle w:val="ListParagraph"/>
        <w:numPr>
          <w:ilvl w:val="0"/>
          <w:numId w:val="3"/>
        </w:numPr>
        <w:spacing w:after="0" w:line="240" w:lineRule="auto"/>
        <w:contextualSpacing w:val="0"/>
      </w:pPr>
      <w:r>
        <w:t>Amount and Quantity fields should always be displayed right justified while all other fields should be left justified.</w:t>
      </w:r>
    </w:p>
    <w:p w14:paraId="1B23650A" w14:textId="77777777" w:rsidR="00347150" w:rsidRPr="0040495E" w:rsidRDefault="00347150" w:rsidP="00347150">
      <w:pPr>
        <w:pStyle w:val="ListParagraph"/>
        <w:numPr>
          <w:ilvl w:val="0"/>
          <w:numId w:val="3"/>
        </w:numPr>
        <w:spacing w:after="0" w:line="240" w:lineRule="auto"/>
        <w:contextualSpacing w:val="0"/>
      </w:pPr>
      <w:r w:rsidRPr="0040495E">
        <w:t>Please provide Unit of Measure for quantity and Currency for Amount fields</w:t>
      </w:r>
      <w:r>
        <w:t xml:space="preserve"> (Quantity column first then Unit of measure column and same for Amount field)</w:t>
      </w:r>
      <w:r w:rsidRPr="0040495E">
        <w:t xml:space="preserve"> in separate column if the same is different for different line items, If the Unit of Measure and Currency are same </w:t>
      </w:r>
    </w:p>
    <w:p w14:paraId="37E80048" w14:textId="77777777" w:rsidR="00347150" w:rsidRDefault="00347150" w:rsidP="00347150">
      <w:pPr>
        <w:pStyle w:val="ListParagraph"/>
      </w:pPr>
      <w:r w:rsidRPr="0040495E">
        <w:t>For all the line items the same can be given in</w:t>
      </w:r>
      <w:r>
        <w:t xml:space="preserve"> column header of that field.</w:t>
      </w:r>
      <w:r w:rsidRPr="0040495E">
        <w:t xml:space="preserve"> </w:t>
      </w:r>
    </w:p>
    <w:p w14:paraId="5A5FA737" w14:textId="77777777" w:rsidR="00347150" w:rsidRDefault="00DB5E79" w:rsidP="00347150">
      <w:pPr>
        <w:pStyle w:val="ListParagraph"/>
      </w:pPr>
      <w:r>
        <w:t>e.g.</w:t>
      </w:r>
      <w:r w:rsidR="00347150">
        <w:t xml:space="preserve"> </w:t>
      </w:r>
      <w:r w:rsidR="00AF57FD">
        <w:tab/>
      </w:r>
      <w:r w:rsidR="00347150" w:rsidRPr="0040495E">
        <w:t>Billed Amount (in INR)                  Produced Quantity</w:t>
      </w:r>
      <w:r w:rsidR="00347150">
        <w:t xml:space="preserve"> </w:t>
      </w:r>
      <w:r w:rsidR="00347150" w:rsidRPr="0040495E">
        <w:t>(</w:t>
      </w:r>
      <w:r w:rsidR="00347150">
        <w:t xml:space="preserve">in </w:t>
      </w:r>
      <w:r w:rsidR="00347150" w:rsidRPr="0040495E">
        <w:t>SM3/BBL)</w:t>
      </w:r>
    </w:p>
    <w:p w14:paraId="229ED9C0" w14:textId="77777777" w:rsidR="00347150" w:rsidRDefault="00347150" w:rsidP="00347150">
      <w:pPr>
        <w:pStyle w:val="ListParagraph"/>
      </w:pPr>
    </w:p>
    <w:p w14:paraId="43145C63" w14:textId="77777777" w:rsidR="00347150" w:rsidRDefault="00347150" w:rsidP="00347150">
      <w:pPr>
        <w:pStyle w:val="ListParagraph"/>
        <w:numPr>
          <w:ilvl w:val="0"/>
          <w:numId w:val="4"/>
        </w:numPr>
        <w:spacing w:after="0" w:line="240" w:lineRule="auto"/>
        <w:contextualSpacing w:val="0"/>
      </w:pPr>
      <w:r w:rsidRPr="0040495E">
        <w:t>Provide</w:t>
      </w:r>
      <w:r>
        <w:t xml:space="preserve"> description for all the </w:t>
      </w:r>
      <w:r w:rsidRPr="004862F6">
        <w:t xml:space="preserve">fields for which descriptions </w:t>
      </w:r>
      <w:r w:rsidR="00C513DD" w:rsidRPr="004862F6">
        <w:t xml:space="preserve">are </w:t>
      </w:r>
      <w:r w:rsidR="00C513DD">
        <w:t xml:space="preserve">available </w:t>
      </w:r>
      <w:r w:rsidR="00C513DD" w:rsidRPr="004862F6">
        <w:t>like</w:t>
      </w:r>
      <w:r w:rsidR="00C513DD" w:rsidRPr="0040495E">
        <w:t xml:space="preserve"> </w:t>
      </w:r>
      <w:r w:rsidR="00C513DD">
        <w:t>Plant</w:t>
      </w:r>
      <w:r w:rsidRPr="0040495E">
        <w:t>, Storage Location, Material Number, Document Ty</w:t>
      </w:r>
      <w:r>
        <w:t>pe, Company Code etc. in output.</w:t>
      </w:r>
    </w:p>
    <w:p w14:paraId="7F29204C" w14:textId="77777777" w:rsidR="00347150" w:rsidRDefault="00347150" w:rsidP="00347150">
      <w:pPr>
        <w:pStyle w:val="ListParagraph"/>
        <w:numPr>
          <w:ilvl w:val="0"/>
          <w:numId w:val="4"/>
        </w:numPr>
        <w:spacing w:after="0" w:line="240" w:lineRule="auto"/>
        <w:contextualSpacing w:val="0"/>
      </w:pPr>
      <w:r w:rsidRPr="0040495E">
        <w:t>Tool Tip is to be given for all the field labels on ALV output and buttons on the screen in complete long forms.</w:t>
      </w:r>
    </w:p>
    <w:p w14:paraId="67C8F7BF" w14:textId="77777777" w:rsidR="00347150" w:rsidRPr="0040495E" w:rsidRDefault="00347150" w:rsidP="00347150">
      <w:pPr>
        <w:pStyle w:val="ListParagraph"/>
        <w:numPr>
          <w:ilvl w:val="0"/>
          <w:numId w:val="4"/>
        </w:numPr>
        <w:spacing w:after="0" w:line="240" w:lineRule="auto"/>
        <w:contextualSpacing w:val="0"/>
      </w:pPr>
      <w:r w:rsidRPr="0040495E">
        <w:t>If any improper field description or label is coming from any data element then description in data element is to be changed.</w:t>
      </w:r>
    </w:p>
    <w:p w14:paraId="23D54935" w14:textId="77777777" w:rsidR="00347150" w:rsidRDefault="00347150" w:rsidP="00347150">
      <w:pPr>
        <w:pStyle w:val="ListParagraph"/>
        <w:numPr>
          <w:ilvl w:val="0"/>
          <w:numId w:val="4"/>
        </w:numPr>
        <w:spacing w:after="0" w:line="240" w:lineRule="auto"/>
        <w:contextualSpacing w:val="0"/>
      </w:pPr>
      <w:r>
        <w:t>No abbreviations for any output column label and label should be title case.</w:t>
      </w:r>
    </w:p>
    <w:p w14:paraId="48664288" w14:textId="77777777" w:rsidR="00347150" w:rsidRDefault="00347150" w:rsidP="00347150">
      <w:pPr>
        <w:pStyle w:val="ListParagraph"/>
        <w:numPr>
          <w:ilvl w:val="0"/>
          <w:numId w:val="4"/>
        </w:numPr>
        <w:spacing w:after="0" w:line="240" w:lineRule="auto"/>
        <w:contextualSpacing w:val="0"/>
      </w:pPr>
      <w:r>
        <w:t>All messages as error message, success messages must be sentence case and no abbreviations are allowed in it.</w:t>
      </w:r>
    </w:p>
    <w:p w14:paraId="161331CD" w14:textId="77777777" w:rsidR="00347150" w:rsidRDefault="00347150" w:rsidP="00347150">
      <w:pPr>
        <w:pStyle w:val="ListParagraph"/>
        <w:numPr>
          <w:ilvl w:val="0"/>
          <w:numId w:val="4"/>
        </w:numPr>
        <w:spacing w:after="0" w:line="240" w:lineRule="auto"/>
        <w:contextualSpacing w:val="0"/>
      </w:pPr>
      <w:r>
        <w:t>Do not use words “Please/Kindly/Request you” at any place.</w:t>
      </w:r>
    </w:p>
    <w:p w14:paraId="796A4981" w14:textId="77777777" w:rsidR="0013795D" w:rsidRDefault="0013795D" w:rsidP="0043345A">
      <w:pPr>
        <w:pStyle w:val="ListParagraph"/>
        <w:spacing w:after="0" w:line="240" w:lineRule="auto"/>
        <w:contextualSpacing w:val="0"/>
      </w:pPr>
    </w:p>
    <w:p w14:paraId="7D92D75D" w14:textId="77777777" w:rsidR="003B5165" w:rsidRDefault="003B5165" w:rsidP="003B5165">
      <w:pPr>
        <w:pStyle w:val="ListParagraph"/>
        <w:spacing w:after="0" w:line="240" w:lineRule="auto"/>
        <w:contextualSpacing w:val="0"/>
      </w:pPr>
    </w:p>
    <w:p w14:paraId="055D1495" w14:textId="23EA994B" w:rsidR="00347150" w:rsidRDefault="00B152E0" w:rsidP="00A15D88">
      <w:pPr>
        <w:pStyle w:val="ListParagraph"/>
        <w:rPr>
          <w:b/>
          <w:sz w:val="28"/>
          <w:szCs w:val="28"/>
        </w:rPr>
      </w:pPr>
      <w:r w:rsidRPr="00A15D88">
        <w:rPr>
          <w:b/>
          <w:sz w:val="28"/>
          <w:szCs w:val="28"/>
        </w:rPr>
        <w:t xml:space="preserve">For Module Pool </w:t>
      </w:r>
      <w:r w:rsidR="00994275" w:rsidRPr="00A15D88">
        <w:rPr>
          <w:b/>
          <w:sz w:val="28"/>
          <w:szCs w:val="28"/>
        </w:rPr>
        <w:t>Programs:</w:t>
      </w:r>
      <w:r w:rsidR="00347150" w:rsidRPr="00A15D88">
        <w:rPr>
          <w:b/>
          <w:sz w:val="28"/>
          <w:szCs w:val="28"/>
        </w:rPr>
        <w:t xml:space="preserve"> </w:t>
      </w:r>
    </w:p>
    <w:p w14:paraId="646F4020" w14:textId="77777777" w:rsidR="00316469" w:rsidRPr="00A15D88" w:rsidRDefault="00316469" w:rsidP="00A15D88">
      <w:pPr>
        <w:pStyle w:val="ListParagraph"/>
        <w:rPr>
          <w:b/>
          <w:sz w:val="28"/>
          <w:szCs w:val="28"/>
        </w:rPr>
      </w:pPr>
    </w:p>
    <w:p w14:paraId="5EEB4D1A" w14:textId="77777777" w:rsidR="00347150" w:rsidRDefault="00347150" w:rsidP="00347150">
      <w:pPr>
        <w:pStyle w:val="ListParagraph"/>
        <w:numPr>
          <w:ilvl w:val="0"/>
          <w:numId w:val="4"/>
        </w:numPr>
        <w:spacing w:after="0" w:line="240" w:lineRule="auto"/>
      </w:pPr>
      <w:r>
        <w:t>No abbreviations on screen.</w:t>
      </w:r>
    </w:p>
    <w:p w14:paraId="03F9C866" w14:textId="77777777" w:rsidR="00347150" w:rsidRDefault="00347150" w:rsidP="00347150">
      <w:pPr>
        <w:pStyle w:val="ListParagraph"/>
        <w:numPr>
          <w:ilvl w:val="0"/>
          <w:numId w:val="4"/>
        </w:numPr>
        <w:spacing w:after="0" w:line="240" w:lineRule="auto"/>
      </w:pPr>
      <w:r>
        <w:t>If there are multiple frames are present on screen, alignment for all of them is required.</w:t>
      </w:r>
    </w:p>
    <w:p w14:paraId="20899E63" w14:textId="77777777" w:rsidR="00347150" w:rsidRDefault="00347150" w:rsidP="00347150">
      <w:pPr>
        <w:pStyle w:val="ListParagraph"/>
        <w:numPr>
          <w:ilvl w:val="0"/>
          <w:numId w:val="4"/>
        </w:numPr>
        <w:spacing w:after="0" w:line="240" w:lineRule="auto"/>
      </w:pPr>
      <w:r>
        <w:t>For screen fields labels follow all the guidelines mentioned above.</w:t>
      </w:r>
    </w:p>
    <w:p w14:paraId="5A8E11AE" w14:textId="1B573F02" w:rsidR="00347150" w:rsidRDefault="00347150" w:rsidP="00347150">
      <w:pPr>
        <w:pStyle w:val="ListParagraph"/>
        <w:numPr>
          <w:ilvl w:val="0"/>
          <w:numId w:val="4"/>
        </w:numPr>
        <w:spacing w:after="0" w:line="240" w:lineRule="auto"/>
      </w:pPr>
      <w:r w:rsidRPr="0040495E">
        <w:t>Provide</w:t>
      </w:r>
      <w:r>
        <w:t xml:space="preserve"> description for all the </w:t>
      </w:r>
      <w:r w:rsidRPr="004862F6">
        <w:t xml:space="preserve">fields for which descriptions are </w:t>
      </w:r>
      <w:r w:rsidR="00C513DD" w:rsidRPr="004862F6">
        <w:t>available</w:t>
      </w:r>
      <w:r w:rsidR="00C513DD">
        <w:t xml:space="preserve"> </w:t>
      </w:r>
      <w:r w:rsidR="00C513DD" w:rsidRPr="004862F6">
        <w:t>like</w:t>
      </w:r>
      <w:r>
        <w:t xml:space="preserve"> </w:t>
      </w:r>
      <w:r w:rsidRPr="0040495E">
        <w:t>Plant, Storage Location, Material Number, Document Ty</w:t>
      </w:r>
      <w:r>
        <w:t>pe, Company Code</w:t>
      </w:r>
      <w:r w:rsidR="0076570D">
        <w:t xml:space="preserve"> </w:t>
      </w:r>
      <w:r>
        <w:t>etc</w:t>
      </w:r>
      <w:r w:rsidR="0076570D">
        <w:t xml:space="preserve">. </w:t>
      </w:r>
      <w:r>
        <w:t xml:space="preserve"> </w:t>
      </w:r>
      <w:r w:rsidR="003037C6">
        <w:t>Besides</w:t>
      </w:r>
      <w:r>
        <w:t xml:space="preserve"> these fields on screen also in table control.</w:t>
      </w:r>
    </w:p>
    <w:p w14:paraId="174938A0" w14:textId="77777777" w:rsidR="00347150" w:rsidRDefault="00347150" w:rsidP="00347150">
      <w:pPr>
        <w:pStyle w:val="ListParagraph"/>
        <w:numPr>
          <w:ilvl w:val="0"/>
          <w:numId w:val="4"/>
        </w:numPr>
        <w:spacing w:after="0" w:line="240" w:lineRule="auto"/>
      </w:pPr>
      <w:r>
        <w:t>Buttons related to table control entries must be above table control and in the left most corner and not besides or below table control.</w:t>
      </w:r>
    </w:p>
    <w:p w14:paraId="6F0E01A1" w14:textId="77777777" w:rsidR="00347150" w:rsidRDefault="00347150" w:rsidP="00347150">
      <w:pPr>
        <w:pStyle w:val="ListParagraph"/>
        <w:numPr>
          <w:ilvl w:val="0"/>
          <w:numId w:val="4"/>
        </w:numPr>
        <w:spacing w:after="0" w:line="240" w:lineRule="auto"/>
      </w:pPr>
      <w:r>
        <w:t>For Custom buttons if any, all UI guidelines must be followed.</w:t>
      </w:r>
    </w:p>
    <w:p w14:paraId="3D4BB8A8" w14:textId="77777777" w:rsidR="0013795D" w:rsidRDefault="0013795D" w:rsidP="00347150">
      <w:pPr>
        <w:pStyle w:val="ListParagraph"/>
        <w:spacing w:after="0" w:line="240" w:lineRule="auto"/>
      </w:pPr>
    </w:p>
    <w:p w14:paraId="1CF7ECBC" w14:textId="77777777" w:rsidR="00347150" w:rsidRDefault="00347150" w:rsidP="00347150">
      <w:pPr>
        <w:pStyle w:val="ListParagraph"/>
        <w:spacing w:after="0" w:line="240" w:lineRule="auto"/>
      </w:pPr>
    </w:p>
    <w:p w14:paraId="6E41AAC1" w14:textId="2AB4F712" w:rsidR="00347150" w:rsidRDefault="00A15D88" w:rsidP="00A15D88">
      <w:pPr>
        <w:pStyle w:val="ListParagraph"/>
        <w:rPr>
          <w:b/>
          <w:sz w:val="28"/>
          <w:szCs w:val="28"/>
        </w:rPr>
      </w:pPr>
      <w:r>
        <w:rPr>
          <w:b/>
          <w:sz w:val="28"/>
          <w:szCs w:val="28"/>
        </w:rPr>
        <w:t xml:space="preserve">For File Upload </w:t>
      </w:r>
      <w:r w:rsidR="00CC5EE0">
        <w:rPr>
          <w:b/>
          <w:sz w:val="28"/>
          <w:szCs w:val="28"/>
        </w:rPr>
        <w:t>Program:</w:t>
      </w:r>
    </w:p>
    <w:p w14:paraId="47150837" w14:textId="77777777" w:rsidR="002E75C8" w:rsidRPr="00A15D88" w:rsidRDefault="002E75C8" w:rsidP="00A15D88">
      <w:pPr>
        <w:pStyle w:val="ListParagraph"/>
        <w:rPr>
          <w:b/>
          <w:sz w:val="28"/>
          <w:szCs w:val="28"/>
        </w:rPr>
      </w:pPr>
    </w:p>
    <w:p w14:paraId="6840B2BC" w14:textId="77777777" w:rsidR="00347150" w:rsidRDefault="00347150" w:rsidP="00347150">
      <w:pPr>
        <w:pStyle w:val="ListParagraph"/>
        <w:numPr>
          <w:ilvl w:val="0"/>
          <w:numId w:val="4"/>
        </w:numPr>
        <w:spacing w:after="0" w:line="240" w:lineRule="auto"/>
      </w:pPr>
      <w:r>
        <w:t>Please refer t</w:t>
      </w:r>
      <w:r w:rsidR="00A12647">
        <w:t>-</w:t>
      </w:r>
      <w:r w:rsidR="0080146D">
        <w:t>code</w:t>
      </w:r>
      <w:r w:rsidR="00A12647">
        <w:t xml:space="preserve"> </w:t>
      </w:r>
      <w:r>
        <w:t>ZCHAUPLD</w:t>
      </w:r>
      <w:r w:rsidR="00A12647">
        <w:t xml:space="preserve"> </w:t>
      </w:r>
      <w:r w:rsidR="00AF27B2">
        <w:t>(in RD2)</w:t>
      </w:r>
      <w:r w:rsidR="004F3186">
        <w:t xml:space="preserve"> </w:t>
      </w:r>
      <w:r w:rsidR="0080146D">
        <w:t xml:space="preserve">for </w:t>
      </w:r>
      <w:r>
        <w:t>file upload program.</w:t>
      </w:r>
    </w:p>
    <w:p w14:paraId="461944A5" w14:textId="77777777" w:rsidR="00F321F7" w:rsidRDefault="00F321F7" w:rsidP="00F321F7">
      <w:pPr>
        <w:pStyle w:val="ListParagraph"/>
        <w:spacing w:after="0" w:line="240" w:lineRule="auto"/>
      </w:pPr>
    </w:p>
    <w:p w14:paraId="1515C39F" w14:textId="77777777" w:rsidR="00347150" w:rsidRDefault="00347150" w:rsidP="00347150">
      <w:pPr>
        <w:spacing w:after="0" w:line="240" w:lineRule="auto"/>
        <w:ind w:left="720"/>
      </w:pPr>
      <w:r>
        <w:rPr>
          <w:noProof/>
          <w:lang w:val="en-US"/>
        </w:rPr>
        <w:drawing>
          <wp:inline distT="0" distB="0" distL="0" distR="0" wp14:anchorId="15647111" wp14:editId="49524575">
            <wp:extent cx="548640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1924050"/>
                    </a:xfrm>
                    <a:prstGeom prst="rect">
                      <a:avLst/>
                    </a:prstGeom>
                  </pic:spPr>
                </pic:pic>
              </a:graphicData>
            </a:graphic>
          </wp:inline>
        </w:drawing>
      </w:r>
    </w:p>
    <w:p w14:paraId="7EFE5EC2" w14:textId="77777777" w:rsidR="00347150" w:rsidRDefault="00347150" w:rsidP="00347150">
      <w:pPr>
        <w:spacing w:after="0" w:line="240" w:lineRule="auto"/>
        <w:ind w:left="720"/>
      </w:pPr>
    </w:p>
    <w:p w14:paraId="0139F016" w14:textId="77777777" w:rsidR="007A7259" w:rsidRDefault="007A7259" w:rsidP="00347150">
      <w:pPr>
        <w:spacing w:after="0" w:line="240" w:lineRule="auto"/>
        <w:ind w:left="720"/>
      </w:pPr>
    </w:p>
    <w:p w14:paraId="7F863AEC" w14:textId="77777777" w:rsidR="00347150" w:rsidRDefault="00F06EE8" w:rsidP="00347150">
      <w:pPr>
        <w:spacing w:after="0" w:line="240" w:lineRule="auto"/>
        <w:ind w:left="720"/>
      </w:pPr>
      <w:r>
        <w:t>Frame title should b</w:t>
      </w:r>
      <w:r w:rsidR="00347150">
        <w:t>e File selection and field label as File Path.</w:t>
      </w:r>
    </w:p>
    <w:p w14:paraId="5B8F7914" w14:textId="51887F48" w:rsidR="00125F5F" w:rsidRDefault="00347150" w:rsidP="00125F5F">
      <w:pPr>
        <w:pStyle w:val="ListParagraph"/>
        <w:numPr>
          <w:ilvl w:val="0"/>
          <w:numId w:val="4"/>
        </w:numPr>
        <w:spacing w:after="0" w:line="240" w:lineRule="auto"/>
      </w:pPr>
      <w:r>
        <w:t xml:space="preserve">On click of button </w:t>
      </w:r>
      <w:r w:rsidR="00322521">
        <w:t>upload</w:t>
      </w:r>
      <w:r w:rsidR="003F6E38">
        <w:t xml:space="preserve"> </w:t>
      </w:r>
      <w:r>
        <w:t>File Guidance, pop up should show all the fields and its sample values to be uploaded. Field names must follow title case, no abbreviations should be there and alignment should be proper</w:t>
      </w:r>
      <w:r w:rsidR="00AF27B2">
        <w:t>.</w:t>
      </w:r>
    </w:p>
    <w:p w14:paraId="2A24CC28" w14:textId="77777777" w:rsidR="00D3316F" w:rsidRDefault="00D3316F" w:rsidP="00D7567F">
      <w:pPr>
        <w:pStyle w:val="ListParagraph"/>
        <w:rPr>
          <w:b/>
          <w:sz w:val="28"/>
          <w:szCs w:val="28"/>
        </w:rPr>
      </w:pPr>
    </w:p>
    <w:p w14:paraId="60B8F6D7" w14:textId="77777777" w:rsidR="0013795D" w:rsidRDefault="0013795D" w:rsidP="00D7567F">
      <w:pPr>
        <w:pStyle w:val="ListParagraph"/>
        <w:rPr>
          <w:b/>
          <w:sz w:val="28"/>
          <w:szCs w:val="28"/>
        </w:rPr>
      </w:pPr>
    </w:p>
    <w:p w14:paraId="32E28DEB" w14:textId="77777777" w:rsidR="0013795D" w:rsidRDefault="0013795D" w:rsidP="00D7567F">
      <w:pPr>
        <w:pStyle w:val="ListParagraph"/>
        <w:rPr>
          <w:b/>
          <w:sz w:val="28"/>
          <w:szCs w:val="28"/>
        </w:rPr>
      </w:pPr>
    </w:p>
    <w:p w14:paraId="386B34DB" w14:textId="77777777" w:rsidR="0013795D" w:rsidRDefault="0013795D" w:rsidP="00D7567F">
      <w:pPr>
        <w:pStyle w:val="ListParagraph"/>
        <w:rPr>
          <w:b/>
          <w:sz w:val="28"/>
          <w:szCs w:val="28"/>
        </w:rPr>
      </w:pPr>
    </w:p>
    <w:p w14:paraId="03D79027" w14:textId="77777777" w:rsidR="0013795D" w:rsidRDefault="0013795D" w:rsidP="00D7567F">
      <w:pPr>
        <w:pStyle w:val="ListParagraph"/>
        <w:rPr>
          <w:b/>
          <w:sz w:val="28"/>
          <w:szCs w:val="28"/>
        </w:rPr>
      </w:pPr>
    </w:p>
    <w:p w14:paraId="7FC1CC6E" w14:textId="77777777" w:rsidR="0013795D" w:rsidRDefault="0013795D" w:rsidP="00D7567F">
      <w:pPr>
        <w:pStyle w:val="ListParagraph"/>
        <w:rPr>
          <w:b/>
          <w:sz w:val="28"/>
          <w:szCs w:val="28"/>
        </w:rPr>
      </w:pPr>
    </w:p>
    <w:p w14:paraId="48CC94DE" w14:textId="77777777" w:rsidR="0013795D" w:rsidRDefault="0013795D" w:rsidP="00D7567F">
      <w:pPr>
        <w:pStyle w:val="ListParagraph"/>
        <w:rPr>
          <w:b/>
          <w:sz w:val="28"/>
          <w:szCs w:val="28"/>
        </w:rPr>
      </w:pPr>
    </w:p>
    <w:p w14:paraId="6B77DAB1" w14:textId="77777777" w:rsidR="0013795D" w:rsidRDefault="0013795D" w:rsidP="00D7567F">
      <w:pPr>
        <w:pStyle w:val="ListParagraph"/>
        <w:rPr>
          <w:b/>
          <w:sz w:val="28"/>
          <w:szCs w:val="28"/>
        </w:rPr>
      </w:pPr>
    </w:p>
    <w:p w14:paraId="700DB487" w14:textId="77777777" w:rsidR="0013795D" w:rsidRDefault="0013795D" w:rsidP="00D7567F">
      <w:pPr>
        <w:pStyle w:val="ListParagraph"/>
        <w:rPr>
          <w:b/>
          <w:sz w:val="28"/>
          <w:szCs w:val="28"/>
        </w:rPr>
      </w:pPr>
    </w:p>
    <w:p w14:paraId="58D3A58A" w14:textId="77777777" w:rsidR="00A854E3" w:rsidRDefault="00A854E3" w:rsidP="00D7567F">
      <w:pPr>
        <w:pStyle w:val="ListParagraph"/>
        <w:rPr>
          <w:b/>
          <w:sz w:val="28"/>
          <w:szCs w:val="28"/>
        </w:rPr>
      </w:pPr>
    </w:p>
    <w:p w14:paraId="4A827AC5" w14:textId="57B309E9" w:rsidR="00EE2447" w:rsidRDefault="00EE2447" w:rsidP="00D7567F">
      <w:pPr>
        <w:pStyle w:val="ListParagraph"/>
        <w:rPr>
          <w:b/>
          <w:sz w:val="28"/>
          <w:szCs w:val="28"/>
        </w:rPr>
      </w:pPr>
      <w:r>
        <w:rPr>
          <w:b/>
          <w:sz w:val="28"/>
          <w:szCs w:val="28"/>
        </w:rPr>
        <w:t>W</w:t>
      </w:r>
      <w:r w:rsidR="00D7567F">
        <w:rPr>
          <w:b/>
          <w:sz w:val="28"/>
          <w:szCs w:val="28"/>
        </w:rPr>
        <w:t xml:space="preserve">ebdynpro ABAP and FPM </w:t>
      </w:r>
      <w:r w:rsidR="00AB63F1">
        <w:rPr>
          <w:b/>
          <w:sz w:val="28"/>
          <w:szCs w:val="28"/>
        </w:rPr>
        <w:t>Developments:</w:t>
      </w:r>
    </w:p>
    <w:p w14:paraId="0AACB707" w14:textId="77777777" w:rsidR="00902EAE" w:rsidRPr="00D7567F" w:rsidRDefault="00902EAE" w:rsidP="00D7567F">
      <w:pPr>
        <w:pStyle w:val="ListParagraph"/>
        <w:rPr>
          <w:b/>
          <w:sz w:val="28"/>
          <w:szCs w:val="28"/>
        </w:rPr>
      </w:pPr>
    </w:p>
    <w:p w14:paraId="1EF64AC2" w14:textId="77777777" w:rsidR="00D7567F" w:rsidRDefault="00D7567F" w:rsidP="00D7567F">
      <w:pPr>
        <w:pStyle w:val="ListParagraph"/>
        <w:numPr>
          <w:ilvl w:val="0"/>
          <w:numId w:val="4"/>
        </w:numPr>
      </w:pPr>
      <w:r>
        <w:t>All the webdynpro developments must be implemented on FPM.</w:t>
      </w:r>
    </w:p>
    <w:p w14:paraId="699EA554" w14:textId="77777777" w:rsidR="00A854E3" w:rsidRDefault="004F3186" w:rsidP="000D6CFF">
      <w:pPr>
        <w:pStyle w:val="ListParagraph"/>
        <w:numPr>
          <w:ilvl w:val="0"/>
          <w:numId w:val="4"/>
        </w:numPr>
      </w:pPr>
      <w:r>
        <w:t>All the input fields should be displayed right aligned.</w:t>
      </w:r>
    </w:p>
    <w:p w14:paraId="063971D8" w14:textId="77777777" w:rsidR="001B6240" w:rsidRDefault="001B6240" w:rsidP="00D7567F">
      <w:pPr>
        <w:pStyle w:val="ListParagraph"/>
        <w:numPr>
          <w:ilvl w:val="0"/>
          <w:numId w:val="4"/>
        </w:numPr>
      </w:pPr>
      <w:r>
        <w:t>All the developments should follow following colour format for groups –</w:t>
      </w:r>
    </w:p>
    <w:p w14:paraId="64D11547" w14:textId="77777777" w:rsidR="001B6240" w:rsidRDefault="001B6240" w:rsidP="001B6240">
      <w:pPr>
        <w:pStyle w:val="ListParagraph"/>
      </w:pPr>
    </w:p>
    <w:p w14:paraId="442A2C45" w14:textId="77777777" w:rsidR="001B6240" w:rsidRDefault="001B6240" w:rsidP="001B6240">
      <w:pPr>
        <w:pStyle w:val="ListParagraph"/>
      </w:pPr>
      <w:r>
        <w:rPr>
          <w:noProof/>
          <w:lang w:val="en-US"/>
        </w:rPr>
        <w:drawing>
          <wp:inline distT="0" distB="0" distL="0" distR="0" wp14:anchorId="743F80C1" wp14:editId="433B517E">
            <wp:extent cx="49720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72050" cy="2943225"/>
                    </a:xfrm>
                    <a:prstGeom prst="rect">
                      <a:avLst/>
                    </a:prstGeom>
                  </pic:spPr>
                </pic:pic>
              </a:graphicData>
            </a:graphic>
          </wp:inline>
        </w:drawing>
      </w:r>
      <w:r w:rsidR="00316E22">
        <w:t>.</w:t>
      </w:r>
    </w:p>
    <w:p w14:paraId="20F126FD" w14:textId="77777777" w:rsidR="001B6240" w:rsidRDefault="001B6240" w:rsidP="001B6240">
      <w:pPr>
        <w:pStyle w:val="ListParagraph"/>
      </w:pPr>
    </w:p>
    <w:p w14:paraId="5E717C2B" w14:textId="77777777" w:rsidR="00EE2447" w:rsidRDefault="00EE2447" w:rsidP="00D7567F">
      <w:pPr>
        <w:pStyle w:val="ListParagraph"/>
        <w:numPr>
          <w:ilvl w:val="0"/>
          <w:numId w:val="4"/>
        </w:numPr>
      </w:pPr>
      <w:r>
        <w:t xml:space="preserve">Personalization button should not be there on </w:t>
      </w:r>
      <w:r w:rsidR="00D7567F">
        <w:t xml:space="preserve">any </w:t>
      </w:r>
      <w:r>
        <w:t>screen</w:t>
      </w:r>
      <w:r w:rsidR="00D7567F">
        <w:t xml:space="preserve"> the same is allowed on ALV toolbar only</w:t>
      </w:r>
      <w:r>
        <w:t>.</w:t>
      </w:r>
    </w:p>
    <w:p w14:paraId="42B569AB" w14:textId="77777777" w:rsidR="00EE2447" w:rsidRDefault="00EE2447" w:rsidP="00D7567F">
      <w:pPr>
        <w:pStyle w:val="ListParagraph"/>
        <w:numPr>
          <w:ilvl w:val="0"/>
          <w:numId w:val="4"/>
        </w:numPr>
      </w:pPr>
      <w:r>
        <w:t>In custom F4 help description should also be displayed along with the field.</w:t>
      </w:r>
    </w:p>
    <w:p w14:paraId="44A39C1D" w14:textId="77777777" w:rsidR="00EE2447" w:rsidRDefault="00EE2447" w:rsidP="00D7567F">
      <w:pPr>
        <w:pStyle w:val="ListParagraph"/>
        <w:numPr>
          <w:ilvl w:val="0"/>
          <w:numId w:val="4"/>
        </w:numPr>
      </w:pPr>
      <w:r>
        <w:t>Custom buttons should not be emphasized (use only standard).</w:t>
      </w:r>
    </w:p>
    <w:p w14:paraId="53A8D9F4" w14:textId="77777777" w:rsidR="00F75029" w:rsidRDefault="00F75029" w:rsidP="00D7567F">
      <w:pPr>
        <w:pStyle w:val="ListParagraph"/>
        <w:numPr>
          <w:ilvl w:val="0"/>
          <w:numId w:val="4"/>
        </w:numPr>
      </w:pPr>
      <w:r>
        <w:t>Do not use separator between the custom buttons.</w:t>
      </w:r>
    </w:p>
    <w:p w14:paraId="0FBE422E" w14:textId="77777777" w:rsidR="00EE2447" w:rsidRDefault="00EE2447" w:rsidP="00D7567F">
      <w:pPr>
        <w:pStyle w:val="ListParagraph"/>
        <w:numPr>
          <w:ilvl w:val="0"/>
          <w:numId w:val="4"/>
        </w:numPr>
      </w:pPr>
      <w:r>
        <w:t>Attach suitable / standard icons to the custom buttons and icons used for buttons should be cross verified with UI guidelines document.</w:t>
      </w:r>
      <w:r w:rsidR="001B56D7">
        <w:t xml:space="preserve"> </w:t>
      </w:r>
      <w:r w:rsidR="00D7567F">
        <w:t>(* Standard icons of respective FPM components must be used)</w:t>
      </w:r>
    </w:p>
    <w:p w14:paraId="10FD9EB4" w14:textId="77777777" w:rsidR="00EE2447" w:rsidRDefault="00AF30D5" w:rsidP="00D7567F">
      <w:pPr>
        <w:pStyle w:val="ListParagraph"/>
        <w:numPr>
          <w:ilvl w:val="0"/>
          <w:numId w:val="4"/>
        </w:numPr>
      </w:pPr>
      <w:r>
        <w:t xml:space="preserve">No </w:t>
      </w:r>
      <w:r w:rsidR="001557EC">
        <w:t>abbreviations are</w:t>
      </w:r>
      <w:r>
        <w:t xml:space="preserve"> allowed anywhere in the developments</w:t>
      </w:r>
      <w:r w:rsidR="00EE2447">
        <w:t>.</w:t>
      </w:r>
      <w:r w:rsidR="00D47F19">
        <w:t>(*Except for button labels but button tool tip should have complete long  form )</w:t>
      </w:r>
    </w:p>
    <w:p w14:paraId="6CBE1782" w14:textId="77777777" w:rsidR="00EE2447" w:rsidRDefault="00AF30D5" w:rsidP="00D7567F">
      <w:pPr>
        <w:pStyle w:val="ListParagraph"/>
        <w:numPr>
          <w:ilvl w:val="0"/>
          <w:numId w:val="4"/>
        </w:numPr>
      </w:pPr>
      <w:r>
        <w:t>Explicit d</w:t>
      </w:r>
      <w:r w:rsidR="00EE2447">
        <w:t>ownload functionality as well as button for the same should not visible on screen.</w:t>
      </w:r>
    </w:p>
    <w:p w14:paraId="5398D84D" w14:textId="77777777" w:rsidR="00AF30D5" w:rsidRDefault="00AF30D5" w:rsidP="00AF30D5">
      <w:pPr>
        <w:pStyle w:val="ListParagraph"/>
        <w:numPr>
          <w:ilvl w:val="0"/>
          <w:numId w:val="1"/>
        </w:numPr>
      </w:pPr>
      <w:r>
        <w:t>Screen field labels must be title case i.e. first letter of every word capital except for connecting words as for, by, the, from. (e.g. Port of Dispatch) But if the same words are first or last word of label then title case must be followed for it. (e.g. Created By)</w:t>
      </w:r>
    </w:p>
    <w:p w14:paraId="29AEE867" w14:textId="77777777" w:rsidR="00EE2447" w:rsidRPr="0040495E" w:rsidRDefault="00EE2447" w:rsidP="007C2772">
      <w:pPr>
        <w:pStyle w:val="ListParagraph"/>
        <w:numPr>
          <w:ilvl w:val="0"/>
          <w:numId w:val="4"/>
        </w:numPr>
      </w:pPr>
      <w:r>
        <w:t>Amount and Quantity fields should always be displayed right justified while all other fields should be left justified.</w:t>
      </w:r>
      <w:r w:rsidR="001B56D7">
        <w:t xml:space="preserve">  </w:t>
      </w:r>
    </w:p>
    <w:p w14:paraId="36167682" w14:textId="77777777" w:rsidR="00EE2447" w:rsidRPr="0040495E" w:rsidRDefault="00EE2447" w:rsidP="007C2772">
      <w:pPr>
        <w:pStyle w:val="ListParagraph"/>
        <w:numPr>
          <w:ilvl w:val="0"/>
          <w:numId w:val="4"/>
        </w:numPr>
      </w:pPr>
      <w:r w:rsidRPr="0040495E">
        <w:t>Tool Tip is to be g</w:t>
      </w:r>
      <w:r w:rsidR="001557EC">
        <w:t>iven for all the field labels for all Input Fields/</w:t>
      </w:r>
      <w:r w:rsidRPr="0040495E">
        <w:t xml:space="preserve">ALV </w:t>
      </w:r>
      <w:r w:rsidR="001557EC">
        <w:t>O</w:t>
      </w:r>
      <w:r w:rsidRPr="0040495E">
        <w:t xml:space="preserve">utput </w:t>
      </w:r>
      <w:r w:rsidR="001557EC">
        <w:t>/</w:t>
      </w:r>
      <w:r>
        <w:t xml:space="preserve">Table output </w:t>
      </w:r>
      <w:r w:rsidRPr="0040495E">
        <w:t>and buttons on the screen in complete long forms.</w:t>
      </w:r>
    </w:p>
    <w:p w14:paraId="16CD30D2" w14:textId="77777777" w:rsidR="00EE2447" w:rsidRPr="0040495E" w:rsidRDefault="00EE2447" w:rsidP="007C2772">
      <w:pPr>
        <w:pStyle w:val="ListParagraph"/>
        <w:numPr>
          <w:ilvl w:val="0"/>
          <w:numId w:val="4"/>
        </w:numPr>
      </w:pPr>
      <w:r w:rsidRPr="0040495E">
        <w:t> If any improper field description or label is coming from any data element then description in data element is to be changed.</w:t>
      </w:r>
    </w:p>
    <w:p w14:paraId="58D6A8BA" w14:textId="77777777" w:rsidR="00EE2447" w:rsidRPr="0040495E" w:rsidRDefault="00EE2447" w:rsidP="007C2772">
      <w:pPr>
        <w:pStyle w:val="ListParagraph"/>
        <w:numPr>
          <w:ilvl w:val="0"/>
          <w:numId w:val="4"/>
        </w:numPr>
      </w:pPr>
      <w:r w:rsidRPr="0040495E">
        <w:t>Messages in all the message classes, text elements and constants to</w:t>
      </w:r>
      <w:r>
        <w:t xml:space="preserve"> be corrected as per guidelines, Follow sentence case for all the messages.</w:t>
      </w:r>
    </w:p>
    <w:p w14:paraId="3E13C981" w14:textId="77777777" w:rsidR="00EE2447" w:rsidRPr="0040495E" w:rsidRDefault="00EE2447" w:rsidP="004519A6">
      <w:pPr>
        <w:pStyle w:val="ListParagraph"/>
        <w:numPr>
          <w:ilvl w:val="0"/>
          <w:numId w:val="4"/>
        </w:numPr>
      </w:pPr>
      <w:r w:rsidRPr="0040495E">
        <w:t>Provide</w:t>
      </w:r>
      <w:r>
        <w:t xml:space="preserve"> description for all the </w:t>
      </w:r>
      <w:r w:rsidRPr="004862F6">
        <w:t>fields for which descriptions are available like</w:t>
      </w:r>
      <w:r w:rsidRPr="0040495E">
        <w:t xml:space="preserve"> </w:t>
      </w:r>
      <w:r>
        <w:t>Plant</w:t>
      </w:r>
      <w:r w:rsidRPr="0040495E">
        <w:t>, Storage Location, Material Number, Document Ty</w:t>
      </w:r>
      <w:r>
        <w:t>pe, Company Code etc. in output.</w:t>
      </w:r>
      <w:r w:rsidR="004519A6">
        <w:t xml:space="preserve"> </w:t>
      </w:r>
      <w:r w:rsidR="004519A6" w:rsidRPr="0040495E">
        <w:t>Also populate description</w:t>
      </w:r>
      <w:r w:rsidR="004519A6">
        <w:t xml:space="preserve"> for such fields in selection screen </w:t>
      </w:r>
      <w:r w:rsidR="004519A6" w:rsidRPr="0040495E">
        <w:t>beside these fields.</w:t>
      </w:r>
    </w:p>
    <w:p w14:paraId="18261CDA" w14:textId="77777777" w:rsidR="00EE2447" w:rsidRPr="0040495E" w:rsidRDefault="00EE2447" w:rsidP="002A5ABC">
      <w:pPr>
        <w:pStyle w:val="ListParagraph"/>
        <w:numPr>
          <w:ilvl w:val="0"/>
          <w:numId w:val="4"/>
        </w:numPr>
      </w:pPr>
      <w:r w:rsidRPr="0040495E">
        <w:t>We can provide display variant to user either</w:t>
      </w:r>
      <w:r>
        <w:t xml:space="preserve"> user is interested to see only</w:t>
      </w:r>
      <w:r w:rsidRPr="0040495E">
        <w:t> that code only or description only</w:t>
      </w:r>
      <w:r w:rsidR="002A5ABC">
        <w:t xml:space="preserve"> </w:t>
      </w:r>
      <w:r w:rsidR="00EC7038">
        <w:t xml:space="preserve">or </w:t>
      </w:r>
      <w:r w:rsidR="002A5ABC">
        <w:t>both.</w:t>
      </w:r>
    </w:p>
    <w:p w14:paraId="092D9983" w14:textId="77777777" w:rsidR="00EE2447" w:rsidRPr="0040495E" w:rsidRDefault="00EE2447" w:rsidP="00EE2447">
      <w:pPr>
        <w:pStyle w:val="ListParagraph"/>
        <w:numPr>
          <w:ilvl w:val="0"/>
          <w:numId w:val="4"/>
        </w:numPr>
      </w:pPr>
      <w:r w:rsidRPr="0040495E">
        <w:t xml:space="preserve">Please provide Unit of Measure for quantity and Currency for Amount fields in separate column if the same is different for different line items, If the Unit of Measure and Currency are same </w:t>
      </w:r>
    </w:p>
    <w:p w14:paraId="3566E08D" w14:textId="77777777" w:rsidR="0015685D" w:rsidRDefault="00EE2447" w:rsidP="0015685D">
      <w:pPr>
        <w:pStyle w:val="ListParagraph"/>
      </w:pPr>
      <w:r w:rsidRPr="0040495E">
        <w:t>For all the line items the same can be given in column header of that field</w:t>
      </w:r>
    </w:p>
    <w:p w14:paraId="46C15046" w14:textId="77777777" w:rsidR="00A31DFE" w:rsidRPr="002E42CA" w:rsidRDefault="00EE2447" w:rsidP="00A31DFE">
      <w:pPr>
        <w:pStyle w:val="ListParagraph"/>
        <w:rPr>
          <w:b/>
        </w:rPr>
      </w:pPr>
      <w:r w:rsidRPr="0040495E">
        <w:t xml:space="preserve"> e</w:t>
      </w:r>
      <w:r w:rsidR="0015685D">
        <w:t>.</w:t>
      </w:r>
      <w:r w:rsidR="00DA0EBE">
        <w:t xml:space="preserve">g. </w:t>
      </w:r>
      <w:r w:rsidRPr="002E42CA">
        <w:rPr>
          <w:b/>
        </w:rPr>
        <w:t>Billed Amount (in INR)                  Produced Quantity (in SM3/BBL)</w:t>
      </w:r>
    </w:p>
    <w:p w14:paraId="0131591D" w14:textId="3D5F02A1" w:rsidR="00A31DFE" w:rsidRDefault="00A31DFE" w:rsidP="00A31DFE">
      <w:pPr>
        <w:pStyle w:val="ListParagraph"/>
        <w:numPr>
          <w:ilvl w:val="0"/>
          <w:numId w:val="4"/>
        </w:numPr>
      </w:pPr>
      <w:r>
        <w:t xml:space="preserve">For any file upload file options please refer </w:t>
      </w:r>
      <w:r w:rsidRPr="00A31DFE">
        <w:rPr>
          <w:b/>
        </w:rPr>
        <w:t>Upload Program</w:t>
      </w:r>
      <w:r>
        <w:t xml:space="preserve"> section of document if the same is coming as a pop up, while it is to be given on screen the required buttons of Upload Guidance and Download File Format is to be given on toolbar as </w:t>
      </w:r>
      <w:r w:rsidR="00C77528">
        <w:t>cannot</w:t>
      </w:r>
      <w:r>
        <w:t xml:space="preserve"> be given on screen in FPM.  </w:t>
      </w:r>
    </w:p>
    <w:p w14:paraId="5D344C2E" w14:textId="77777777" w:rsidR="000E29E1" w:rsidRDefault="00EE2447" w:rsidP="000E29E1">
      <w:pPr>
        <w:pStyle w:val="ListParagraph"/>
        <w:numPr>
          <w:ilvl w:val="0"/>
          <w:numId w:val="4"/>
        </w:numPr>
      </w:pPr>
      <w:r>
        <w:t>Do not use words “Please/Kindly/Request you” at any place</w:t>
      </w:r>
      <w:r w:rsidR="00A31DFE">
        <w:t>.</w:t>
      </w:r>
    </w:p>
    <w:p w14:paraId="3A5B65B7" w14:textId="77777777" w:rsidR="00957800" w:rsidRPr="00957800" w:rsidRDefault="00957800" w:rsidP="00957800">
      <w:pPr>
        <w:rPr>
          <w:b/>
        </w:rPr>
      </w:pPr>
      <w:r>
        <w:rPr>
          <w:b/>
        </w:rPr>
        <w:t>Screen shot for u</w:t>
      </w:r>
      <w:r w:rsidRPr="00957800">
        <w:rPr>
          <w:b/>
        </w:rPr>
        <w:t>pload programs:</w:t>
      </w:r>
    </w:p>
    <w:p w14:paraId="5F59FD16" w14:textId="77777777" w:rsidR="00957800" w:rsidRDefault="00957800" w:rsidP="00957800">
      <w:r>
        <w:rPr>
          <w:noProof/>
          <w:lang w:val="en-US"/>
        </w:rPr>
        <w:drawing>
          <wp:inline distT="0" distB="0" distL="0" distR="0" wp14:anchorId="55B21F78" wp14:editId="2D6E307C">
            <wp:extent cx="5943600" cy="1012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12825"/>
                    </a:xfrm>
                    <a:prstGeom prst="rect">
                      <a:avLst/>
                    </a:prstGeom>
                  </pic:spPr>
                </pic:pic>
              </a:graphicData>
            </a:graphic>
          </wp:inline>
        </w:drawing>
      </w:r>
    </w:p>
    <w:p w14:paraId="1A4F2C81" w14:textId="77777777" w:rsidR="000E29E1" w:rsidRPr="00957800" w:rsidRDefault="00957800" w:rsidP="00957800">
      <w:pPr>
        <w:rPr>
          <w:b/>
        </w:rPr>
      </w:pPr>
      <w:r w:rsidRPr="00957800">
        <w:rPr>
          <w:b/>
        </w:rPr>
        <w:t>Screen shot for ALV programs:</w:t>
      </w:r>
    </w:p>
    <w:p w14:paraId="6A6B1FD6" w14:textId="77777777" w:rsidR="00957800" w:rsidRDefault="00957800" w:rsidP="00957800">
      <w:r>
        <w:rPr>
          <w:noProof/>
          <w:lang w:val="en-US"/>
        </w:rPr>
        <w:drawing>
          <wp:inline distT="0" distB="0" distL="0" distR="0" wp14:anchorId="7746E27B" wp14:editId="756B75ED">
            <wp:extent cx="5943600" cy="1516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516380"/>
                    </a:xfrm>
                    <a:prstGeom prst="rect">
                      <a:avLst/>
                    </a:prstGeom>
                  </pic:spPr>
                </pic:pic>
              </a:graphicData>
            </a:graphic>
          </wp:inline>
        </w:drawing>
      </w:r>
    </w:p>
    <w:p w14:paraId="2AB13FD1" w14:textId="77777777" w:rsidR="00957800" w:rsidRDefault="00957800" w:rsidP="00957800">
      <w:r>
        <w:t>No button is required in the ALV  layout, if there are many fields, then gives the View option otherwise it is also not required.</w:t>
      </w:r>
    </w:p>
    <w:p w14:paraId="6CE9FE0E" w14:textId="77777777" w:rsidR="00957800" w:rsidRDefault="00957800" w:rsidP="00957800">
      <w:r>
        <w:rPr>
          <w:noProof/>
          <w:lang w:val="en-US"/>
        </w:rPr>
        <w:drawing>
          <wp:inline distT="0" distB="0" distL="0" distR="0" wp14:anchorId="3697FF02" wp14:editId="001EB796">
            <wp:extent cx="523875" cy="32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3875" cy="323850"/>
                    </a:xfrm>
                    <a:prstGeom prst="rect">
                      <a:avLst/>
                    </a:prstGeom>
                  </pic:spPr>
                </pic:pic>
              </a:graphicData>
            </a:graphic>
          </wp:inline>
        </w:drawing>
      </w:r>
      <w:r>
        <w:t xml:space="preserve"> back button should be used as shown in the screenshot for all WDA objects.</w:t>
      </w:r>
    </w:p>
    <w:p w14:paraId="67C443B6" w14:textId="3471C0B7" w:rsidR="00957800" w:rsidRDefault="00957800" w:rsidP="00957800">
      <w:r>
        <w:t xml:space="preserve">By </w:t>
      </w:r>
      <w:r w:rsidR="002C56A6">
        <w:t>Default buttons</w:t>
      </w:r>
      <w:r>
        <w:t xml:space="preserve"> </w:t>
      </w:r>
      <w:r>
        <w:rPr>
          <w:noProof/>
          <w:lang w:val="en-US"/>
        </w:rPr>
        <w:drawing>
          <wp:inline distT="0" distB="0" distL="0" distR="0" wp14:anchorId="3575B063" wp14:editId="7EFC96F6">
            <wp:extent cx="64770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7700" cy="400050"/>
                    </a:xfrm>
                    <a:prstGeom prst="rect">
                      <a:avLst/>
                    </a:prstGeom>
                  </pic:spPr>
                </pic:pic>
              </a:graphicData>
            </a:graphic>
          </wp:inline>
        </w:drawing>
      </w:r>
      <w:r>
        <w:t xml:space="preserve"> appear on the ALV layout, kindly keep them as it is.</w:t>
      </w:r>
    </w:p>
    <w:p w14:paraId="6F669B38" w14:textId="77777777" w:rsidR="0013795D" w:rsidRDefault="0013795D" w:rsidP="00957800"/>
    <w:p w14:paraId="4E5DA815" w14:textId="77777777" w:rsidR="0013795D" w:rsidRDefault="0013795D" w:rsidP="00957800"/>
    <w:p w14:paraId="7A060777" w14:textId="77777777" w:rsidR="00957800" w:rsidRPr="006077FF" w:rsidRDefault="00623BA7" w:rsidP="00957800">
      <w:pPr>
        <w:rPr>
          <w:b/>
        </w:rPr>
      </w:pPr>
      <w:r w:rsidRPr="006077FF">
        <w:rPr>
          <w:b/>
        </w:rPr>
        <w:t>For displaying Two ALVs on the same screen:</w:t>
      </w:r>
    </w:p>
    <w:p w14:paraId="54595844" w14:textId="77777777" w:rsidR="00623BA7" w:rsidRDefault="00623BA7" w:rsidP="00957800">
      <w:r>
        <w:rPr>
          <w:noProof/>
          <w:lang w:val="en-US"/>
        </w:rPr>
        <w:drawing>
          <wp:inline distT="0" distB="0" distL="0" distR="0" wp14:anchorId="3B385128" wp14:editId="7A8E33AF">
            <wp:extent cx="5943600" cy="4029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029075"/>
                    </a:xfrm>
                    <a:prstGeom prst="rect">
                      <a:avLst/>
                    </a:prstGeom>
                  </pic:spPr>
                </pic:pic>
              </a:graphicData>
            </a:graphic>
          </wp:inline>
        </w:drawing>
      </w:r>
    </w:p>
    <w:p w14:paraId="029C023F" w14:textId="77777777" w:rsidR="00623BA7" w:rsidRDefault="00623BA7" w:rsidP="00957800">
      <w:r>
        <w:t>Give either checkbox or normal select all/Deselect all option in ALV as given in the screen shot below marked in red.</w:t>
      </w:r>
    </w:p>
    <w:p w14:paraId="360EE0B0" w14:textId="77777777" w:rsidR="00623BA7" w:rsidRDefault="00623BA7" w:rsidP="00957800">
      <w:r>
        <w:rPr>
          <w:noProof/>
          <w:lang w:val="en-US"/>
        </w:rPr>
        <w:drawing>
          <wp:inline distT="0" distB="0" distL="0" distR="0" wp14:anchorId="3C61BDB4" wp14:editId="0CB7896C">
            <wp:extent cx="58293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29300" cy="3181350"/>
                    </a:xfrm>
                    <a:prstGeom prst="rect">
                      <a:avLst/>
                    </a:prstGeom>
                  </pic:spPr>
                </pic:pic>
              </a:graphicData>
            </a:graphic>
          </wp:inline>
        </w:drawing>
      </w:r>
    </w:p>
    <w:p w14:paraId="73CE8373" w14:textId="77777777" w:rsidR="00623BA7" w:rsidRDefault="00623BA7" w:rsidP="00957800"/>
    <w:p w14:paraId="5495B682" w14:textId="77777777" w:rsidR="00623BA7" w:rsidRDefault="00623BA7" w:rsidP="00957800">
      <w:r>
        <w:t xml:space="preserve">To </w:t>
      </w:r>
      <w:r w:rsidR="0013795D">
        <w:t>provide</w:t>
      </w:r>
      <w:r>
        <w:t xml:space="preserve"> user defined buttons for an ALV, please place them on the Menu bar.</w:t>
      </w:r>
    </w:p>
    <w:p w14:paraId="0E876A14" w14:textId="77777777" w:rsidR="00623BA7" w:rsidRDefault="00623BA7" w:rsidP="00957800">
      <w:r>
        <w:rPr>
          <w:noProof/>
          <w:lang w:val="en-US"/>
        </w:rPr>
        <w:drawing>
          <wp:inline distT="0" distB="0" distL="0" distR="0" wp14:anchorId="781F9E57" wp14:editId="700A72F4">
            <wp:extent cx="5731389" cy="29813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8195" cy="2984865"/>
                    </a:xfrm>
                    <a:prstGeom prst="rect">
                      <a:avLst/>
                    </a:prstGeom>
                  </pic:spPr>
                </pic:pic>
              </a:graphicData>
            </a:graphic>
          </wp:inline>
        </w:drawing>
      </w:r>
    </w:p>
    <w:p w14:paraId="7BFD345D" w14:textId="77777777" w:rsidR="00623BA7" w:rsidRDefault="00623BA7" w:rsidP="00957800"/>
    <w:p w14:paraId="3BCECF58" w14:textId="77777777" w:rsidR="00623BA7" w:rsidRDefault="00623BA7" w:rsidP="00957800">
      <w:r>
        <w:t>For complex ALV outputs, please refer the screen shot below, here we have column inside a column.</w:t>
      </w:r>
    </w:p>
    <w:p w14:paraId="6BF93B1C" w14:textId="542408EC" w:rsidR="006C1BEC" w:rsidRDefault="006C1BEC" w:rsidP="00957800">
      <w:r>
        <w:rPr>
          <w:noProof/>
          <w:lang w:val="en-US"/>
        </w:rPr>
        <w:drawing>
          <wp:inline distT="0" distB="0" distL="0" distR="0" wp14:anchorId="7F40EA1C" wp14:editId="668A177F">
            <wp:extent cx="6645274" cy="3009900"/>
            <wp:effectExtent l="0" t="0" r="3810" b="0"/>
            <wp:docPr id="68" name="Picture 68" descr="cid:image003.png@01CEB3BF.94474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CEB3BF.94474FF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6648385" cy="3011309"/>
                    </a:xfrm>
                    <a:prstGeom prst="rect">
                      <a:avLst/>
                    </a:prstGeom>
                    <a:noFill/>
                    <a:ln>
                      <a:noFill/>
                    </a:ln>
                  </pic:spPr>
                </pic:pic>
              </a:graphicData>
            </a:graphic>
          </wp:inline>
        </w:drawing>
      </w:r>
    </w:p>
    <w:p w14:paraId="07F52AAE" w14:textId="1828713D" w:rsidR="00623BA7" w:rsidRDefault="006C1BEC" w:rsidP="00957800">
      <w:r>
        <w:rPr>
          <w:noProof/>
          <w:lang w:val="en-US"/>
        </w:rPr>
        <w:drawing>
          <wp:inline distT="0" distB="0" distL="0" distR="0" wp14:anchorId="5792AB83" wp14:editId="6DA848AE">
            <wp:extent cx="6645341" cy="2600325"/>
            <wp:effectExtent l="0" t="0" r="3175" b="0"/>
            <wp:docPr id="23" name="Picture 23" descr="cid:image004.png@01CEB3BF.94474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png@01CEB3BF.94474FF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6646504" cy="2600780"/>
                    </a:xfrm>
                    <a:prstGeom prst="rect">
                      <a:avLst/>
                    </a:prstGeom>
                    <a:noFill/>
                    <a:ln>
                      <a:noFill/>
                    </a:ln>
                  </pic:spPr>
                </pic:pic>
              </a:graphicData>
            </a:graphic>
          </wp:inline>
        </w:drawing>
      </w:r>
    </w:p>
    <w:p w14:paraId="488093FF" w14:textId="77777777" w:rsidR="00B54DA5" w:rsidRDefault="00B54DA5" w:rsidP="000E29E1">
      <w:pPr>
        <w:pStyle w:val="ListParagraph"/>
        <w:rPr>
          <w:b/>
        </w:rPr>
      </w:pPr>
    </w:p>
    <w:p w14:paraId="07BA6F89" w14:textId="77777777" w:rsidR="00B54DA5" w:rsidRDefault="00B54DA5" w:rsidP="000E29E1">
      <w:pPr>
        <w:pStyle w:val="ListParagraph"/>
        <w:rPr>
          <w:b/>
        </w:rPr>
      </w:pPr>
    </w:p>
    <w:p w14:paraId="24A061FA" w14:textId="77777777" w:rsidR="006114C3" w:rsidRDefault="006114C3" w:rsidP="000E29E1">
      <w:pPr>
        <w:pStyle w:val="ListParagraph"/>
        <w:rPr>
          <w:b/>
        </w:rPr>
      </w:pPr>
    </w:p>
    <w:p w14:paraId="37DB7529" w14:textId="77777777" w:rsidR="006114C3" w:rsidRDefault="006114C3" w:rsidP="000E29E1">
      <w:pPr>
        <w:pStyle w:val="ListParagraph"/>
        <w:rPr>
          <w:b/>
        </w:rPr>
      </w:pPr>
    </w:p>
    <w:p w14:paraId="792A685A" w14:textId="77777777" w:rsidR="006114C3" w:rsidRDefault="006114C3" w:rsidP="000E29E1">
      <w:pPr>
        <w:pStyle w:val="ListParagraph"/>
        <w:rPr>
          <w:b/>
        </w:rPr>
      </w:pPr>
    </w:p>
    <w:p w14:paraId="6AF24951" w14:textId="77777777" w:rsidR="006114C3" w:rsidRDefault="006114C3" w:rsidP="000E29E1">
      <w:pPr>
        <w:pStyle w:val="ListParagraph"/>
        <w:rPr>
          <w:b/>
        </w:rPr>
      </w:pPr>
    </w:p>
    <w:p w14:paraId="6BF395BE" w14:textId="77777777" w:rsidR="006114C3" w:rsidRDefault="006114C3" w:rsidP="000E29E1">
      <w:pPr>
        <w:pStyle w:val="ListParagraph"/>
        <w:rPr>
          <w:b/>
        </w:rPr>
      </w:pPr>
    </w:p>
    <w:p w14:paraId="7AC49AD2" w14:textId="77777777" w:rsidR="006114C3" w:rsidRDefault="006114C3" w:rsidP="000E29E1">
      <w:pPr>
        <w:pStyle w:val="ListParagraph"/>
        <w:rPr>
          <w:b/>
        </w:rPr>
      </w:pPr>
    </w:p>
    <w:p w14:paraId="637473C8" w14:textId="77777777" w:rsidR="006114C3" w:rsidRDefault="006114C3" w:rsidP="000E29E1">
      <w:pPr>
        <w:pStyle w:val="ListParagraph"/>
        <w:rPr>
          <w:b/>
        </w:rPr>
      </w:pPr>
    </w:p>
    <w:p w14:paraId="058AA57D" w14:textId="77777777" w:rsidR="006114C3" w:rsidRDefault="006114C3" w:rsidP="000E29E1">
      <w:pPr>
        <w:pStyle w:val="ListParagraph"/>
        <w:rPr>
          <w:b/>
        </w:rPr>
      </w:pPr>
    </w:p>
    <w:p w14:paraId="32FB5A1E" w14:textId="77777777" w:rsidR="006114C3" w:rsidRDefault="006114C3" w:rsidP="000E29E1">
      <w:pPr>
        <w:pStyle w:val="ListParagraph"/>
        <w:rPr>
          <w:b/>
        </w:rPr>
      </w:pPr>
    </w:p>
    <w:p w14:paraId="6FBD0318" w14:textId="77777777" w:rsidR="006114C3" w:rsidRDefault="006114C3" w:rsidP="000E29E1">
      <w:pPr>
        <w:pStyle w:val="ListParagraph"/>
        <w:rPr>
          <w:b/>
        </w:rPr>
      </w:pPr>
    </w:p>
    <w:p w14:paraId="412C9386" w14:textId="77777777" w:rsidR="006114C3" w:rsidRDefault="006114C3" w:rsidP="000E29E1">
      <w:pPr>
        <w:pStyle w:val="ListParagraph"/>
        <w:rPr>
          <w:b/>
        </w:rPr>
      </w:pPr>
    </w:p>
    <w:p w14:paraId="6624536B" w14:textId="77777777" w:rsidR="006114C3" w:rsidRDefault="006114C3" w:rsidP="000E29E1">
      <w:pPr>
        <w:pStyle w:val="ListParagraph"/>
        <w:rPr>
          <w:b/>
        </w:rPr>
      </w:pPr>
    </w:p>
    <w:p w14:paraId="1AA1249D" w14:textId="77777777" w:rsidR="006114C3" w:rsidRDefault="006114C3" w:rsidP="000E29E1">
      <w:pPr>
        <w:pStyle w:val="ListParagraph"/>
        <w:rPr>
          <w:b/>
        </w:rPr>
      </w:pPr>
    </w:p>
    <w:p w14:paraId="33064E5D" w14:textId="77777777" w:rsidR="006114C3" w:rsidRDefault="006114C3" w:rsidP="000E29E1">
      <w:pPr>
        <w:pStyle w:val="ListParagraph"/>
        <w:rPr>
          <w:b/>
        </w:rPr>
      </w:pPr>
    </w:p>
    <w:p w14:paraId="13F90986" w14:textId="77777777" w:rsidR="006114C3" w:rsidRDefault="006114C3" w:rsidP="000E29E1">
      <w:pPr>
        <w:pStyle w:val="ListParagraph"/>
        <w:rPr>
          <w:b/>
        </w:rPr>
      </w:pPr>
    </w:p>
    <w:p w14:paraId="53EF14F2" w14:textId="77777777" w:rsidR="006114C3" w:rsidRDefault="006114C3" w:rsidP="000E29E1">
      <w:pPr>
        <w:pStyle w:val="ListParagraph"/>
        <w:rPr>
          <w:b/>
        </w:rPr>
      </w:pPr>
    </w:p>
    <w:p w14:paraId="16037BC2" w14:textId="77777777" w:rsidR="006114C3" w:rsidRDefault="006114C3" w:rsidP="000E29E1">
      <w:pPr>
        <w:pStyle w:val="ListParagraph"/>
        <w:rPr>
          <w:b/>
        </w:rPr>
      </w:pPr>
    </w:p>
    <w:p w14:paraId="1EAF6DE9" w14:textId="77777777" w:rsidR="006114C3" w:rsidRDefault="006114C3" w:rsidP="000E29E1">
      <w:pPr>
        <w:pStyle w:val="ListParagraph"/>
        <w:rPr>
          <w:b/>
        </w:rPr>
      </w:pPr>
    </w:p>
    <w:p w14:paraId="4B185278" w14:textId="77777777" w:rsidR="006114C3" w:rsidRDefault="006114C3" w:rsidP="000E29E1">
      <w:pPr>
        <w:pStyle w:val="ListParagraph"/>
        <w:rPr>
          <w:b/>
        </w:rPr>
      </w:pPr>
    </w:p>
    <w:p w14:paraId="7F20A2BA" w14:textId="77777777" w:rsidR="006114C3" w:rsidRDefault="006114C3" w:rsidP="000E29E1">
      <w:pPr>
        <w:pStyle w:val="ListParagraph"/>
        <w:rPr>
          <w:b/>
        </w:rPr>
      </w:pPr>
    </w:p>
    <w:p w14:paraId="220FB14F" w14:textId="77777777" w:rsidR="006114C3" w:rsidRDefault="006114C3" w:rsidP="000E29E1">
      <w:pPr>
        <w:pStyle w:val="ListParagraph"/>
        <w:rPr>
          <w:b/>
        </w:rPr>
      </w:pPr>
    </w:p>
    <w:p w14:paraId="4F11E15D" w14:textId="77777777" w:rsidR="006114C3" w:rsidRDefault="006114C3" w:rsidP="000E29E1">
      <w:pPr>
        <w:pStyle w:val="ListParagraph"/>
        <w:rPr>
          <w:b/>
        </w:rPr>
      </w:pPr>
    </w:p>
    <w:p w14:paraId="7BFF996E" w14:textId="77777777" w:rsidR="006114C3" w:rsidRDefault="006114C3" w:rsidP="000E29E1">
      <w:pPr>
        <w:pStyle w:val="ListParagraph"/>
        <w:rPr>
          <w:b/>
        </w:rPr>
      </w:pPr>
    </w:p>
    <w:p w14:paraId="17ADF957" w14:textId="77777777" w:rsidR="006114C3" w:rsidRDefault="006114C3" w:rsidP="000E29E1">
      <w:pPr>
        <w:pStyle w:val="ListParagraph"/>
        <w:rPr>
          <w:b/>
        </w:rPr>
      </w:pPr>
    </w:p>
    <w:p w14:paraId="08433322" w14:textId="77777777" w:rsidR="006114C3" w:rsidRDefault="006114C3" w:rsidP="000E29E1">
      <w:pPr>
        <w:pStyle w:val="ListParagraph"/>
        <w:rPr>
          <w:b/>
        </w:rPr>
      </w:pPr>
    </w:p>
    <w:p w14:paraId="150D5F7E" w14:textId="77777777" w:rsidR="006114C3" w:rsidRDefault="006114C3" w:rsidP="000E29E1">
      <w:pPr>
        <w:pStyle w:val="ListParagraph"/>
        <w:rPr>
          <w:b/>
        </w:rPr>
      </w:pPr>
    </w:p>
    <w:p w14:paraId="3D152AD5" w14:textId="77777777" w:rsidR="006114C3" w:rsidRDefault="006114C3" w:rsidP="000E29E1">
      <w:pPr>
        <w:pStyle w:val="ListParagraph"/>
        <w:rPr>
          <w:b/>
        </w:rPr>
      </w:pPr>
    </w:p>
    <w:p w14:paraId="340BD75D" w14:textId="77777777" w:rsidR="005440F2" w:rsidRDefault="005440F2" w:rsidP="006C1BEC">
      <w:pPr>
        <w:rPr>
          <w:b/>
          <w:sz w:val="28"/>
          <w:szCs w:val="28"/>
        </w:rPr>
      </w:pPr>
    </w:p>
    <w:p w14:paraId="1655A2B4" w14:textId="77777777" w:rsidR="000E29E1" w:rsidRDefault="00AF3409" w:rsidP="006C1BEC">
      <w:pPr>
        <w:rPr>
          <w:b/>
          <w:sz w:val="28"/>
          <w:szCs w:val="28"/>
        </w:rPr>
      </w:pPr>
      <w:r w:rsidRPr="006C1BEC">
        <w:rPr>
          <w:b/>
          <w:sz w:val="28"/>
          <w:szCs w:val="28"/>
        </w:rPr>
        <w:t>Some More Useful Screenshots:</w:t>
      </w:r>
    </w:p>
    <w:p w14:paraId="77182918" w14:textId="77777777" w:rsidR="006C1BEC" w:rsidRPr="006C1BEC" w:rsidRDefault="006C1BEC" w:rsidP="006C1BEC">
      <w:pPr>
        <w:rPr>
          <w:b/>
          <w:sz w:val="28"/>
          <w:szCs w:val="28"/>
        </w:rPr>
      </w:pPr>
    </w:p>
    <w:p w14:paraId="6E4F9540" w14:textId="77777777" w:rsidR="00B54DA5" w:rsidRPr="00C07CA5" w:rsidRDefault="00B54DA5" w:rsidP="00B54DA5">
      <w:pPr>
        <w:rPr>
          <w:b/>
        </w:rPr>
      </w:pPr>
      <w:r w:rsidRPr="00C07CA5">
        <w:rPr>
          <w:b/>
        </w:rPr>
        <w:t>Bank Update Mapping</w:t>
      </w:r>
    </w:p>
    <w:p w14:paraId="7E1DAB7C" w14:textId="77777777" w:rsidR="00B54DA5" w:rsidRPr="004844EC" w:rsidRDefault="00B54DA5" w:rsidP="00B54DA5">
      <w:r w:rsidRPr="00C07CA5">
        <w:rPr>
          <w:b/>
        </w:rPr>
        <w:t>Component Name:</w:t>
      </w:r>
      <w:r w:rsidRPr="004844EC">
        <w:t xml:space="preserve"> ZFCA_BANK_DETAILS_UPDATE</w:t>
      </w:r>
    </w:p>
    <w:p w14:paraId="5348C256" w14:textId="77777777" w:rsidR="00B54DA5" w:rsidRPr="004844EC" w:rsidRDefault="00B54DA5" w:rsidP="00B54DA5">
      <w:r w:rsidRPr="004844EC">
        <w:rPr>
          <w:noProof/>
          <w:lang w:val="en-US"/>
        </w:rPr>
        <w:drawing>
          <wp:inline distT="0" distB="0" distL="0" distR="0" wp14:anchorId="022694ED" wp14:editId="5C70634C">
            <wp:extent cx="5730162" cy="261937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7642" cy="2622794"/>
                    </a:xfrm>
                    <a:prstGeom prst="rect">
                      <a:avLst/>
                    </a:prstGeom>
                  </pic:spPr>
                </pic:pic>
              </a:graphicData>
            </a:graphic>
          </wp:inline>
        </w:drawing>
      </w:r>
    </w:p>
    <w:p w14:paraId="18891B3C" w14:textId="77777777" w:rsidR="006C1BEC" w:rsidRDefault="006C1BEC" w:rsidP="00B54DA5"/>
    <w:p w14:paraId="295434AF" w14:textId="77777777" w:rsidR="00B54DA5" w:rsidRPr="00C07CA5" w:rsidRDefault="00B54DA5" w:rsidP="00B54DA5">
      <w:pPr>
        <w:rPr>
          <w:b/>
        </w:rPr>
      </w:pPr>
      <w:r w:rsidRPr="00C07CA5">
        <w:rPr>
          <w:b/>
        </w:rPr>
        <w:t>Create Bank Mapping</w:t>
      </w:r>
    </w:p>
    <w:p w14:paraId="1E75F671" w14:textId="77777777" w:rsidR="00B54DA5" w:rsidRPr="004844EC" w:rsidRDefault="00B54DA5" w:rsidP="00B54DA5">
      <w:r w:rsidRPr="004844EC">
        <w:rPr>
          <w:noProof/>
          <w:lang w:val="en-US"/>
        </w:rPr>
        <w:drawing>
          <wp:inline distT="0" distB="0" distL="0" distR="0" wp14:anchorId="39879D49" wp14:editId="22A9DB3A">
            <wp:extent cx="5381625" cy="3019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81625" cy="3019425"/>
                    </a:xfrm>
                    <a:prstGeom prst="rect">
                      <a:avLst/>
                    </a:prstGeom>
                  </pic:spPr>
                </pic:pic>
              </a:graphicData>
            </a:graphic>
          </wp:inline>
        </w:drawing>
      </w:r>
    </w:p>
    <w:p w14:paraId="202B671A" w14:textId="77777777" w:rsidR="00B54DA5" w:rsidRDefault="00B54DA5" w:rsidP="00B54DA5"/>
    <w:p w14:paraId="216912F4" w14:textId="77777777" w:rsidR="001C7E50" w:rsidRPr="004844EC" w:rsidRDefault="001C7E50" w:rsidP="00B54DA5"/>
    <w:p w14:paraId="3C1F22B8" w14:textId="77777777" w:rsidR="00B54DA5" w:rsidRPr="006C1BEC" w:rsidRDefault="00B54DA5" w:rsidP="00B54DA5">
      <w:pPr>
        <w:rPr>
          <w:b/>
        </w:rPr>
      </w:pPr>
      <w:r w:rsidRPr="006C1BEC">
        <w:rPr>
          <w:b/>
        </w:rPr>
        <w:t>Fast Collection Payments (FCS)</w:t>
      </w:r>
    </w:p>
    <w:p w14:paraId="1183B142" w14:textId="77777777" w:rsidR="00B54DA5" w:rsidRPr="006C1BEC" w:rsidRDefault="00B54DA5" w:rsidP="00B54DA5">
      <w:pPr>
        <w:spacing w:after="0" w:line="240" w:lineRule="auto"/>
        <w:rPr>
          <w:rFonts w:eastAsia="Times New Roman" w:cs="Times New Roman"/>
          <w:b/>
          <w:color w:val="000000"/>
          <w:lang w:eastAsia="en-IN"/>
        </w:rPr>
      </w:pPr>
      <w:r w:rsidRPr="006C1BEC">
        <w:rPr>
          <w:rFonts w:eastAsia="Times New Roman" w:cs="Times New Roman"/>
          <w:b/>
          <w:color w:val="000000"/>
          <w:lang w:eastAsia="en-IN"/>
        </w:rPr>
        <w:t>Component Name: ZFCA_PAY_ADV_NOT_FCS_FPM</w:t>
      </w:r>
    </w:p>
    <w:p w14:paraId="0433DE3D" w14:textId="77777777" w:rsidR="00B54DA5" w:rsidRPr="004844EC" w:rsidRDefault="00B54DA5" w:rsidP="00B54DA5"/>
    <w:p w14:paraId="54E1728C" w14:textId="77777777" w:rsidR="00B54DA5" w:rsidRPr="004844EC" w:rsidRDefault="00B54DA5" w:rsidP="00B54DA5">
      <w:r w:rsidRPr="004844EC">
        <w:rPr>
          <w:noProof/>
          <w:lang w:val="en-US"/>
        </w:rPr>
        <w:drawing>
          <wp:inline distT="0" distB="0" distL="0" distR="0" wp14:anchorId="694C1483" wp14:editId="26BBDAA1">
            <wp:extent cx="5731510" cy="3087422"/>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087422"/>
                    </a:xfrm>
                    <a:prstGeom prst="rect">
                      <a:avLst/>
                    </a:prstGeom>
                  </pic:spPr>
                </pic:pic>
              </a:graphicData>
            </a:graphic>
          </wp:inline>
        </w:drawing>
      </w:r>
    </w:p>
    <w:p w14:paraId="67F43B06" w14:textId="77777777" w:rsidR="00B54DA5" w:rsidRPr="006C1BEC" w:rsidRDefault="00B54DA5" w:rsidP="00B54DA5">
      <w:pPr>
        <w:rPr>
          <w:b/>
        </w:rPr>
      </w:pPr>
      <w:r w:rsidRPr="006C1BEC">
        <w:rPr>
          <w:b/>
        </w:rPr>
        <w:t>Display View</w:t>
      </w:r>
    </w:p>
    <w:p w14:paraId="1F89510A" w14:textId="77777777" w:rsidR="00B54DA5" w:rsidRDefault="00B54DA5" w:rsidP="00B54DA5">
      <w:r w:rsidRPr="004844EC">
        <w:rPr>
          <w:noProof/>
          <w:lang w:val="en-US"/>
        </w:rPr>
        <w:drawing>
          <wp:inline distT="0" distB="0" distL="0" distR="0" wp14:anchorId="0FBF21B1" wp14:editId="327C368E">
            <wp:extent cx="5731510" cy="284554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845548"/>
                    </a:xfrm>
                    <a:prstGeom prst="rect">
                      <a:avLst/>
                    </a:prstGeom>
                  </pic:spPr>
                </pic:pic>
              </a:graphicData>
            </a:graphic>
          </wp:inline>
        </w:drawing>
      </w:r>
    </w:p>
    <w:p w14:paraId="5E9E3186" w14:textId="77777777" w:rsidR="006C1BEC" w:rsidRDefault="006C1BEC" w:rsidP="00B54DA5"/>
    <w:p w14:paraId="63683EFB" w14:textId="77777777" w:rsidR="008472CD" w:rsidRDefault="008472CD" w:rsidP="00B54DA5"/>
    <w:p w14:paraId="3144FC6D" w14:textId="77777777" w:rsidR="008472CD" w:rsidRPr="004844EC" w:rsidRDefault="008472CD" w:rsidP="00B54DA5"/>
    <w:p w14:paraId="5BEB3A32" w14:textId="66D701E8"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 xml:space="preserve">RTGS/NEFT Payments (Real Time Gross Settlement </w:t>
      </w:r>
      <w:r w:rsidR="00202DF8" w:rsidRPr="006C1BEC">
        <w:rPr>
          <w:rFonts w:eastAsia="Times New Roman" w:cs="Times New Roman"/>
          <w:b/>
          <w:color w:val="000000"/>
          <w:lang w:eastAsia="en-IN"/>
        </w:rPr>
        <w:t>Input)</w:t>
      </w:r>
    </w:p>
    <w:p w14:paraId="6A2485CD"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 ZFCA_PAY_ADV_NOT_RTGS</w:t>
      </w:r>
    </w:p>
    <w:p w14:paraId="162DEA0F" w14:textId="77777777" w:rsidR="00B54DA5" w:rsidRDefault="00B54DA5" w:rsidP="00B54DA5">
      <w:r w:rsidRPr="004844EC">
        <w:rPr>
          <w:noProof/>
          <w:lang w:val="en-US"/>
        </w:rPr>
        <w:drawing>
          <wp:inline distT="0" distB="0" distL="0" distR="0" wp14:anchorId="6245A25A" wp14:editId="24723C73">
            <wp:extent cx="5731510" cy="301577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015778"/>
                    </a:xfrm>
                    <a:prstGeom prst="rect">
                      <a:avLst/>
                    </a:prstGeom>
                  </pic:spPr>
                </pic:pic>
              </a:graphicData>
            </a:graphic>
          </wp:inline>
        </w:drawing>
      </w:r>
    </w:p>
    <w:p w14:paraId="75DED67D" w14:textId="77777777" w:rsidR="006C1BEC" w:rsidRDefault="006C1BEC" w:rsidP="00B54DA5"/>
    <w:p w14:paraId="7A78FA17" w14:textId="77777777" w:rsidR="00B54DA5" w:rsidRPr="006C1BEC" w:rsidRDefault="00B54DA5" w:rsidP="00B54DA5">
      <w:pPr>
        <w:rPr>
          <w:b/>
        </w:rPr>
      </w:pPr>
      <w:r w:rsidRPr="006C1BEC">
        <w:rPr>
          <w:b/>
        </w:rPr>
        <w:t>Display View</w:t>
      </w:r>
    </w:p>
    <w:p w14:paraId="0E1F50D9" w14:textId="77777777" w:rsidR="00B54DA5" w:rsidRPr="004844EC" w:rsidRDefault="00B54DA5" w:rsidP="00B54DA5">
      <w:r w:rsidRPr="004844EC">
        <w:rPr>
          <w:noProof/>
          <w:lang w:val="en-US"/>
        </w:rPr>
        <w:drawing>
          <wp:inline distT="0" distB="0" distL="0" distR="0" wp14:anchorId="4D85D4E1" wp14:editId="2244920F">
            <wp:extent cx="5731510" cy="219952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199528"/>
                    </a:xfrm>
                    <a:prstGeom prst="rect">
                      <a:avLst/>
                    </a:prstGeom>
                  </pic:spPr>
                </pic:pic>
              </a:graphicData>
            </a:graphic>
          </wp:inline>
        </w:drawing>
      </w:r>
    </w:p>
    <w:p w14:paraId="684875AD" w14:textId="77777777" w:rsidR="00B54DA5" w:rsidRDefault="00B54DA5" w:rsidP="00B54DA5">
      <w:pPr>
        <w:rPr>
          <w:b/>
        </w:rPr>
      </w:pPr>
    </w:p>
    <w:p w14:paraId="60EC8462" w14:textId="77777777" w:rsidR="00C11A2D" w:rsidRDefault="00C11A2D" w:rsidP="00B54DA5">
      <w:pPr>
        <w:rPr>
          <w:b/>
        </w:rPr>
      </w:pPr>
    </w:p>
    <w:p w14:paraId="6C9F7C77" w14:textId="77777777" w:rsidR="00C11A2D" w:rsidRDefault="00C11A2D" w:rsidP="00B54DA5">
      <w:pPr>
        <w:rPr>
          <w:b/>
        </w:rPr>
      </w:pPr>
    </w:p>
    <w:p w14:paraId="3D76CB68" w14:textId="77777777" w:rsidR="00C11A2D" w:rsidRDefault="00C11A2D" w:rsidP="00B54DA5">
      <w:pPr>
        <w:rPr>
          <w:b/>
        </w:rPr>
      </w:pPr>
    </w:p>
    <w:p w14:paraId="11661719" w14:textId="77777777" w:rsidR="00C11A2D" w:rsidRDefault="00C11A2D" w:rsidP="00B54DA5">
      <w:pPr>
        <w:rPr>
          <w:b/>
        </w:rPr>
      </w:pPr>
    </w:p>
    <w:p w14:paraId="1490C40B" w14:textId="77777777" w:rsidR="00C11A2D" w:rsidRDefault="00C11A2D" w:rsidP="00B54DA5">
      <w:pPr>
        <w:rPr>
          <w:b/>
        </w:rPr>
      </w:pPr>
    </w:p>
    <w:p w14:paraId="3ED76E20" w14:textId="10C8F863"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 xml:space="preserve">Post Dated Cheque </w:t>
      </w:r>
      <w:r w:rsidR="00F14A6B" w:rsidRPr="006C1BEC">
        <w:rPr>
          <w:rFonts w:eastAsia="Times New Roman" w:cs="Times New Roman"/>
          <w:b/>
          <w:color w:val="000000"/>
          <w:lang w:eastAsia="en-IN"/>
        </w:rPr>
        <w:t>Scrolling (</w:t>
      </w:r>
      <w:r w:rsidRPr="006C1BEC">
        <w:rPr>
          <w:rFonts w:eastAsia="Times New Roman" w:cs="Times New Roman"/>
          <w:b/>
          <w:color w:val="000000"/>
          <w:lang w:eastAsia="en-IN"/>
        </w:rPr>
        <w:t>PDC)</w:t>
      </w:r>
    </w:p>
    <w:p w14:paraId="69A89A43"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 ZFI_PDC_SCROLL</w:t>
      </w:r>
    </w:p>
    <w:p w14:paraId="0432F7FA" w14:textId="77777777" w:rsidR="00B54DA5" w:rsidRDefault="00B54DA5" w:rsidP="00B54DA5">
      <w:r w:rsidRPr="004844EC">
        <w:rPr>
          <w:noProof/>
          <w:lang w:val="en-US"/>
        </w:rPr>
        <w:drawing>
          <wp:inline distT="0" distB="0" distL="0" distR="0" wp14:anchorId="3BA40684" wp14:editId="1E9AD138">
            <wp:extent cx="5731510" cy="1954592"/>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954592"/>
                    </a:xfrm>
                    <a:prstGeom prst="rect">
                      <a:avLst/>
                    </a:prstGeom>
                  </pic:spPr>
                </pic:pic>
              </a:graphicData>
            </a:graphic>
          </wp:inline>
        </w:drawing>
      </w:r>
    </w:p>
    <w:p w14:paraId="04FAF799" w14:textId="77777777" w:rsidR="00D559D5" w:rsidRPr="004844EC" w:rsidRDefault="00D559D5" w:rsidP="00B54DA5"/>
    <w:p w14:paraId="325FDA0F" w14:textId="77777777" w:rsidR="00B54DA5" w:rsidRPr="006C1BEC" w:rsidRDefault="00B54DA5" w:rsidP="00B54DA5">
      <w:pPr>
        <w:rPr>
          <w:b/>
        </w:rPr>
      </w:pPr>
      <w:r w:rsidRPr="006C1BEC">
        <w:rPr>
          <w:b/>
        </w:rPr>
        <w:t>Display View</w:t>
      </w:r>
    </w:p>
    <w:p w14:paraId="223D39AF" w14:textId="77777777" w:rsidR="00B54DA5" w:rsidRDefault="00B54DA5" w:rsidP="00B54DA5">
      <w:r w:rsidRPr="004844EC">
        <w:rPr>
          <w:noProof/>
          <w:lang w:val="en-US"/>
        </w:rPr>
        <w:drawing>
          <wp:inline distT="0" distB="0" distL="0" distR="0" wp14:anchorId="34590DF6" wp14:editId="57796E2F">
            <wp:extent cx="5731510" cy="2317710"/>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317710"/>
                    </a:xfrm>
                    <a:prstGeom prst="rect">
                      <a:avLst/>
                    </a:prstGeom>
                  </pic:spPr>
                </pic:pic>
              </a:graphicData>
            </a:graphic>
          </wp:inline>
        </w:drawing>
      </w:r>
    </w:p>
    <w:p w14:paraId="2AF961E7" w14:textId="77777777" w:rsidR="00D559D5" w:rsidRDefault="00D559D5" w:rsidP="00B54DA5"/>
    <w:p w14:paraId="3C2DB309" w14:textId="77777777" w:rsidR="00D559D5" w:rsidRDefault="00D559D5" w:rsidP="00B54DA5"/>
    <w:p w14:paraId="403A2B20" w14:textId="77777777" w:rsidR="00D559D5" w:rsidRDefault="00D559D5" w:rsidP="00B54DA5"/>
    <w:p w14:paraId="12952FB6" w14:textId="77777777" w:rsidR="00D559D5" w:rsidRDefault="00D559D5" w:rsidP="00B54DA5"/>
    <w:p w14:paraId="00541EBB" w14:textId="77777777" w:rsidR="00D559D5" w:rsidRDefault="00D559D5" w:rsidP="00B54DA5"/>
    <w:p w14:paraId="362B9598" w14:textId="77777777" w:rsidR="00D559D5" w:rsidRDefault="00D559D5" w:rsidP="00B54DA5"/>
    <w:p w14:paraId="4116C1C3" w14:textId="77777777" w:rsidR="00D559D5" w:rsidRDefault="00D559D5" w:rsidP="00B54DA5"/>
    <w:p w14:paraId="21141A07" w14:textId="77777777" w:rsidR="00D559D5" w:rsidRPr="004844EC" w:rsidRDefault="00D559D5" w:rsidP="00B54DA5"/>
    <w:p w14:paraId="404B0D5C"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Cheque Scrolling (CIH)</w:t>
      </w:r>
    </w:p>
    <w:p w14:paraId="1A4C549F"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 ZWEB_COL_INST</w:t>
      </w:r>
    </w:p>
    <w:p w14:paraId="7D571533" w14:textId="77777777" w:rsidR="00B54DA5" w:rsidRPr="004844EC" w:rsidRDefault="00B54DA5" w:rsidP="00B54DA5">
      <w:r w:rsidRPr="004844EC">
        <w:rPr>
          <w:noProof/>
          <w:lang w:val="en-US"/>
        </w:rPr>
        <w:drawing>
          <wp:inline distT="0" distB="0" distL="0" distR="0" wp14:anchorId="6884D66A" wp14:editId="4B229C70">
            <wp:extent cx="5731510" cy="197235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972350"/>
                    </a:xfrm>
                    <a:prstGeom prst="rect">
                      <a:avLst/>
                    </a:prstGeom>
                  </pic:spPr>
                </pic:pic>
              </a:graphicData>
            </a:graphic>
          </wp:inline>
        </w:drawing>
      </w:r>
    </w:p>
    <w:p w14:paraId="10D543A3" w14:textId="77777777" w:rsidR="00B54DA5" w:rsidRPr="004844EC" w:rsidRDefault="00B54DA5" w:rsidP="00B54DA5"/>
    <w:p w14:paraId="60906C4D" w14:textId="77777777" w:rsidR="00B54DA5" w:rsidRPr="006C1BEC" w:rsidRDefault="00B54DA5" w:rsidP="00B54DA5">
      <w:pPr>
        <w:rPr>
          <w:b/>
        </w:rPr>
      </w:pPr>
      <w:r w:rsidRPr="006C1BEC">
        <w:rPr>
          <w:b/>
        </w:rPr>
        <w:t>Display View</w:t>
      </w:r>
    </w:p>
    <w:p w14:paraId="1F97A6A2" w14:textId="77777777" w:rsidR="00B54DA5" w:rsidRPr="004844EC" w:rsidRDefault="00B54DA5" w:rsidP="00B54DA5">
      <w:r w:rsidRPr="004844EC">
        <w:rPr>
          <w:noProof/>
          <w:lang w:val="en-US"/>
        </w:rPr>
        <w:drawing>
          <wp:inline distT="0" distB="0" distL="0" distR="0" wp14:anchorId="09D85F2A" wp14:editId="4CC78601">
            <wp:extent cx="5731510" cy="2244841"/>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244841"/>
                    </a:xfrm>
                    <a:prstGeom prst="rect">
                      <a:avLst/>
                    </a:prstGeom>
                  </pic:spPr>
                </pic:pic>
              </a:graphicData>
            </a:graphic>
          </wp:inline>
        </w:drawing>
      </w:r>
    </w:p>
    <w:p w14:paraId="17E05478" w14:textId="77777777" w:rsidR="00B54DA5" w:rsidRPr="004844EC" w:rsidRDefault="00B54DA5" w:rsidP="00B54DA5"/>
    <w:p w14:paraId="14153B3D" w14:textId="77777777" w:rsidR="00B54DA5" w:rsidRPr="004844EC" w:rsidRDefault="00B54DA5" w:rsidP="00B54DA5"/>
    <w:p w14:paraId="0D8E5D1E" w14:textId="77777777" w:rsidR="00B54DA5" w:rsidRPr="004844EC" w:rsidRDefault="00B54DA5" w:rsidP="00B54DA5"/>
    <w:p w14:paraId="29970617" w14:textId="77777777" w:rsidR="00B54DA5" w:rsidRPr="004844EC" w:rsidRDefault="00B54DA5" w:rsidP="00B54DA5"/>
    <w:p w14:paraId="21D1710E" w14:textId="77777777" w:rsidR="00B54DA5" w:rsidRPr="004844EC" w:rsidRDefault="00B54DA5" w:rsidP="00B54DA5"/>
    <w:p w14:paraId="7AEAF19C" w14:textId="77777777" w:rsidR="00B54DA5" w:rsidRPr="004844EC" w:rsidRDefault="00B54DA5" w:rsidP="00B54DA5"/>
    <w:p w14:paraId="2F8D549A"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Transaction Confirmation</w:t>
      </w:r>
    </w:p>
    <w:p w14:paraId="5BF35490"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w:t>
      </w:r>
      <w:r w:rsidRPr="006C1BEC">
        <w:rPr>
          <w:b/>
          <w:color w:val="000000"/>
        </w:rPr>
        <w:t xml:space="preserve"> </w:t>
      </w:r>
      <w:r w:rsidRPr="006C1BEC">
        <w:rPr>
          <w:rFonts w:eastAsia="Times New Roman" w:cs="Times New Roman"/>
          <w:b/>
          <w:color w:val="000000"/>
          <w:lang w:eastAsia="en-IN"/>
        </w:rPr>
        <w:t>Z_CUSTOMER_DETAILS</w:t>
      </w:r>
    </w:p>
    <w:p w14:paraId="20FFF021" w14:textId="77777777" w:rsidR="00B54DA5" w:rsidRPr="004844EC" w:rsidRDefault="00B54DA5" w:rsidP="00B54DA5">
      <w:r w:rsidRPr="004844EC">
        <w:rPr>
          <w:noProof/>
          <w:lang w:val="en-US"/>
        </w:rPr>
        <w:drawing>
          <wp:inline distT="0" distB="0" distL="0" distR="0" wp14:anchorId="1D6CB399" wp14:editId="6E32C940">
            <wp:extent cx="5457825" cy="1990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57825" cy="1990725"/>
                    </a:xfrm>
                    <a:prstGeom prst="rect">
                      <a:avLst/>
                    </a:prstGeom>
                  </pic:spPr>
                </pic:pic>
              </a:graphicData>
            </a:graphic>
          </wp:inline>
        </w:drawing>
      </w:r>
    </w:p>
    <w:p w14:paraId="15ABF756" w14:textId="7E7AD254" w:rsidR="00B54DA5" w:rsidRPr="006C1BEC" w:rsidRDefault="00B54DA5" w:rsidP="00B54DA5">
      <w:pPr>
        <w:rPr>
          <w:b/>
        </w:rPr>
      </w:pPr>
      <w:r w:rsidRPr="006C1BEC">
        <w:rPr>
          <w:b/>
        </w:rPr>
        <w:t xml:space="preserve">Reply View </w:t>
      </w:r>
      <w:r w:rsidR="001D32F1" w:rsidRPr="006C1BEC">
        <w:rPr>
          <w:b/>
        </w:rPr>
        <w:t>for</w:t>
      </w:r>
      <w:r w:rsidRPr="006C1BEC">
        <w:rPr>
          <w:b/>
        </w:rPr>
        <w:t xml:space="preserve"> Transaction Confirmation</w:t>
      </w:r>
    </w:p>
    <w:p w14:paraId="013C4D74" w14:textId="77777777" w:rsidR="00B54DA5" w:rsidRPr="004844EC" w:rsidRDefault="00B54DA5" w:rsidP="00B54DA5">
      <w:r w:rsidRPr="004844EC">
        <w:rPr>
          <w:noProof/>
          <w:lang w:val="en-US"/>
        </w:rPr>
        <w:drawing>
          <wp:inline distT="0" distB="0" distL="0" distR="0" wp14:anchorId="2D5F7FD5" wp14:editId="43B7D14A">
            <wp:extent cx="5731510" cy="248304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483042"/>
                    </a:xfrm>
                    <a:prstGeom prst="rect">
                      <a:avLst/>
                    </a:prstGeom>
                  </pic:spPr>
                </pic:pic>
              </a:graphicData>
            </a:graphic>
          </wp:inline>
        </w:drawing>
      </w:r>
      <w:r w:rsidRPr="004844EC">
        <w:rPr>
          <w:noProof/>
          <w:lang w:val="en-US"/>
        </w:rPr>
        <w:drawing>
          <wp:inline distT="0" distB="0" distL="0" distR="0" wp14:anchorId="7DE4E596" wp14:editId="5148A64D">
            <wp:extent cx="5731510" cy="1614130"/>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614130"/>
                    </a:xfrm>
                    <a:prstGeom prst="rect">
                      <a:avLst/>
                    </a:prstGeom>
                  </pic:spPr>
                </pic:pic>
              </a:graphicData>
            </a:graphic>
          </wp:inline>
        </w:drawing>
      </w:r>
    </w:p>
    <w:p w14:paraId="0173F8E4" w14:textId="77777777" w:rsidR="00B54DA5" w:rsidRPr="004844EC" w:rsidRDefault="00B54DA5" w:rsidP="00B54DA5"/>
    <w:p w14:paraId="591FFA93" w14:textId="77777777" w:rsidR="00B54DA5" w:rsidRPr="004844EC" w:rsidRDefault="00B54DA5" w:rsidP="00B54DA5"/>
    <w:p w14:paraId="3ADCC423" w14:textId="77777777" w:rsidR="00B54DA5" w:rsidRPr="004844EC" w:rsidRDefault="00B54DA5" w:rsidP="00B54DA5"/>
    <w:p w14:paraId="2D0A0A0C"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Bank Guarantee Scrolling</w:t>
      </w:r>
    </w:p>
    <w:p w14:paraId="753045DF"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 ZFCA_BG_SCROLLING</w:t>
      </w:r>
    </w:p>
    <w:p w14:paraId="57F58235" w14:textId="77777777" w:rsidR="00B54DA5" w:rsidRPr="004844EC" w:rsidRDefault="00B54DA5" w:rsidP="00B54DA5"/>
    <w:p w14:paraId="00911163" w14:textId="77777777" w:rsidR="00B54DA5" w:rsidRPr="004844EC" w:rsidRDefault="00B54DA5" w:rsidP="00B54DA5">
      <w:r w:rsidRPr="004844EC">
        <w:rPr>
          <w:noProof/>
          <w:lang w:val="en-US"/>
        </w:rPr>
        <w:drawing>
          <wp:inline distT="0" distB="0" distL="0" distR="0" wp14:anchorId="6B20A6B8" wp14:editId="5EA8DD5F">
            <wp:extent cx="5731510" cy="1764766"/>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764766"/>
                    </a:xfrm>
                    <a:prstGeom prst="rect">
                      <a:avLst/>
                    </a:prstGeom>
                  </pic:spPr>
                </pic:pic>
              </a:graphicData>
            </a:graphic>
          </wp:inline>
        </w:drawing>
      </w:r>
      <w:r w:rsidRPr="004844EC">
        <w:rPr>
          <w:noProof/>
          <w:lang w:val="en-US"/>
        </w:rPr>
        <w:drawing>
          <wp:inline distT="0" distB="0" distL="0" distR="0" wp14:anchorId="0F418185" wp14:editId="5F129665">
            <wp:extent cx="5731510" cy="8670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867075"/>
                    </a:xfrm>
                    <a:prstGeom prst="rect">
                      <a:avLst/>
                    </a:prstGeom>
                  </pic:spPr>
                </pic:pic>
              </a:graphicData>
            </a:graphic>
          </wp:inline>
        </w:drawing>
      </w:r>
    </w:p>
    <w:p w14:paraId="5854A62E" w14:textId="77777777" w:rsidR="00B54DA5" w:rsidRPr="004844EC" w:rsidRDefault="00B54DA5" w:rsidP="00B54DA5"/>
    <w:p w14:paraId="42781ACA" w14:textId="77777777" w:rsidR="00B54DA5" w:rsidRPr="006C1BEC" w:rsidRDefault="00B54DA5" w:rsidP="00B54DA5">
      <w:pPr>
        <w:rPr>
          <w:b/>
        </w:rPr>
      </w:pPr>
    </w:p>
    <w:p w14:paraId="14A881CA" w14:textId="77777777" w:rsidR="00B54DA5" w:rsidRPr="006C1BEC" w:rsidRDefault="00B54DA5" w:rsidP="00B54DA5">
      <w:pPr>
        <w:rPr>
          <w:b/>
        </w:rPr>
      </w:pPr>
      <w:r w:rsidRPr="006C1BEC">
        <w:rPr>
          <w:b/>
        </w:rPr>
        <w:t>Display Screen for Bank Guarantee scrolling</w:t>
      </w:r>
    </w:p>
    <w:p w14:paraId="1F87E406" w14:textId="77777777" w:rsidR="00B54DA5" w:rsidRPr="004844EC" w:rsidRDefault="00B54DA5" w:rsidP="00B54DA5">
      <w:r w:rsidRPr="004844EC">
        <w:rPr>
          <w:noProof/>
          <w:lang w:val="en-US"/>
        </w:rPr>
        <w:drawing>
          <wp:inline distT="0" distB="0" distL="0" distR="0" wp14:anchorId="67207AAE" wp14:editId="640F44D1">
            <wp:extent cx="4038600" cy="1304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38600" cy="1304925"/>
                    </a:xfrm>
                    <a:prstGeom prst="rect">
                      <a:avLst/>
                    </a:prstGeom>
                  </pic:spPr>
                </pic:pic>
              </a:graphicData>
            </a:graphic>
          </wp:inline>
        </w:drawing>
      </w:r>
    </w:p>
    <w:p w14:paraId="3B437227" w14:textId="77777777" w:rsidR="00B54DA5" w:rsidRPr="004844EC" w:rsidRDefault="00B54DA5" w:rsidP="00B54DA5"/>
    <w:p w14:paraId="257F0FF2" w14:textId="77777777" w:rsidR="00B54DA5" w:rsidRPr="004844EC" w:rsidRDefault="00B54DA5" w:rsidP="00B54DA5"/>
    <w:p w14:paraId="16937F39" w14:textId="77777777" w:rsidR="00B54DA5" w:rsidRPr="004844EC" w:rsidRDefault="00B54DA5" w:rsidP="00B54DA5"/>
    <w:p w14:paraId="33846C0C" w14:textId="77777777" w:rsidR="00B54DA5" w:rsidRPr="004844EC" w:rsidRDefault="00B54DA5" w:rsidP="00B54DA5"/>
    <w:p w14:paraId="7A31E6FE" w14:textId="77777777" w:rsidR="00B54DA5" w:rsidRPr="004844EC" w:rsidRDefault="00B54DA5" w:rsidP="00B54DA5"/>
    <w:p w14:paraId="677787EC" w14:textId="77777777" w:rsidR="00B54DA5" w:rsidRPr="004844EC" w:rsidRDefault="00B54DA5" w:rsidP="00B54DA5"/>
    <w:p w14:paraId="6FA64711" w14:textId="77777777" w:rsidR="00B54DA5" w:rsidRPr="004844EC" w:rsidRDefault="00B54DA5" w:rsidP="00B54DA5"/>
    <w:p w14:paraId="59014B50" w14:textId="77777777" w:rsidR="00B54DA5" w:rsidRPr="004844EC" w:rsidRDefault="00B54DA5" w:rsidP="00B54DA5"/>
    <w:p w14:paraId="21B32AE2"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Letter of Credit Scrolling</w:t>
      </w:r>
    </w:p>
    <w:p w14:paraId="7180EC60" w14:textId="77777777" w:rsidR="00B54DA5" w:rsidRPr="006C1BEC" w:rsidRDefault="00B54DA5" w:rsidP="00B54DA5">
      <w:pPr>
        <w:rPr>
          <w:b/>
        </w:rPr>
      </w:pPr>
      <w:r w:rsidRPr="006C1BEC">
        <w:rPr>
          <w:rFonts w:eastAsia="Times New Roman" w:cs="Times New Roman"/>
          <w:b/>
          <w:color w:val="000000"/>
          <w:lang w:eastAsia="en-IN"/>
        </w:rPr>
        <w:t>Component Name: ZFCA_LC_SCROLLING</w:t>
      </w:r>
    </w:p>
    <w:p w14:paraId="79F91BA1" w14:textId="77777777" w:rsidR="00B54DA5" w:rsidRPr="004844EC" w:rsidRDefault="00B54DA5" w:rsidP="00B54DA5">
      <w:r w:rsidRPr="004844EC">
        <w:rPr>
          <w:noProof/>
          <w:lang w:val="en-US"/>
        </w:rPr>
        <w:drawing>
          <wp:inline distT="0" distB="0" distL="0" distR="0" wp14:anchorId="38CFFD70" wp14:editId="1E3A80AA">
            <wp:extent cx="5731510" cy="1901931"/>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901931"/>
                    </a:xfrm>
                    <a:prstGeom prst="rect">
                      <a:avLst/>
                    </a:prstGeom>
                  </pic:spPr>
                </pic:pic>
              </a:graphicData>
            </a:graphic>
          </wp:inline>
        </w:drawing>
      </w:r>
      <w:r w:rsidRPr="004844EC">
        <w:t xml:space="preserve"> </w:t>
      </w:r>
      <w:r w:rsidRPr="004844EC">
        <w:rPr>
          <w:noProof/>
          <w:lang w:val="en-US"/>
        </w:rPr>
        <w:drawing>
          <wp:inline distT="0" distB="0" distL="0" distR="0" wp14:anchorId="4566BE78" wp14:editId="11A5CABA">
            <wp:extent cx="5731510" cy="1216109"/>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216109"/>
                    </a:xfrm>
                    <a:prstGeom prst="rect">
                      <a:avLst/>
                    </a:prstGeom>
                  </pic:spPr>
                </pic:pic>
              </a:graphicData>
            </a:graphic>
          </wp:inline>
        </w:drawing>
      </w:r>
    </w:p>
    <w:p w14:paraId="64A5D9F6" w14:textId="77777777" w:rsidR="00B54DA5" w:rsidRPr="006C1BEC" w:rsidRDefault="00B54DA5" w:rsidP="00B54DA5">
      <w:pPr>
        <w:rPr>
          <w:b/>
        </w:rPr>
      </w:pPr>
      <w:r w:rsidRPr="006C1BEC">
        <w:rPr>
          <w:b/>
        </w:rPr>
        <w:t>Display View for Letter of credit scrolling</w:t>
      </w:r>
    </w:p>
    <w:p w14:paraId="49A7908D" w14:textId="77777777" w:rsidR="00B54DA5" w:rsidRPr="004844EC" w:rsidRDefault="00B54DA5" w:rsidP="00B54DA5">
      <w:r w:rsidRPr="004844EC">
        <w:rPr>
          <w:noProof/>
          <w:lang w:val="en-US"/>
        </w:rPr>
        <w:drawing>
          <wp:inline distT="0" distB="0" distL="0" distR="0" wp14:anchorId="205EFFD7" wp14:editId="77898C68">
            <wp:extent cx="5731510" cy="2018275"/>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018275"/>
                    </a:xfrm>
                    <a:prstGeom prst="rect">
                      <a:avLst/>
                    </a:prstGeom>
                  </pic:spPr>
                </pic:pic>
              </a:graphicData>
            </a:graphic>
          </wp:inline>
        </w:drawing>
      </w:r>
    </w:p>
    <w:p w14:paraId="3C61576D" w14:textId="77777777" w:rsidR="00B54DA5" w:rsidRPr="004844EC" w:rsidRDefault="00B54DA5" w:rsidP="00B54DA5"/>
    <w:p w14:paraId="7D63C124" w14:textId="77777777" w:rsidR="00B54DA5" w:rsidRPr="004844EC" w:rsidRDefault="00B54DA5" w:rsidP="00B54DA5"/>
    <w:p w14:paraId="76F58C65" w14:textId="77777777" w:rsidR="00B54DA5" w:rsidRPr="004844EC" w:rsidRDefault="00B54DA5" w:rsidP="00B54DA5"/>
    <w:p w14:paraId="4517E485" w14:textId="77777777" w:rsidR="00B54DA5" w:rsidRPr="004844EC" w:rsidRDefault="00B54DA5" w:rsidP="00B54DA5"/>
    <w:p w14:paraId="5DBDB8F8" w14:textId="77777777" w:rsidR="00B54DA5" w:rsidRPr="006C1BEC" w:rsidRDefault="00B54DA5" w:rsidP="00B54DA5">
      <w:pPr>
        <w:rPr>
          <w:b/>
        </w:rPr>
      </w:pPr>
      <w:r w:rsidRPr="006C1BEC">
        <w:rPr>
          <w:b/>
        </w:rPr>
        <w:t>Form Declaration</w:t>
      </w:r>
    </w:p>
    <w:p w14:paraId="526DF34F" w14:textId="77777777" w:rsidR="00B54DA5" w:rsidRPr="006C1BEC" w:rsidRDefault="00B54DA5" w:rsidP="00B54DA5">
      <w:pPr>
        <w:rPr>
          <w:rFonts w:eastAsia="Times New Roman" w:cs="Times New Roman"/>
          <w:b/>
          <w:color w:val="000000"/>
          <w:lang w:eastAsia="en-IN"/>
        </w:rPr>
      </w:pPr>
      <w:r w:rsidRPr="006C1BEC">
        <w:rPr>
          <w:rFonts w:eastAsia="Times New Roman" w:cs="Times New Roman"/>
          <w:b/>
          <w:color w:val="000000"/>
          <w:lang w:eastAsia="en-IN"/>
        </w:rPr>
        <w:t>Component Name: ZFCA_DEC_SCROLL</w:t>
      </w:r>
    </w:p>
    <w:p w14:paraId="5F1C0925" w14:textId="77777777" w:rsidR="00B54DA5" w:rsidRPr="006C1BEC" w:rsidRDefault="00B54DA5" w:rsidP="00B54DA5">
      <w:pPr>
        <w:rPr>
          <w:b/>
        </w:rPr>
      </w:pPr>
      <w:r w:rsidRPr="006C1BEC">
        <w:rPr>
          <w:rFonts w:eastAsia="Times New Roman" w:cs="Times New Roman"/>
          <w:b/>
          <w:color w:val="000000"/>
          <w:lang w:eastAsia="en-IN"/>
        </w:rPr>
        <w:t>Initial Screen</w:t>
      </w:r>
    </w:p>
    <w:p w14:paraId="5197BC6A" w14:textId="77777777" w:rsidR="00B54DA5" w:rsidRPr="004844EC" w:rsidRDefault="00B54DA5" w:rsidP="00B54DA5">
      <w:r w:rsidRPr="004844EC">
        <w:rPr>
          <w:noProof/>
          <w:lang w:val="en-US"/>
        </w:rPr>
        <w:drawing>
          <wp:inline distT="0" distB="0" distL="0" distR="0" wp14:anchorId="72DC5F8C" wp14:editId="522DCD56">
            <wp:extent cx="5729745" cy="12573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070" cy="1257810"/>
                    </a:xfrm>
                    <a:prstGeom prst="rect">
                      <a:avLst/>
                    </a:prstGeom>
                  </pic:spPr>
                </pic:pic>
              </a:graphicData>
            </a:graphic>
          </wp:inline>
        </w:drawing>
      </w:r>
    </w:p>
    <w:p w14:paraId="4523FE88" w14:textId="77777777" w:rsidR="00B54DA5" w:rsidRPr="00C9198D" w:rsidRDefault="00B54DA5" w:rsidP="00B54DA5">
      <w:pPr>
        <w:rPr>
          <w:b/>
        </w:rPr>
      </w:pPr>
      <w:r w:rsidRPr="00C9198D">
        <w:rPr>
          <w:b/>
        </w:rPr>
        <w:t>List of forms Scrolled</w:t>
      </w:r>
    </w:p>
    <w:p w14:paraId="10E880F3" w14:textId="77777777" w:rsidR="00B54DA5" w:rsidRPr="004844EC" w:rsidRDefault="00B54DA5" w:rsidP="00B54DA5">
      <w:r w:rsidRPr="004844EC">
        <w:rPr>
          <w:noProof/>
          <w:lang w:val="en-US"/>
        </w:rPr>
        <w:drawing>
          <wp:inline distT="0" distB="0" distL="0" distR="0" wp14:anchorId="446E3693" wp14:editId="53308D67">
            <wp:extent cx="5731510" cy="1879274"/>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879274"/>
                    </a:xfrm>
                    <a:prstGeom prst="rect">
                      <a:avLst/>
                    </a:prstGeom>
                  </pic:spPr>
                </pic:pic>
              </a:graphicData>
            </a:graphic>
          </wp:inline>
        </w:drawing>
      </w:r>
    </w:p>
    <w:p w14:paraId="33B4E2C7" w14:textId="77777777" w:rsidR="00B54DA5" w:rsidRPr="00C9198D" w:rsidRDefault="00B54DA5" w:rsidP="00B54DA5">
      <w:pPr>
        <w:rPr>
          <w:b/>
        </w:rPr>
      </w:pPr>
      <w:r w:rsidRPr="00C9198D">
        <w:rPr>
          <w:b/>
        </w:rPr>
        <w:t>Create a new form</w:t>
      </w:r>
    </w:p>
    <w:p w14:paraId="3D6CB905" w14:textId="77777777" w:rsidR="00B54DA5" w:rsidRPr="004844EC" w:rsidRDefault="00B54DA5" w:rsidP="00B54DA5">
      <w:r w:rsidRPr="004844EC">
        <w:rPr>
          <w:noProof/>
          <w:lang w:val="en-US"/>
        </w:rPr>
        <w:drawing>
          <wp:inline distT="0" distB="0" distL="0" distR="0" wp14:anchorId="08AD86C2" wp14:editId="041767E5">
            <wp:extent cx="5731510" cy="1500847"/>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500847"/>
                    </a:xfrm>
                    <a:prstGeom prst="rect">
                      <a:avLst/>
                    </a:prstGeom>
                  </pic:spPr>
                </pic:pic>
              </a:graphicData>
            </a:graphic>
          </wp:inline>
        </w:drawing>
      </w:r>
      <w:r w:rsidRPr="004844EC">
        <w:rPr>
          <w:noProof/>
          <w:lang w:val="en-US"/>
        </w:rPr>
        <w:drawing>
          <wp:inline distT="0" distB="0" distL="0" distR="0" wp14:anchorId="10F95E23" wp14:editId="499D230E">
            <wp:extent cx="5731510" cy="150697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506971"/>
                    </a:xfrm>
                    <a:prstGeom prst="rect">
                      <a:avLst/>
                    </a:prstGeom>
                  </pic:spPr>
                </pic:pic>
              </a:graphicData>
            </a:graphic>
          </wp:inline>
        </w:drawing>
      </w:r>
    </w:p>
    <w:p w14:paraId="0F02CEA9" w14:textId="77777777" w:rsidR="00C2783B" w:rsidRDefault="00C2783B" w:rsidP="00B54DA5"/>
    <w:p w14:paraId="0BA8926C" w14:textId="77777777" w:rsidR="00B54DA5" w:rsidRPr="00C9198D" w:rsidRDefault="00B54DA5" w:rsidP="00B54DA5">
      <w:pPr>
        <w:rPr>
          <w:b/>
        </w:rPr>
      </w:pPr>
      <w:r w:rsidRPr="00C9198D">
        <w:rPr>
          <w:b/>
        </w:rPr>
        <w:t>Credit/Debit Note</w:t>
      </w:r>
    </w:p>
    <w:p w14:paraId="5D05FB8B" w14:textId="77777777" w:rsidR="00B54DA5" w:rsidRPr="00C9198D" w:rsidRDefault="00B54DA5" w:rsidP="00B54DA5">
      <w:pPr>
        <w:rPr>
          <w:b/>
        </w:rPr>
      </w:pPr>
      <w:r w:rsidRPr="00C9198D">
        <w:rPr>
          <w:rFonts w:eastAsia="Times New Roman" w:cs="Times New Roman"/>
          <w:b/>
          <w:color w:val="000000"/>
          <w:lang w:eastAsia="en-IN"/>
        </w:rPr>
        <w:t>Component Name: ZFCA_BILLER_DIRECT</w:t>
      </w:r>
    </w:p>
    <w:p w14:paraId="337DAC20" w14:textId="59E7E504" w:rsidR="00B54DA5" w:rsidRPr="004844EC" w:rsidRDefault="00B54DA5" w:rsidP="00B54DA5">
      <w:r w:rsidRPr="004844EC">
        <w:rPr>
          <w:noProof/>
          <w:lang w:val="en-US"/>
        </w:rPr>
        <w:drawing>
          <wp:inline distT="0" distB="0" distL="0" distR="0" wp14:anchorId="2C56AEB9" wp14:editId="1479B27F">
            <wp:extent cx="5731510" cy="1949081"/>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949081"/>
                    </a:xfrm>
                    <a:prstGeom prst="rect">
                      <a:avLst/>
                    </a:prstGeom>
                  </pic:spPr>
                </pic:pic>
              </a:graphicData>
            </a:graphic>
          </wp:inline>
        </w:drawing>
      </w:r>
    </w:p>
    <w:p w14:paraId="168E5C59" w14:textId="3DC683CE" w:rsidR="00B54DA5" w:rsidRPr="004844EC" w:rsidRDefault="00B54DA5" w:rsidP="00B54DA5">
      <w:r w:rsidRPr="004844EC">
        <w:rPr>
          <w:noProof/>
          <w:lang w:val="en-US"/>
        </w:rPr>
        <w:drawing>
          <wp:inline distT="0" distB="0" distL="0" distR="0" wp14:anchorId="1BC169F6" wp14:editId="1EF350BF">
            <wp:extent cx="3810000" cy="2714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0000" cy="2714625"/>
                    </a:xfrm>
                    <a:prstGeom prst="rect">
                      <a:avLst/>
                    </a:prstGeom>
                  </pic:spPr>
                </pic:pic>
              </a:graphicData>
            </a:graphic>
          </wp:inline>
        </w:drawing>
      </w:r>
      <w:r w:rsidRPr="004844EC">
        <w:rPr>
          <w:noProof/>
          <w:lang w:val="en-US"/>
        </w:rPr>
        <w:drawing>
          <wp:inline distT="0" distB="0" distL="0" distR="0" wp14:anchorId="45C93BCD" wp14:editId="21BD76D6">
            <wp:extent cx="4762500" cy="212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62500" cy="2124075"/>
                    </a:xfrm>
                    <a:prstGeom prst="rect">
                      <a:avLst/>
                    </a:prstGeom>
                  </pic:spPr>
                </pic:pic>
              </a:graphicData>
            </a:graphic>
          </wp:inline>
        </w:drawing>
      </w:r>
    </w:p>
    <w:p w14:paraId="6E79810B" w14:textId="77777777" w:rsidR="00B54DA5" w:rsidRPr="004844EC" w:rsidRDefault="00B54DA5" w:rsidP="00B54DA5"/>
    <w:p w14:paraId="7D58C391" w14:textId="77777777" w:rsidR="008E6EF7" w:rsidRDefault="008E6EF7" w:rsidP="00B54DA5">
      <w:pPr>
        <w:rPr>
          <w:b/>
        </w:rPr>
      </w:pPr>
    </w:p>
    <w:p w14:paraId="523815B7" w14:textId="77777777" w:rsidR="00F82104" w:rsidRDefault="00F82104" w:rsidP="00B54DA5">
      <w:pPr>
        <w:rPr>
          <w:b/>
        </w:rPr>
      </w:pPr>
    </w:p>
    <w:p w14:paraId="41A0B96E" w14:textId="77777777" w:rsidR="00B54DA5" w:rsidRPr="00C9198D" w:rsidRDefault="00B54DA5" w:rsidP="00B54DA5">
      <w:pPr>
        <w:rPr>
          <w:b/>
        </w:rPr>
      </w:pPr>
      <w:r w:rsidRPr="00C9198D">
        <w:rPr>
          <w:b/>
        </w:rPr>
        <w:t xml:space="preserve">Commission of Invoice </w:t>
      </w:r>
    </w:p>
    <w:p w14:paraId="4DF68149" w14:textId="77777777" w:rsidR="00B54DA5" w:rsidRPr="00C9198D" w:rsidRDefault="00B54DA5" w:rsidP="00B54DA5">
      <w:pPr>
        <w:rPr>
          <w:b/>
        </w:rPr>
      </w:pPr>
      <w:r w:rsidRPr="00C9198D">
        <w:rPr>
          <w:b/>
        </w:rPr>
        <w:t>Component Name: ZFCA_COMMISION_INVOICE</w:t>
      </w:r>
    </w:p>
    <w:p w14:paraId="04CA9C93" w14:textId="77777777" w:rsidR="00B54DA5" w:rsidRPr="004844EC" w:rsidRDefault="00B54DA5" w:rsidP="00B54DA5">
      <w:r w:rsidRPr="004844EC">
        <w:rPr>
          <w:noProof/>
          <w:lang w:val="en-US"/>
        </w:rPr>
        <w:drawing>
          <wp:inline distT="0" distB="0" distL="0" distR="0" wp14:anchorId="53AB3A46" wp14:editId="6AE77BEC">
            <wp:extent cx="5731510" cy="196500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965002"/>
                    </a:xfrm>
                    <a:prstGeom prst="rect">
                      <a:avLst/>
                    </a:prstGeom>
                  </pic:spPr>
                </pic:pic>
              </a:graphicData>
            </a:graphic>
          </wp:inline>
        </w:drawing>
      </w:r>
    </w:p>
    <w:p w14:paraId="6BE558B7" w14:textId="77777777" w:rsidR="00B54DA5" w:rsidRPr="004844EC" w:rsidRDefault="00B54DA5" w:rsidP="00B54DA5">
      <w:r w:rsidRPr="004844EC">
        <w:rPr>
          <w:noProof/>
          <w:lang w:val="en-US"/>
        </w:rPr>
        <w:drawing>
          <wp:inline distT="0" distB="0" distL="0" distR="0" wp14:anchorId="4D8A0D89" wp14:editId="443623E6">
            <wp:extent cx="5731510" cy="755629"/>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755629"/>
                    </a:xfrm>
                    <a:prstGeom prst="rect">
                      <a:avLst/>
                    </a:prstGeom>
                  </pic:spPr>
                </pic:pic>
              </a:graphicData>
            </a:graphic>
          </wp:inline>
        </w:drawing>
      </w:r>
    </w:p>
    <w:p w14:paraId="58894FDA" w14:textId="77777777" w:rsidR="00B54DA5" w:rsidRPr="004844EC" w:rsidRDefault="00B54DA5" w:rsidP="00B54DA5"/>
    <w:p w14:paraId="26C94347" w14:textId="77777777" w:rsidR="00B54DA5" w:rsidRPr="004844EC" w:rsidRDefault="00B54DA5" w:rsidP="00B54DA5">
      <w:r w:rsidRPr="004844EC">
        <w:rPr>
          <w:noProof/>
          <w:lang w:val="en-US"/>
        </w:rPr>
        <w:drawing>
          <wp:inline distT="0" distB="0" distL="0" distR="0" wp14:anchorId="6C0C144E" wp14:editId="2673E7CD">
            <wp:extent cx="5731510" cy="1881111"/>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881111"/>
                    </a:xfrm>
                    <a:prstGeom prst="rect">
                      <a:avLst/>
                    </a:prstGeom>
                  </pic:spPr>
                </pic:pic>
              </a:graphicData>
            </a:graphic>
          </wp:inline>
        </w:drawing>
      </w:r>
    </w:p>
    <w:p w14:paraId="1226AF8C" w14:textId="77777777" w:rsidR="00B54DA5" w:rsidRPr="004844EC" w:rsidRDefault="00B54DA5" w:rsidP="00B54DA5"/>
    <w:p w14:paraId="71293C89" w14:textId="77777777" w:rsidR="00B54DA5" w:rsidRPr="004844EC" w:rsidRDefault="00B54DA5" w:rsidP="00B54DA5"/>
    <w:p w14:paraId="56045A31" w14:textId="77777777" w:rsidR="00B54DA5" w:rsidRPr="004844EC" w:rsidRDefault="00B54DA5" w:rsidP="00B54DA5"/>
    <w:p w14:paraId="0004DE8D" w14:textId="77777777" w:rsidR="00B54DA5" w:rsidRPr="004844EC" w:rsidRDefault="00B54DA5" w:rsidP="00B54DA5"/>
    <w:p w14:paraId="55DA650B" w14:textId="77777777" w:rsidR="00B54DA5" w:rsidRPr="004844EC" w:rsidRDefault="00B54DA5" w:rsidP="00B54DA5"/>
    <w:p w14:paraId="36633C14" w14:textId="77777777" w:rsidR="00B54DA5" w:rsidRPr="004844EC" w:rsidRDefault="00B54DA5" w:rsidP="00B54DA5"/>
    <w:p w14:paraId="18048DE1" w14:textId="77777777" w:rsidR="00B54DA5" w:rsidRPr="004844EC" w:rsidRDefault="00B54DA5" w:rsidP="00B54DA5"/>
    <w:p w14:paraId="01C3B693" w14:textId="77777777" w:rsidR="00B54DA5" w:rsidRPr="004844EC" w:rsidRDefault="00B54DA5" w:rsidP="00B54DA5"/>
    <w:p w14:paraId="4C3FE3F8" w14:textId="77777777" w:rsidR="00B54DA5" w:rsidRPr="004844EC" w:rsidRDefault="00B54DA5" w:rsidP="00B54DA5"/>
    <w:p w14:paraId="4A196E46" w14:textId="77777777" w:rsidR="00B54DA5" w:rsidRPr="00C9198D" w:rsidRDefault="00C2783B" w:rsidP="00B54DA5">
      <w:pPr>
        <w:rPr>
          <w:b/>
        </w:rPr>
      </w:pPr>
      <w:r w:rsidRPr="00C9198D">
        <w:rPr>
          <w:b/>
        </w:rPr>
        <w:t>B</w:t>
      </w:r>
      <w:r w:rsidR="00B54DA5" w:rsidRPr="00C9198D">
        <w:rPr>
          <w:b/>
        </w:rPr>
        <w:t>alance Transfer</w:t>
      </w:r>
    </w:p>
    <w:p w14:paraId="4CA8415B" w14:textId="77777777" w:rsidR="00B54DA5" w:rsidRPr="00C9198D" w:rsidRDefault="00B54DA5" w:rsidP="00B54DA5">
      <w:pPr>
        <w:rPr>
          <w:b/>
        </w:rPr>
      </w:pPr>
      <w:r w:rsidRPr="00C9198D">
        <w:rPr>
          <w:rFonts w:eastAsia="Times New Roman" w:cs="Times New Roman"/>
          <w:b/>
          <w:color w:val="000000"/>
          <w:lang w:eastAsia="en-IN"/>
        </w:rPr>
        <w:t>Component Name:</w:t>
      </w:r>
      <w:r w:rsidR="00C2783B" w:rsidRPr="00C9198D">
        <w:rPr>
          <w:rFonts w:eastAsia="Times New Roman" w:cs="Times New Roman"/>
          <w:b/>
          <w:color w:val="000000"/>
          <w:lang w:eastAsia="en-IN"/>
        </w:rPr>
        <w:t xml:space="preserve"> ZFCA_BAL_TRANS</w:t>
      </w:r>
    </w:p>
    <w:p w14:paraId="6DE0164C" w14:textId="77777777" w:rsidR="00B54DA5" w:rsidRPr="00C9198D" w:rsidRDefault="00B54DA5" w:rsidP="00B54DA5">
      <w:pPr>
        <w:rPr>
          <w:b/>
        </w:rPr>
      </w:pPr>
      <w:r w:rsidRPr="00C9198D">
        <w:rPr>
          <w:b/>
        </w:rPr>
        <w:t>Display</w:t>
      </w:r>
      <w:r w:rsidR="00C2783B" w:rsidRPr="00C9198D">
        <w:rPr>
          <w:b/>
        </w:rPr>
        <w:t xml:space="preserve"> View </w:t>
      </w:r>
    </w:p>
    <w:p w14:paraId="48C4646F" w14:textId="77777777" w:rsidR="00B54DA5" w:rsidRPr="004844EC" w:rsidRDefault="00B54DA5" w:rsidP="00B54DA5">
      <w:r w:rsidRPr="004844EC">
        <w:rPr>
          <w:noProof/>
          <w:lang w:val="en-US"/>
        </w:rPr>
        <w:drawing>
          <wp:inline distT="0" distB="0" distL="0" distR="0" wp14:anchorId="479079DD" wp14:editId="0C9FFDB0">
            <wp:extent cx="5731510" cy="191417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914177"/>
                    </a:xfrm>
                    <a:prstGeom prst="rect">
                      <a:avLst/>
                    </a:prstGeom>
                  </pic:spPr>
                </pic:pic>
              </a:graphicData>
            </a:graphic>
          </wp:inline>
        </w:drawing>
      </w:r>
    </w:p>
    <w:p w14:paraId="314DD5DC" w14:textId="77777777" w:rsidR="00B54DA5" w:rsidRPr="004844EC" w:rsidRDefault="00B54DA5" w:rsidP="00B54DA5"/>
    <w:p w14:paraId="1212231B" w14:textId="77777777" w:rsidR="00B54DA5" w:rsidRPr="00C9198D" w:rsidRDefault="00B54DA5" w:rsidP="00B54DA5">
      <w:pPr>
        <w:rPr>
          <w:b/>
        </w:rPr>
      </w:pPr>
      <w:r w:rsidRPr="00C9198D">
        <w:rPr>
          <w:b/>
        </w:rPr>
        <w:t>Down Payment Create</w:t>
      </w:r>
    </w:p>
    <w:p w14:paraId="5CD96F8A" w14:textId="77777777" w:rsidR="00B54DA5" w:rsidRPr="00C9198D" w:rsidRDefault="00B54DA5" w:rsidP="00B54DA5">
      <w:pPr>
        <w:rPr>
          <w:b/>
          <w:noProof/>
          <w:lang w:eastAsia="en-IN"/>
        </w:rPr>
      </w:pPr>
      <w:r w:rsidRPr="00C9198D">
        <w:rPr>
          <w:rFonts w:eastAsia="Times New Roman" w:cs="Times New Roman"/>
          <w:b/>
          <w:color w:val="000000"/>
          <w:lang w:eastAsia="en-IN"/>
        </w:rPr>
        <w:t>Component Name:</w:t>
      </w:r>
      <w:r w:rsidR="00C2783B" w:rsidRPr="00C9198D">
        <w:rPr>
          <w:rFonts w:eastAsia="Times New Roman" w:cs="Times New Roman"/>
          <w:b/>
          <w:color w:val="000000"/>
          <w:lang w:eastAsia="en-IN"/>
        </w:rPr>
        <w:t xml:space="preserve"> ZFCA_DOWN_PAYMENT_CREATE</w:t>
      </w:r>
    </w:p>
    <w:p w14:paraId="1C98EBD5" w14:textId="77777777" w:rsidR="00B54DA5" w:rsidRPr="004844EC" w:rsidRDefault="00B54DA5" w:rsidP="00B54DA5">
      <w:r w:rsidRPr="004844EC">
        <w:rPr>
          <w:noProof/>
          <w:lang w:val="en-US"/>
        </w:rPr>
        <w:drawing>
          <wp:inline distT="0" distB="0" distL="0" distR="0" wp14:anchorId="70D3F9B7" wp14:editId="0F1FC4D7">
            <wp:extent cx="3400425" cy="2733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00425" cy="2733675"/>
                    </a:xfrm>
                    <a:prstGeom prst="rect">
                      <a:avLst/>
                    </a:prstGeom>
                  </pic:spPr>
                </pic:pic>
              </a:graphicData>
            </a:graphic>
          </wp:inline>
        </w:drawing>
      </w:r>
    </w:p>
    <w:p w14:paraId="68073B78" w14:textId="77777777" w:rsidR="00C9198D" w:rsidRDefault="00C9198D" w:rsidP="00B54DA5"/>
    <w:p w14:paraId="78814A0D" w14:textId="77777777" w:rsidR="00C9198D" w:rsidRDefault="00C9198D" w:rsidP="00B54DA5"/>
    <w:p w14:paraId="1302BE4D" w14:textId="77777777" w:rsidR="00C9198D" w:rsidRDefault="00C9198D" w:rsidP="00B54DA5"/>
    <w:p w14:paraId="2A461393" w14:textId="77777777" w:rsidR="00D73767" w:rsidRDefault="00D73767" w:rsidP="00B54DA5"/>
    <w:p w14:paraId="319C1708" w14:textId="4105A8D9" w:rsidR="00B54DA5" w:rsidRPr="00C9198D" w:rsidRDefault="00C9198D" w:rsidP="00B54DA5">
      <w:pPr>
        <w:rPr>
          <w:b/>
        </w:rPr>
      </w:pPr>
      <w:r>
        <w:rPr>
          <w:b/>
        </w:rPr>
        <w:t>Create w</w:t>
      </w:r>
      <w:r w:rsidR="00B54DA5" w:rsidRPr="00C9198D">
        <w:rPr>
          <w:b/>
        </w:rPr>
        <w:t>ith PIS</w:t>
      </w:r>
    </w:p>
    <w:p w14:paraId="4C2C60C7" w14:textId="77777777" w:rsidR="00B54DA5" w:rsidRPr="004844EC" w:rsidRDefault="00B54DA5" w:rsidP="00B54DA5">
      <w:r w:rsidRPr="004844EC">
        <w:rPr>
          <w:noProof/>
          <w:lang w:val="en-US"/>
        </w:rPr>
        <w:drawing>
          <wp:inline distT="0" distB="0" distL="0" distR="0" wp14:anchorId="50CF1A30" wp14:editId="342C721D">
            <wp:extent cx="5229225" cy="3486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29225" cy="3486150"/>
                    </a:xfrm>
                    <a:prstGeom prst="rect">
                      <a:avLst/>
                    </a:prstGeom>
                  </pic:spPr>
                </pic:pic>
              </a:graphicData>
            </a:graphic>
          </wp:inline>
        </w:drawing>
      </w:r>
    </w:p>
    <w:p w14:paraId="5D898816" w14:textId="77777777" w:rsidR="00B54DA5" w:rsidRPr="004844EC" w:rsidRDefault="00B54DA5" w:rsidP="00B54DA5"/>
    <w:p w14:paraId="00368D03" w14:textId="77777777" w:rsidR="00B54DA5" w:rsidRPr="00C9198D" w:rsidRDefault="00B54DA5" w:rsidP="00B54DA5">
      <w:pPr>
        <w:rPr>
          <w:b/>
        </w:rPr>
      </w:pPr>
      <w:r w:rsidRPr="00C9198D">
        <w:rPr>
          <w:b/>
        </w:rPr>
        <w:t>Display</w:t>
      </w:r>
    </w:p>
    <w:p w14:paraId="47CC5779" w14:textId="77777777" w:rsidR="00B54DA5" w:rsidRPr="004844EC" w:rsidRDefault="00B54DA5" w:rsidP="00B54DA5">
      <w:r w:rsidRPr="004844EC">
        <w:rPr>
          <w:noProof/>
          <w:lang w:val="en-US"/>
        </w:rPr>
        <w:drawing>
          <wp:inline distT="0" distB="0" distL="0" distR="0" wp14:anchorId="282291BC" wp14:editId="513DB2E9">
            <wp:extent cx="5731510" cy="2264436"/>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264436"/>
                    </a:xfrm>
                    <a:prstGeom prst="rect">
                      <a:avLst/>
                    </a:prstGeom>
                  </pic:spPr>
                </pic:pic>
              </a:graphicData>
            </a:graphic>
          </wp:inline>
        </w:drawing>
      </w:r>
    </w:p>
    <w:p w14:paraId="05449D52" w14:textId="77777777" w:rsidR="0013795D" w:rsidRDefault="0013795D" w:rsidP="000E29E1">
      <w:pPr>
        <w:pStyle w:val="ListParagraph"/>
        <w:rPr>
          <w:b/>
        </w:rPr>
      </w:pPr>
    </w:p>
    <w:p w14:paraId="112B58E3" w14:textId="77777777" w:rsidR="00C9198D" w:rsidRDefault="00C9198D" w:rsidP="000E29E1">
      <w:pPr>
        <w:pStyle w:val="ListParagraph"/>
        <w:rPr>
          <w:b/>
        </w:rPr>
      </w:pPr>
    </w:p>
    <w:p w14:paraId="46FDBDF4" w14:textId="77777777" w:rsidR="00C9198D" w:rsidRDefault="00C9198D" w:rsidP="000E29E1">
      <w:pPr>
        <w:pStyle w:val="ListParagraph"/>
        <w:rPr>
          <w:b/>
        </w:rPr>
      </w:pPr>
    </w:p>
    <w:p w14:paraId="0F6D0A0B" w14:textId="77777777" w:rsidR="00C9198D" w:rsidRDefault="00C9198D" w:rsidP="000E29E1">
      <w:pPr>
        <w:pStyle w:val="ListParagraph"/>
        <w:rPr>
          <w:b/>
        </w:rPr>
      </w:pPr>
    </w:p>
    <w:p w14:paraId="6526F7A6" w14:textId="77777777" w:rsidR="00C9198D" w:rsidRPr="00AF3409" w:rsidRDefault="00C9198D" w:rsidP="000E29E1">
      <w:pPr>
        <w:pStyle w:val="ListParagraph"/>
        <w:rPr>
          <w:b/>
        </w:rPr>
      </w:pPr>
    </w:p>
    <w:p w14:paraId="345404EB" w14:textId="77777777" w:rsidR="0013795D" w:rsidRDefault="0013795D" w:rsidP="000E29E1">
      <w:pPr>
        <w:pStyle w:val="ListParagraph"/>
      </w:pPr>
    </w:p>
    <w:p w14:paraId="164D72B5" w14:textId="77777777" w:rsidR="0013795D" w:rsidRDefault="0013795D" w:rsidP="000E29E1">
      <w:pPr>
        <w:pStyle w:val="ListParagraph"/>
      </w:pPr>
    </w:p>
    <w:p w14:paraId="34363A3C" w14:textId="77777777" w:rsidR="00BC3566" w:rsidRPr="00C9198D" w:rsidRDefault="00BC3566" w:rsidP="000E29E1">
      <w:pPr>
        <w:pStyle w:val="ListParagraph"/>
        <w:rPr>
          <w:b/>
          <w:sz w:val="24"/>
          <w:szCs w:val="24"/>
        </w:rPr>
      </w:pPr>
      <w:r w:rsidRPr="00C9198D">
        <w:rPr>
          <w:b/>
          <w:sz w:val="24"/>
          <w:szCs w:val="24"/>
        </w:rPr>
        <w:t>Some more screen shots for your reference:</w:t>
      </w:r>
    </w:p>
    <w:p w14:paraId="1F64D748" w14:textId="77777777" w:rsidR="00BC3566" w:rsidRDefault="00BC3566" w:rsidP="000E29E1">
      <w:pPr>
        <w:pStyle w:val="ListParagraph"/>
      </w:pPr>
    </w:p>
    <w:p w14:paraId="7AA3A391" w14:textId="77777777" w:rsidR="00BC3566" w:rsidRDefault="00BC3566" w:rsidP="000E29E1">
      <w:pPr>
        <w:pStyle w:val="ListParagraph"/>
      </w:pPr>
      <w:r>
        <w:rPr>
          <w:noProof/>
          <w:lang w:val="en-US"/>
        </w:rPr>
        <w:drawing>
          <wp:inline distT="0" distB="0" distL="0" distR="0" wp14:anchorId="470577C6" wp14:editId="37D0CCAF">
            <wp:extent cx="4238625" cy="2190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2190750"/>
                    </a:xfrm>
                    <a:prstGeom prst="rect">
                      <a:avLst/>
                    </a:prstGeom>
                  </pic:spPr>
                </pic:pic>
              </a:graphicData>
            </a:graphic>
          </wp:inline>
        </w:drawing>
      </w:r>
    </w:p>
    <w:p w14:paraId="571DB241" w14:textId="77777777" w:rsidR="00C9198D" w:rsidRDefault="00C9198D" w:rsidP="000E29E1">
      <w:pPr>
        <w:pStyle w:val="ListParagraph"/>
      </w:pPr>
    </w:p>
    <w:p w14:paraId="294C3BD6" w14:textId="77777777" w:rsidR="00C9198D" w:rsidRDefault="00C9198D" w:rsidP="000E29E1">
      <w:pPr>
        <w:pStyle w:val="ListParagraph"/>
      </w:pPr>
    </w:p>
    <w:p w14:paraId="72C6FDA4" w14:textId="77777777" w:rsidR="00BC3566" w:rsidRDefault="00BC3566" w:rsidP="000E29E1">
      <w:pPr>
        <w:pStyle w:val="ListParagraph"/>
      </w:pPr>
      <w:r>
        <w:t xml:space="preserve"> </w:t>
      </w:r>
      <w:r>
        <w:rPr>
          <w:noProof/>
          <w:lang w:val="en-US"/>
        </w:rPr>
        <w:drawing>
          <wp:inline distT="0" distB="0" distL="0" distR="0" wp14:anchorId="604922AC" wp14:editId="70C41D2A">
            <wp:extent cx="4457700" cy="3533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7700" cy="3533775"/>
                    </a:xfrm>
                    <a:prstGeom prst="rect">
                      <a:avLst/>
                    </a:prstGeom>
                  </pic:spPr>
                </pic:pic>
              </a:graphicData>
            </a:graphic>
          </wp:inline>
        </w:drawing>
      </w:r>
    </w:p>
    <w:p w14:paraId="56FD621B" w14:textId="77777777" w:rsidR="00BC3566" w:rsidRDefault="00BC3566" w:rsidP="000E29E1">
      <w:pPr>
        <w:pStyle w:val="ListParagraph"/>
      </w:pPr>
      <w:r>
        <w:rPr>
          <w:noProof/>
          <w:lang w:val="en-US"/>
        </w:rPr>
        <w:drawing>
          <wp:inline distT="0" distB="0" distL="0" distR="0" wp14:anchorId="2E9FB7B0" wp14:editId="4056B647">
            <wp:extent cx="583882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8825" cy="2924175"/>
                    </a:xfrm>
                    <a:prstGeom prst="rect">
                      <a:avLst/>
                    </a:prstGeom>
                  </pic:spPr>
                </pic:pic>
              </a:graphicData>
            </a:graphic>
          </wp:inline>
        </w:drawing>
      </w:r>
    </w:p>
    <w:p w14:paraId="6CA03A82" w14:textId="77777777" w:rsidR="00C9198D" w:rsidRDefault="00C9198D" w:rsidP="000E29E1">
      <w:pPr>
        <w:pStyle w:val="ListParagraph"/>
      </w:pPr>
    </w:p>
    <w:p w14:paraId="59F18F27" w14:textId="77777777" w:rsidR="00C9198D" w:rsidRDefault="00C9198D" w:rsidP="000E29E1">
      <w:pPr>
        <w:pStyle w:val="ListParagraph"/>
      </w:pPr>
    </w:p>
    <w:p w14:paraId="51A98471" w14:textId="77777777" w:rsidR="00BC3566" w:rsidRDefault="00BC3566" w:rsidP="000E29E1">
      <w:pPr>
        <w:pStyle w:val="ListParagraph"/>
      </w:pPr>
      <w:r>
        <w:rPr>
          <w:noProof/>
          <w:lang w:val="en-US"/>
        </w:rPr>
        <w:drawing>
          <wp:inline distT="0" distB="0" distL="0" distR="0" wp14:anchorId="599B8561" wp14:editId="3E58ADEF">
            <wp:extent cx="6296025" cy="3819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6025" cy="3819525"/>
                    </a:xfrm>
                    <a:prstGeom prst="rect">
                      <a:avLst/>
                    </a:prstGeom>
                  </pic:spPr>
                </pic:pic>
              </a:graphicData>
            </a:graphic>
          </wp:inline>
        </w:drawing>
      </w:r>
    </w:p>
    <w:p w14:paraId="6F4ACCB2" w14:textId="77777777" w:rsidR="00027E89" w:rsidRDefault="00027E89" w:rsidP="000E29E1">
      <w:pPr>
        <w:pStyle w:val="ListParagraph"/>
      </w:pPr>
    </w:p>
    <w:p w14:paraId="239BCD37" w14:textId="77777777" w:rsidR="00027E89" w:rsidRDefault="00027E89" w:rsidP="000E29E1">
      <w:pPr>
        <w:pStyle w:val="ListParagraph"/>
      </w:pPr>
    </w:p>
    <w:p w14:paraId="2B1C76E5" w14:textId="77777777" w:rsidR="00027E89" w:rsidRDefault="00027E89" w:rsidP="000E29E1">
      <w:pPr>
        <w:pStyle w:val="ListParagraph"/>
      </w:pPr>
    </w:p>
    <w:p w14:paraId="7E0A06B4" w14:textId="77777777" w:rsidR="00027E89" w:rsidRDefault="00027E89" w:rsidP="000E29E1">
      <w:pPr>
        <w:pStyle w:val="ListParagraph"/>
      </w:pPr>
    </w:p>
    <w:p w14:paraId="61B02D96" w14:textId="77777777" w:rsidR="00027E89" w:rsidRDefault="00027E89" w:rsidP="000E29E1">
      <w:pPr>
        <w:pStyle w:val="ListParagraph"/>
      </w:pPr>
    </w:p>
    <w:p w14:paraId="3ED1B99F" w14:textId="77777777" w:rsidR="00027E89" w:rsidRDefault="00027E89" w:rsidP="000E29E1">
      <w:pPr>
        <w:pStyle w:val="ListParagraph"/>
      </w:pPr>
    </w:p>
    <w:p w14:paraId="0ECAD258" w14:textId="77777777" w:rsidR="00027E89" w:rsidRDefault="00027E89" w:rsidP="000E29E1">
      <w:pPr>
        <w:pStyle w:val="ListParagraph"/>
      </w:pPr>
    </w:p>
    <w:p w14:paraId="15F43BAF" w14:textId="77777777" w:rsidR="00027E89" w:rsidRDefault="00027E89" w:rsidP="000E29E1">
      <w:pPr>
        <w:pStyle w:val="ListParagraph"/>
      </w:pPr>
    </w:p>
    <w:p w14:paraId="55A26783" w14:textId="77777777" w:rsidR="00027E89" w:rsidRDefault="00027E89" w:rsidP="000E29E1">
      <w:pPr>
        <w:pStyle w:val="ListParagraph"/>
      </w:pPr>
    </w:p>
    <w:p w14:paraId="5269FC9B" w14:textId="77777777" w:rsidR="00027E89" w:rsidRPr="00C9198D" w:rsidRDefault="00953D23" w:rsidP="000E29E1">
      <w:pPr>
        <w:pStyle w:val="ListParagraph"/>
        <w:rPr>
          <w:b/>
        </w:rPr>
      </w:pPr>
      <w:r w:rsidRPr="00C9198D">
        <w:rPr>
          <w:b/>
        </w:rPr>
        <w:t>Screen shot for</w:t>
      </w:r>
      <w:r w:rsidR="00027E89" w:rsidRPr="00C9198D">
        <w:rPr>
          <w:b/>
        </w:rPr>
        <w:t xml:space="preserve"> form </w:t>
      </w:r>
      <w:r w:rsidRPr="00C9198D">
        <w:rPr>
          <w:b/>
        </w:rPr>
        <w:t>creation:</w:t>
      </w:r>
      <w:r w:rsidR="00027E89" w:rsidRPr="00C9198D">
        <w:rPr>
          <w:b/>
        </w:rPr>
        <w:t xml:space="preserve"> </w:t>
      </w:r>
    </w:p>
    <w:p w14:paraId="470CB55A" w14:textId="77777777" w:rsidR="00027E89" w:rsidRDefault="00027E89" w:rsidP="000E29E1">
      <w:pPr>
        <w:pStyle w:val="ListParagraph"/>
      </w:pPr>
    </w:p>
    <w:p w14:paraId="4D961EE0" w14:textId="77777777" w:rsidR="00027E89" w:rsidRDefault="00027E89" w:rsidP="000E29E1">
      <w:pPr>
        <w:pStyle w:val="ListParagraph"/>
        <w:rPr>
          <w:b/>
          <w:sz w:val="28"/>
          <w:szCs w:val="28"/>
        </w:rPr>
      </w:pPr>
      <w:r>
        <w:rPr>
          <w:noProof/>
          <w:lang w:val="en-US"/>
        </w:rPr>
        <w:drawing>
          <wp:inline distT="0" distB="0" distL="0" distR="0" wp14:anchorId="6B157F8A" wp14:editId="20935C3D">
            <wp:extent cx="5981700" cy="4984115"/>
            <wp:effectExtent l="0" t="0" r="0" b="6985"/>
            <wp:docPr id="27" name="Picture 27" descr="cid:image005.png@01CEAF1A.93DAB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png@01CEAF1A.93DABEC0"/>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5982084" cy="4984435"/>
                    </a:xfrm>
                    <a:prstGeom prst="rect">
                      <a:avLst/>
                    </a:prstGeom>
                    <a:noFill/>
                    <a:ln>
                      <a:noFill/>
                    </a:ln>
                  </pic:spPr>
                </pic:pic>
              </a:graphicData>
            </a:graphic>
          </wp:inline>
        </w:drawing>
      </w:r>
    </w:p>
    <w:p w14:paraId="132B67C5" w14:textId="77777777" w:rsidR="00027E89" w:rsidRDefault="00027E89" w:rsidP="000E29E1">
      <w:pPr>
        <w:pStyle w:val="ListParagraph"/>
        <w:rPr>
          <w:b/>
          <w:sz w:val="28"/>
          <w:szCs w:val="28"/>
        </w:rPr>
      </w:pPr>
    </w:p>
    <w:p w14:paraId="0338B5BB" w14:textId="77777777" w:rsidR="00027E89" w:rsidRDefault="00027E89" w:rsidP="000E29E1">
      <w:pPr>
        <w:pStyle w:val="ListParagraph"/>
        <w:rPr>
          <w:b/>
          <w:sz w:val="28"/>
          <w:szCs w:val="28"/>
        </w:rPr>
      </w:pPr>
      <w:r>
        <w:rPr>
          <w:noProof/>
          <w:lang w:val="en-US"/>
        </w:rPr>
        <w:drawing>
          <wp:inline distT="0" distB="0" distL="0" distR="0" wp14:anchorId="28A2AF71" wp14:editId="7E007C4C">
            <wp:extent cx="6124575" cy="4984115"/>
            <wp:effectExtent l="0" t="0" r="9525" b="6985"/>
            <wp:docPr id="28" name="Picture 28" descr="cid:image006.png@01CEAF1A.93DAB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png@01CEAF1A.93DABEC0"/>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6124966" cy="4984433"/>
                    </a:xfrm>
                    <a:prstGeom prst="rect">
                      <a:avLst/>
                    </a:prstGeom>
                    <a:noFill/>
                    <a:ln>
                      <a:noFill/>
                    </a:ln>
                  </pic:spPr>
                </pic:pic>
              </a:graphicData>
            </a:graphic>
          </wp:inline>
        </w:drawing>
      </w:r>
    </w:p>
    <w:p w14:paraId="31A06D26" w14:textId="77777777" w:rsidR="00953D23" w:rsidRDefault="00953D23" w:rsidP="000E29E1">
      <w:pPr>
        <w:pStyle w:val="ListParagraph"/>
        <w:rPr>
          <w:b/>
          <w:sz w:val="28"/>
          <w:szCs w:val="28"/>
        </w:rPr>
      </w:pPr>
      <w:r>
        <w:rPr>
          <w:noProof/>
          <w:lang w:val="en-US"/>
        </w:rPr>
        <w:drawing>
          <wp:inline distT="0" distB="0" distL="0" distR="0" wp14:anchorId="70D65715" wp14:editId="7F4A8809">
            <wp:extent cx="6181725" cy="4984115"/>
            <wp:effectExtent l="0" t="0" r="9525" b="6985"/>
            <wp:docPr id="29" name="Picture 29" descr="cid:image007.png@01CEAF1A.93DAB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7.png@01CEAF1A.93DABEC0"/>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182121" cy="4984434"/>
                    </a:xfrm>
                    <a:prstGeom prst="rect">
                      <a:avLst/>
                    </a:prstGeom>
                    <a:noFill/>
                    <a:ln>
                      <a:noFill/>
                    </a:ln>
                  </pic:spPr>
                </pic:pic>
              </a:graphicData>
            </a:graphic>
          </wp:inline>
        </w:drawing>
      </w:r>
    </w:p>
    <w:p w14:paraId="728816B5" w14:textId="77777777" w:rsidR="00953D23" w:rsidRDefault="00953D23" w:rsidP="000E29E1">
      <w:pPr>
        <w:pStyle w:val="ListParagraph"/>
        <w:rPr>
          <w:b/>
          <w:sz w:val="28"/>
          <w:szCs w:val="28"/>
        </w:rPr>
      </w:pPr>
    </w:p>
    <w:p w14:paraId="4414696A" w14:textId="77777777" w:rsidR="00C9198D" w:rsidRDefault="00C9198D" w:rsidP="000E29E1">
      <w:pPr>
        <w:pStyle w:val="ListParagraph"/>
        <w:rPr>
          <w:noProof/>
          <w:lang w:val="en-US"/>
        </w:rPr>
      </w:pPr>
    </w:p>
    <w:p w14:paraId="17EB98B6" w14:textId="77777777" w:rsidR="00C9198D" w:rsidRDefault="00C9198D" w:rsidP="000E29E1">
      <w:pPr>
        <w:pStyle w:val="ListParagraph"/>
        <w:rPr>
          <w:noProof/>
          <w:lang w:val="en-US"/>
        </w:rPr>
      </w:pPr>
    </w:p>
    <w:p w14:paraId="444E4500" w14:textId="77777777" w:rsidR="00C9198D" w:rsidRDefault="00C9198D" w:rsidP="000E29E1">
      <w:pPr>
        <w:pStyle w:val="ListParagraph"/>
        <w:rPr>
          <w:noProof/>
          <w:lang w:val="en-US"/>
        </w:rPr>
      </w:pPr>
    </w:p>
    <w:p w14:paraId="09B9E466" w14:textId="77777777" w:rsidR="00C9198D" w:rsidRDefault="00C9198D" w:rsidP="000E29E1">
      <w:pPr>
        <w:pStyle w:val="ListParagraph"/>
        <w:rPr>
          <w:noProof/>
          <w:lang w:val="en-US"/>
        </w:rPr>
      </w:pPr>
    </w:p>
    <w:p w14:paraId="3B7BD6E6" w14:textId="77777777" w:rsidR="00C9198D" w:rsidRDefault="00C9198D" w:rsidP="000E29E1">
      <w:pPr>
        <w:pStyle w:val="ListParagraph"/>
        <w:rPr>
          <w:noProof/>
          <w:lang w:val="en-US"/>
        </w:rPr>
      </w:pPr>
    </w:p>
    <w:p w14:paraId="18F01817" w14:textId="77777777" w:rsidR="00C9198D" w:rsidRDefault="00C9198D" w:rsidP="000E29E1">
      <w:pPr>
        <w:pStyle w:val="ListParagraph"/>
        <w:rPr>
          <w:noProof/>
          <w:lang w:val="en-US"/>
        </w:rPr>
      </w:pPr>
    </w:p>
    <w:p w14:paraId="4DD8D85C" w14:textId="77777777" w:rsidR="00C9198D" w:rsidRDefault="00C9198D" w:rsidP="000E29E1">
      <w:pPr>
        <w:pStyle w:val="ListParagraph"/>
        <w:rPr>
          <w:noProof/>
          <w:lang w:val="en-US"/>
        </w:rPr>
      </w:pPr>
    </w:p>
    <w:p w14:paraId="12F12F7F" w14:textId="77777777" w:rsidR="00C9198D" w:rsidRDefault="00C9198D" w:rsidP="000E29E1">
      <w:pPr>
        <w:pStyle w:val="ListParagraph"/>
        <w:rPr>
          <w:noProof/>
          <w:lang w:val="en-US"/>
        </w:rPr>
      </w:pPr>
    </w:p>
    <w:p w14:paraId="49B7C818" w14:textId="77777777" w:rsidR="00C9198D" w:rsidRDefault="00C9198D" w:rsidP="000E29E1">
      <w:pPr>
        <w:pStyle w:val="ListParagraph"/>
        <w:rPr>
          <w:noProof/>
          <w:lang w:val="en-US"/>
        </w:rPr>
      </w:pPr>
    </w:p>
    <w:p w14:paraId="2A8419F6" w14:textId="77777777" w:rsidR="00C9198D" w:rsidRDefault="00C9198D" w:rsidP="000E29E1">
      <w:pPr>
        <w:pStyle w:val="ListParagraph"/>
        <w:rPr>
          <w:noProof/>
          <w:lang w:val="en-US"/>
        </w:rPr>
      </w:pPr>
    </w:p>
    <w:p w14:paraId="28E4B2A8" w14:textId="77777777" w:rsidR="00C9198D" w:rsidRDefault="00C9198D" w:rsidP="000E29E1">
      <w:pPr>
        <w:pStyle w:val="ListParagraph"/>
        <w:rPr>
          <w:noProof/>
          <w:lang w:val="en-US"/>
        </w:rPr>
      </w:pPr>
    </w:p>
    <w:p w14:paraId="68A6AB06" w14:textId="77777777" w:rsidR="00C9198D" w:rsidRDefault="00C9198D" w:rsidP="000E29E1">
      <w:pPr>
        <w:pStyle w:val="ListParagraph"/>
        <w:rPr>
          <w:noProof/>
          <w:lang w:val="en-US"/>
        </w:rPr>
      </w:pPr>
    </w:p>
    <w:p w14:paraId="5CFBF6C5" w14:textId="77777777" w:rsidR="00C9198D" w:rsidRDefault="00C9198D" w:rsidP="000E29E1">
      <w:pPr>
        <w:pStyle w:val="ListParagraph"/>
        <w:rPr>
          <w:noProof/>
          <w:lang w:val="en-US"/>
        </w:rPr>
      </w:pPr>
    </w:p>
    <w:p w14:paraId="4936CB7E" w14:textId="77777777" w:rsidR="00C9198D" w:rsidRDefault="00C9198D" w:rsidP="000E29E1">
      <w:pPr>
        <w:pStyle w:val="ListParagraph"/>
        <w:rPr>
          <w:noProof/>
          <w:lang w:val="en-US"/>
        </w:rPr>
      </w:pPr>
    </w:p>
    <w:p w14:paraId="56297824" w14:textId="77777777" w:rsidR="00C9198D" w:rsidRDefault="00C9198D" w:rsidP="000E29E1">
      <w:pPr>
        <w:pStyle w:val="ListParagraph"/>
        <w:rPr>
          <w:noProof/>
          <w:lang w:val="en-US"/>
        </w:rPr>
      </w:pPr>
    </w:p>
    <w:p w14:paraId="0FF2CEFA" w14:textId="77777777" w:rsidR="00C9198D" w:rsidRDefault="00C9198D" w:rsidP="000E29E1">
      <w:pPr>
        <w:pStyle w:val="ListParagraph"/>
        <w:rPr>
          <w:noProof/>
          <w:lang w:val="en-US"/>
        </w:rPr>
      </w:pPr>
    </w:p>
    <w:p w14:paraId="70FB14C0" w14:textId="77777777" w:rsidR="00C9198D" w:rsidRDefault="00C9198D" w:rsidP="000E29E1">
      <w:pPr>
        <w:pStyle w:val="ListParagraph"/>
        <w:rPr>
          <w:noProof/>
          <w:lang w:val="en-US"/>
        </w:rPr>
      </w:pPr>
    </w:p>
    <w:p w14:paraId="6B57F1F9" w14:textId="77777777" w:rsidR="00C9198D" w:rsidRDefault="00C9198D" w:rsidP="000E29E1">
      <w:pPr>
        <w:pStyle w:val="ListParagraph"/>
        <w:rPr>
          <w:noProof/>
          <w:lang w:val="en-US"/>
        </w:rPr>
      </w:pPr>
    </w:p>
    <w:p w14:paraId="27EAD0C6" w14:textId="77777777" w:rsidR="00C9198D" w:rsidRDefault="00C9198D" w:rsidP="000E29E1">
      <w:pPr>
        <w:pStyle w:val="ListParagraph"/>
        <w:rPr>
          <w:noProof/>
          <w:lang w:val="en-US"/>
        </w:rPr>
      </w:pPr>
    </w:p>
    <w:p w14:paraId="69DC0EAB" w14:textId="77777777" w:rsidR="00953D23" w:rsidRDefault="00953D23" w:rsidP="000E29E1">
      <w:pPr>
        <w:pStyle w:val="ListParagraph"/>
        <w:rPr>
          <w:b/>
          <w:sz w:val="28"/>
          <w:szCs w:val="28"/>
        </w:rPr>
      </w:pPr>
      <w:r>
        <w:rPr>
          <w:noProof/>
          <w:lang w:val="en-US"/>
        </w:rPr>
        <w:drawing>
          <wp:inline distT="0" distB="0" distL="0" distR="0" wp14:anchorId="106492B9" wp14:editId="37080059">
            <wp:extent cx="6105525" cy="4676626"/>
            <wp:effectExtent l="0" t="0" r="0" b="0"/>
            <wp:docPr id="30" name="Picture 30" descr="cid:image008.png@01CEAF1A.93DAB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8.png@01CEAF1A.93DABEC0"/>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6115034" cy="4683910"/>
                    </a:xfrm>
                    <a:prstGeom prst="rect">
                      <a:avLst/>
                    </a:prstGeom>
                    <a:noFill/>
                    <a:ln>
                      <a:noFill/>
                    </a:ln>
                  </pic:spPr>
                </pic:pic>
              </a:graphicData>
            </a:graphic>
          </wp:inline>
        </w:drawing>
      </w:r>
    </w:p>
    <w:p w14:paraId="3A2BAC22" w14:textId="77777777" w:rsidR="00953D23" w:rsidRDefault="00953D23" w:rsidP="000E29E1">
      <w:pPr>
        <w:pStyle w:val="ListParagraph"/>
        <w:rPr>
          <w:b/>
          <w:sz w:val="28"/>
          <w:szCs w:val="28"/>
        </w:rPr>
      </w:pPr>
    </w:p>
    <w:p w14:paraId="230DA3CF" w14:textId="77777777" w:rsidR="00C9198D" w:rsidRDefault="00C9198D" w:rsidP="00953D23">
      <w:pPr>
        <w:pStyle w:val="ListParagraph"/>
      </w:pPr>
    </w:p>
    <w:p w14:paraId="5D521177" w14:textId="77777777" w:rsidR="00C9198D" w:rsidRDefault="00C9198D" w:rsidP="00953D23">
      <w:pPr>
        <w:pStyle w:val="ListParagraph"/>
      </w:pPr>
    </w:p>
    <w:p w14:paraId="3074F732" w14:textId="77777777" w:rsidR="00C9198D" w:rsidRDefault="00C9198D" w:rsidP="00953D23">
      <w:pPr>
        <w:pStyle w:val="ListParagraph"/>
      </w:pPr>
    </w:p>
    <w:p w14:paraId="123C0166" w14:textId="77777777" w:rsidR="00C9198D" w:rsidRDefault="00C9198D" w:rsidP="00953D23">
      <w:pPr>
        <w:pStyle w:val="ListParagraph"/>
      </w:pPr>
    </w:p>
    <w:p w14:paraId="230E5D6E" w14:textId="77777777" w:rsidR="00C9198D" w:rsidRDefault="00C9198D" w:rsidP="00953D23">
      <w:pPr>
        <w:pStyle w:val="ListParagraph"/>
      </w:pPr>
    </w:p>
    <w:p w14:paraId="7923015A" w14:textId="77777777" w:rsidR="00C9198D" w:rsidRDefault="00C9198D" w:rsidP="00953D23">
      <w:pPr>
        <w:pStyle w:val="ListParagraph"/>
      </w:pPr>
    </w:p>
    <w:p w14:paraId="4EF7C2F8" w14:textId="77777777" w:rsidR="00C9198D" w:rsidRDefault="00C9198D" w:rsidP="00953D23">
      <w:pPr>
        <w:pStyle w:val="ListParagraph"/>
      </w:pPr>
    </w:p>
    <w:p w14:paraId="11FF85E1" w14:textId="77777777" w:rsidR="00C9198D" w:rsidRDefault="00C9198D" w:rsidP="00953D23">
      <w:pPr>
        <w:pStyle w:val="ListParagraph"/>
      </w:pPr>
    </w:p>
    <w:p w14:paraId="12BFBDCA" w14:textId="77777777" w:rsidR="00C9198D" w:rsidRDefault="00C9198D" w:rsidP="00953D23">
      <w:pPr>
        <w:pStyle w:val="ListParagraph"/>
      </w:pPr>
    </w:p>
    <w:p w14:paraId="60E0B8EF" w14:textId="77777777" w:rsidR="00C9198D" w:rsidRDefault="00C9198D" w:rsidP="00953D23">
      <w:pPr>
        <w:pStyle w:val="ListParagraph"/>
      </w:pPr>
    </w:p>
    <w:p w14:paraId="28239EC3" w14:textId="77777777" w:rsidR="00C9198D" w:rsidRDefault="00C9198D" w:rsidP="00953D23">
      <w:pPr>
        <w:pStyle w:val="ListParagraph"/>
      </w:pPr>
    </w:p>
    <w:p w14:paraId="798E74EE" w14:textId="77777777" w:rsidR="00C9198D" w:rsidRDefault="00C9198D" w:rsidP="00953D23">
      <w:pPr>
        <w:pStyle w:val="ListParagraph"/>
      </w:pPr>
    </w:p>
    <w:p w14:paraId="6928C359" w14:textId="77777777" w:rsidR="00C9198D" w:rsidRDefault="00C9198D" w:rsidP="00953D23">
      <w:pPr>
        <w:pStyle w:val="ListParagraph"/>
      </w:pPr>
    </w:p>
    <w:p w14:paraId="5BDB14F5" w14:textId="77777777" w:rsidR="00C9198D" w:rsidRDefault="00C9198D" w:rsidP="00953D23">
      <w:pPr>
        <w:pStyle w:val="ListParagraph"/>
      </w:pPr>
    </w:p>
    <w:p w14:paraId="7EBFDCDB" w14:textId="77777777" w:rsidR="00C9198D" w:rsidRDefault="00C9198D" w:rsidP="00953D23">
      <w:pPr>
        <w:pStyle w:val="ListParagraph"/>
      </w:pPr>
    </w:p>
    <w:p w14:paraId="2188C64E" w14:textId="77777777" w:rsidR="00C9198D" w:rsidRDefault="00C9198D" w:rsidP="00953D23">
      <w:pPr>
        <w:pStyle w:val="ListParagraph"/>
      </w:pPr>
    </w:p>
    <w:p w14:paraId="172C64D9" w14:textId="77777777" w:rsidR="00C9198D" w:rsidRDefault="00C9198D" w:rsidP="00953D23">
      <w:pPr>
        <w:pStyle w:val="ListParagraph"/>
      </w:pPr>
    </w:p>
    <w:p w14:paraId="1D258963" w14:textId="77777777" w:rsidR="00C9198D" w:rsidRDefault="00C9198D" w:rsidP="00953D23">
      <w:pPr>
        <w:pStyle w:val="ListParagraph"/>
      </w:pPr>
    </w:p>
    <w:p w14:paraId="3877716A" w14:textId="77777777" w:rsidR="00953D23" w:rsidRPr="00C9198D" w:rsidRDefault="00953D23" w:rsidP="00C9198D">
      <w:pPr>
        <w:rPr>
          <w:b/>
          <w:sz w:val="24"/>
          <w:szCs w:val="24"/>
        </w:rPr>
      </w:pPr>
      <w:r w:rsidRPr="00C9198D">
        <w:rPr>
          <w:b/>
          <w:sz w:val="24"/>
          <w:szCs w:val="24"/>
        </w:rPr>
        <w:t>Some more screen shots for your reference:</w:t>
      </w:r>
    </w:p>
    <w:p w14:paraId="095707A6" w14:textId="306E2F06" w:rsidR="00953D23" w:rsidRPr="00A02BB3" w:rsidRDefault="00A02BB3" w:rsidP="00953D23">
      <w:pPr>
        <w:rPr>
          <w:rFonts w:ascii="Times New Roman" w:hAnsi="Times New Roman" w:cs="Times New Roman"/>
          <w:b/>
          <w:sz w:val="24"/>
          <w:szCs w:val="24"/>
        </w:rPr>
      </w:pPr>
      <w:r>
        <w:rPr>
          <w:b/>
          <w:sz w:val="24"/>
          <w:szCs w:val="24"/>
        </w:rPr>
        <w:t xml:space="preserve"> </w:t>
      </w:r>
      <w:r w:rsidR="00162566">
        <w:rPr>
          <w:b/>
          <w:sz w:val="24"/>
          <w:szCs w:val="24"/>
        </w:rPr>
        <w:t>Description:</w:t>
      </w:r>
      <w:r>
        <w:rPr>
          <w:b/>
          <w:sz w:val="24"/>
          <w:szCs w:val="24"/>
        </w:rPr>
        <w:t xml:space="preserve"> </w:t>
      </w:r>
      <w:r w:rsidR="00953D23" w:rsidRPr="00A02BB3">
        <w:rPr>
          <w:sz w:val="24"/>
          <w:szCs w:val="24"/>
        </w:rPr>
        <w:t>Asset Transfer</w:t>
      </w:r>
      <w:r w:rsidR="00953D23" w:rsidRPr="00A02BB3">
        <w:rPr>
          <w:b/>
          <w:sz w:val="24"/>
          <w:szCs w:val="24"/>
        </w:rPr>
        <w:t xml:space="preserve"> </w:t>
      </w:r>
    </w:p>
    <w:p w14:paraId="6ACD2346" w14:textId="460216CF" w:rsidR="00953D23" w:rsidRDefault="00C9198D" w:rsidP="00953D23">
      <w:pPr>
        <w:rPr>
          <w:b/>
          <w:sz w:val="32"/>
          <w:szCs w:val="32"/>
        </w:rPr>
      </w:pPr>
      <w:r>
        <w:rPr>
          <w:noProof/>
          <w:lang w:val="en-US"/>
        </w:rPr>
        <w:drawing>
          <wp:inline distT="0" distB="0" distL="0" distR="0" wp14:anchorId="5931D492" wp14:editId="67B4C8EB">
            <wp:extent cx="4876800" cy="1390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1390650"/>
                    </a:xfrm>
                    <a:prstGeom prst="rect">
                      <a:avLst/>
                    </a:prstGeom>
                  </pic:spPr>
                </pic:pic>
              </a:graphicData>
            </a:graphic>
          </wp:inline>
        </w:drawing>
      </w:r>
    </w:p>
    <w:p w14:paraId="5854317E" w14:textId="77777777" w:rsidR="00953D23" w:rsidRPr="00A02BB3" w:rsidRDefault="00953D23" w:rsidP="00953D23">
      <w:pPr>
        <w:rPr>
          <w:b/>
        </w:rPr>
      </w:pPr>
      <w:r w:rsidRPr="00A02BB3">
        <w:rPr>
          <w:b/>
        </w:rPr>
        <w:t>Creation Level</w:t>
      </w:r>
    </w:p>
    <w:p w14:paraId="30FBA16A" w14:textId="77777777" w:rsidR="00953D23" w:rsidRDefault="00953D23" w:rsidP="00953D23">
      <w:pPr>
        <w:rPr>
          <w:b/>
          <w:sz w:val="32"/>
          <w:szCs w:val="32"/>
        </w:rPr>
      </w:pPr>
      <w:r>
        <w:rPr>
          <w:noProof/>
          <w:lang w:val="en-US"/>
        </w:rPr>
        <w:drawing>
          <wp:inline distT="0" distB="0" distL="0" distR="0" wp14:anchorId="13B84FE6" wp14:editId="20DDD6D7">
            <wp:extent cx="4438647" cy="51625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67820" cy="5196481"/>
                    </a:xfrm>
                    <a:prstGeom prst="rect">
                      <a:avLst/>
                    </a:prstGeom>
                  </pic:spPr>
                </pic:pic>
              </a:graphicData>
            </a:graphic>
          </wp:inline>
        </w:drawing>
      </w:r>
    </w:p>
    <w:p w14:paraId="406C35E7" w14:textId="77777777" w:rsidR="00953D23" w:rsidRDefault="00953D23" w:rsidP="00953D23">
      <w:pPr>
        <w:rPr>
          <w:b/>
          <w:sz w:val="32"/>
          <w:szCs w:val="32"/>
        </w:rPr>
      </w:pPr>
      <w:r>
        <w:rPr>
          <w:noProof/>
          <w:lang w:val="en-US"/>
        </w:rPr>
        <w:drawing>
          <wp:inline distT="0" distB="0" distL="0" distR="0" wp14:anchorId="7987B6FD" wp14:editId="668413A6">
            <wp:extent cx="4791019" cy="411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02837" cy="4124950"/>
                    </a:xfrm>
                    <a:prstGeom prst="rect">
                      <a:avLst/>
                    </a:prstGeom>
                  </pic:spPr>
                </pic:pic>
              </a:graphicData>
            </a:graphic>
          </wp:inline>
        </w:drawing>
      </w:r>
      <w:r>
        <w:rPr>
          <w:noProof/>
          <w:lang w:val="en-US"/>
        </w:rPr>
        <w:drawing>
          <wp:inline distT="0" distB="0" distL="0" distR="0" wp14:anchorId="73F2BE5D" wp14:editId="427DE7AD">
            <wp:extent cx="4610100" cy="4325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7640" cy="4341661"/>
                    </a:xfrm>
                    <a:prstGeom prst="rect">
                      <a:avLst/>
                    </a:prstGeom>
                  </pic:spPr>
                </pic:pic>
              </a:graphicData>
            </a:graphic>
          </wp:inline>
        </w:drawing>
      </w:r>
    </w:p>
    <w:p w14:paraId="125CA2F5" w14:textId="77777777" w:rsidR="00953D23" w:rsidRDefault="00953D23" w:rsidP="00953D23">
      <w:pPr>
        <w:rPr>
          <w:noProof/>
          <w:lang w:eastAsia="en-IN"/>
        </w:rPr>
      </w:pPr>
      <w:r>
        <w:rPr>
          <w:noProof/>
          <w:lang w:val="en-US"/>
        </w:rPr>
        <w:drawing>
          <wp:inline distT="0" distB="0" distL="0" distR="0" wp14:anchorId="732DB548" wp14:editId="3B907867">
            <wp:extent cx="4733925" cy="5686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33925" cy="5686425"/>
                    </a:xfrm>
                    <a:prstGeom prst="rect">
                      <a:avLst/>
                    </a:prstGeom>
                  </pic:spPr>
                </pic:pic>
              </a:graphicData>
            </a:graphic>
          </wp:inline>
        </w:drawing>
      </w:r>
    </w:p>
    <w:p w14:paraId="06E441C9" w14:textId="77777777" w:rsidR="00953D23" w:rsidRDefault="00953D23" w:rsidP="00953D23">
      <w:pPr>
        <w:rPr>
          <w:noProof/>
          <w:lang w:eastAsia="en-IN"/>
        </w:rPr>
      </w:pPr>
      <w:r>
        <w:rPr>
          <w:noProof/>
          <w:lang w:eastAsia="en-IN"/>
        </w:rPr>
        <w:t xml:space="preserve">    </w:t>
      </w:r>
      <w:r>
        <w:rPr>
          <w:noProof/>
          <w:lang w:val="en-US"/>
        </w:rPr>
        <w:drawing>
          <wp:inline distT="0" distB="0" distL="0" distR="0" wp14:anchorId="3067DAF7" wp14:editId="1B47FD84">
            <wp:extent cx="4200525" cy="2400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00525" cy="2400300"/>
                    </a:xfrm>
                    <a:prstGeom prst="rect">
                      <a:avLst/>
                    </a:prstGeom>
                  </pic:spPr>
                </pic:pic>
              </a:graphicData>
            </a:graphic>
          </wp:inline>
        </w:drawing>
      </w:r>
    </w:p>
    <w:p w14:paraId="7DBC7902" w14:textId="77777777" w:rsidR="00953D23" w:rsidRDefault="00953D23" w:rsidP="00953D23">
      <w:pPr>
        <w:rPr>
          <w:b/>
          <w:sz w:val="32"/>
          <w:szCs w:val="32"/>
        </w:rPr>
      </w:pPr>
      <w:r>
        <w:rPr>
          <w:noProof/>
          <w:lang w:val="en-US"/>
        </w:rPr>
        <w:drawing>
          <wp:inline distT="0" distB="0" distL="0" distR="0" wp14:anchorId="33D564E1" wp14:editId="1C8BE0DC">
            <wp:extent cx="5248275" cy="6029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48275" cy="6029325"/>
                    </a:xfrm>
                    <a:prstGeom prst="rect">
                      <a:avLst/>
                    </a:prstGeom>
                  </pic:spPr>
                </pic:pic>
              </a:graphicData>
            </a:graphic>
          </wp:inline>
        </w:drawing>
      </w:r>
    </w:p>
    <w:p w14:paraId="427B3C62" w14:textId="77777777" w:rsidR="00953D23" w:rsidRDefault="00953D23" w:rsidP="00953D23">
      <w:pPr>
        <w:rPr>
          <w:b/>
          <w:sz w:val="32"/>
          <w:szCs w:val="32"/>
        </w:rPr>
      </w:pPr>
      <w:r>
        <w:rPr>
          <w:noProof/>
          <w:lang w:val="en-US"/>
        </w:rPr>
        <w:drawing>
          <wp:inline distT="0" distB="0" distL="0" distR="0" wp14:anchorId="3D3E1896" wp14:editId="124202F8">
            <wp:extent cx="5695950" cy="7648575"/>
            <wp:effectExtent l="0" t="0" r="0" b="9525"/>
            <wp:docPr id="38" name="Picture 38" descr="cid:image002.png@01CEAF1C.6A0C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AF1C.6A0C020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695950" cy="7648575"/>
                    </a:xfrm>
                    <a:prstGeom prst="rect">
                      <a:avLst/>
                    </a:prstGeom>
                    <a:noFill/>
                    <a:ln>
                      <a:noFill/>
                    </a:ln>
                  </pic:spPr>
                </pic:pic>
              </a:graphicData>
            </a:graphic>
          </wp:inline>
        </w:drawing>
      </w:r>
    </w:p>
    <w:p w14:paraId="0CC862C8" w14:textId="77777777" w:rsidR="00953D23" w:rsidRDefault="00953D23" w:rsidP="00953D23">
      <w:pPr>
        <w:rPr>
          <w:b/>
          <w:sz w:val="32"/>
          <w:szCs w:val="32"/>
        </w:rPr>
      </w:pPr>
      <w:r>
        <w:rPr>
          <w:noProof/>
          <w:lang w:val="en-US"/>
        </w:rPr>
        <w:drawing>
          <wp:inline distT="0" distB="0" distL="0" distR="0" wp14:anchorId="09789AB8" wp14:editId="72D44847">
            <wp:extent cx="5524500" cy="6715125"/>
            <wp:effectExtent l="0" t="0" r="0" b="9525"/>
            <wp:docPr id="39" name="Picture 39" descr="cid:image004.png@01CEAF1C.6A0C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CEAF1C.6A0C020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524500" cy="6715125"/>
                    </a:xfrm>
                    <a:prstGeom prst="rect">
                      <a:avLst/>
                    </a:prstGeom>
                    <a:noFill/>
                    <a:ln>
                      <a:noFill/>
                    </a:ln>
                  </pic:spPr>
                </pic:pic>
              </a:graphicData>
            </a:graphic>
          </wp:inline>
        </w:drawing>
      </w:r>
    </w:p>
    <w:p w14:paraId="7E5AE922" w14:textId="77777777" w:rsidR="00396080" w:rsidRDefault="00396080" w:rsidP="00953D23">
      <w:pPr>
        <w:rPr>
          <w:b/>
          <w:sz w:val="32"/>
          <w:szCs w:val="32"/>
        </w:rPr>
      </w:pPr>
    </w:p>
    <w:p w14:paraId="00AEA847" w14:textId="77777777" w:rsidR="00396080" w:rsidRDefault="00396080" w:rsidP="00953D23">
      <w:pPr>
        <w:rPr>
          <w:b/>
          <w:sz w:val="32"/>
          <w:szCs w:val="32"/>
        </w:rPr>
      </w:pPr>
    </w:p>
    <w:p w14:paraId="477A6710" w14:textId="77777777" w:rsidR="00396080" w:rsidRDefault="00396080" w:rsidP="00953D23">
      <w:pPr>
        <w:rPr>
          <w:b/>
          <w:sz w:val="32"/>
          <w:szCs w:val="32"/>
        </w:rPr>
      </w:pPr>
    </w:p>
    <w:p w14:paraId="3DD09E4A" w14:textId="77777777" w:rsidR="00396080" w:rsidRDefault="00396080" w:rsidP="00953D23">
      <w:pPr>
        <w:rPr>
          <w:b/>
          <w:sz w:val="32"/>
          <w:szCs w:val="32"/>
        </w:rPr>
      </w:pPr>
    </w:p>
    <w:p w14:paraId="07555B25" w14:textId="77777777" w:rsidR="00396080" w:rsidRDefault="00396080" w:rsidP="00953D23">
      <w:pPr>
        <w:rPr>
          <w:b/>
          <w:sz w:val="32"/>
          <w:szCs w:val="32"/>
        </w:rPr>
      </w:pPr>
    </w:p>
    <w:p w14:paraId="7096613F" w14:textId="77777777" w:rsidR="00396080" w:rsidRPr="004311BA" w:rsidRDefault="00396080" w:rsidP="00953D23">
      <w:pPr>
        <w:rPr>
          <w:b/>
          <w:sz w:val="32"/>
          <w:szCs w:val="32"/>
        </w:rPr>
      </w:pPr>
    </w:p>
    <w:p w14:paraId="7E824AB3" w14:textId="1D4AAD68" w:rsidR="00953D23" w:rsidRDefault="00A729F0" w:rsidP="000E29E1">
      <w:pPr>
        <w:pStyle w:val="ListParagraph"/>
        <w:rPr>
          <w:b/>
          <w:sz w:val="28"/>
          <w:szCs w:val="28"/>
        </w:rPr>
      </w:pPr>
      <w:r>
        <w:rPr>
          <w:noProof/>
          <w:lang w:val="en-US"/>
        </w:rPr>
        <w:drawing>
          <wp:inline distT="0" distB="0" distL="0" distR="0" wp14:anchorId="54EB23AE" wp14:editId="5BC4AD31">
            <wp:extent cx="6124575" cy="4984115"/>
            <wp:effectExtent l="0" t="0" r="9525" b="6985"/>
            <wp:docPr id="40" name="Picture 40" descr="cid:image001.png@01CEAF1D.B8DE6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CEAF1D.B8DE6CA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6124967" cy="4984434"/>
                    </a:xfrm>
                    <a:prstGeom prst="rect">
                      <a:avLst/>
                    </a:prstGeom>
                    <a:noFill/>
                    <a:ln>
                      <a:noFill/>
                    </a:ln>
                  </pic:spPr>
                </pic:pic>
              </a:graphicData>
            </a:graphic>
          </wp:inline>
        </w:drawing>
      </w:r>
    </w:p>
    <w:p w14:paraId="6778B022" w14:textId="25A266CE" w:rsidR="00953D23" w:rsidRDefault="00953D23" w:rsidP="000E29E1">
      <w:pPr>
        <w:pStyle w:val="ListParagraph"/>
        <w:rPr>
          <w:b/>
          <w:sz w:val="28"/>
          <w:szCs w:val="28"/>
        </w:rPr>
      </w:pPr>
    </w:p>
    <w:p w14:paraId="41C4225B" w14:textId="77777777" w:rsidR="0013795D" w:rsidRDefault="0013795D" w:rsidP="00396080">
      <w:pPr>
        <w:rPr>
          <w:b/>
          <w:sz w:val="28"/>
          <w:szCs w:val="28"/>
        </w:rPr>
      </w:pPr>
    </w:p>
    <w:p w14:paraId="0264C23B" w14:textId="77777777" w:rsidR="00396080" w:rsidRDefault="00396080" w:rsidP="00396080">
      <w:pPr>
        <w:rPr>
          <w:b/>
          <w:sz w:val="28"/>
          <w:szCs w:val="28"/>
        </w:rPr>
      </w:pPr>
    </w:p>
    <w:p w14:paraId="6E7C110C" w14:textId="77777777" w:rsidR="00396080" w:rsidRDefault="00396080" w:rsidP="00396080">
      <w:pPr>
        <w:rPr>
          <w:b/>
          <w:sz w:val="28"/>
          <w:szCs w:val="28"/>
        </w:rPr>
      </w:pPr>
    </w:p>
    <w:p w14:paraId="28A6DB5F" w14:textId="77777777" w:rsidR="00396080" w:rsidRDefault="00396080" w:rsidP="00396080">
      <w:pPr>
        <w:rPr>
          <w:b/>
          <w:sz w:val="28"/>
          <w:szCs w:val="28"/>
        </w:rPr>
      </w:pPr>
    </w:p>
    <w:p w14:paraId="243A862F" w14:textId="77777777" w:rsidR="00396080" w:rsidRDefault="00396080" w:rsidP="00396080">
      <w:pPr>
        <w:rPr>
          <w:b/>
          <w:sz w:val="28"/>
          <w:szCs w:val="28"/>
        </w:rPr>
      </w:pPr>
    </w:p>
    <w:p w14:paraId="743A752A" w14:textId="77777777" w:rsidR="00396080" w:rsidRDefault="00396080" w:rsidP="00396080">
      <w:pPr>
        <w:rPr>
          <w:b/>
          <w:sz w:val="28"/>
          <w:szCs w:val="28"/>
        </w:rPr>
      </w:pPr>
    </w:p>
    <w:p w14:paraId="01ADC007" w14:textId="77777777" w:rsidR="00396080" w:rsidRDefault="00396080" w:rsidP="00396080">
      <w:pPr>
        <w:rPr>
          <w:b/>
          <w:sz w:val="28"/>
          <w:szCs w:val="28"/>
        </w:rPr>
      </w:pPr>
    </w:p>
    <w:p w14:paraId="4BB721E5" w14:textId="77777777" w:rsidR="00396080" w:rsidRDefault="00396080" w:rsidP="00396080">
      <w:r w:rsidRPr="00396080">
        <w:rPr>
          <w:b/>
          <w:sz w:val="24"/>
          <w:szCs w:val="24"/>
        </w:rPr>
        <w:t>Description:</w:t>
      </w:r>
      <w:r>
        <w:t xml:space="preserve"> Custom fields in SAP PPM Portfolio Item Level</w:t>
      </w:r>
    </w:p>
    <w:p w14:paraId="4B9C3238" w14:textId="77777777" w:rsidR="00396080" w:rsidRDefault="00396080" w:rsidP="00396080">
      <w:r w:rsidRPr="00396080">
        <w:rPr>
          <w:b/>
          <w:sz w:val="24"/>
          <w:szCs w:val="24"/>
        </w:rPr>
        <w:t>Component Name:</w:t>
      </w:r>
      <w:r>
        <w:t xml:space="preserve"> </w:t>
      </w:r>
      <w:r w:rsidRPr="003C75C5">
        <w:t>ZPTC_ITEM_DATA</w:t>
      </w:r>
    </w:p>
    <w:p w14:paraId="423F7AFD" w14:textId="5DD4FA9A" w:rsidR="00396080" w:rsidRDefault="00F93B0D" w:rsidP="00396080">
      <w:r>
        <w:t>Nwbc (</w:t>
      </w:r>
      <w:r w:rsidR="00396080">
        <w:t>T code )</w:t>
      </w:r>
      <w:r w:rsidR="00396080">
        <w:sym w:font="Wingdings" w:char="F0E0"/>
      </w:r>
      <w:r w:rsidR="00396080" w:rsidRPr="00E1481A">
        <w:t xml:space="preserve"> </w:t>
      </w:r>
      <w:r w:rsidR="00396080" w:rsidRPr="00AB0AF9">
        <w:t>SAP_BPR_PPM</w:t>
      </w:r>
      <w:r w:rsidR="00396080">
        <w:t xml:space="preserve"> </w:t>
      </w:r>
      <w:r w:rsidR="00396080">
        <w:sym w:font="Wingdings" w:char="F0E0"/>
      </w:r>
      <w:r w:rsidR="00396080">
        <w:t>Portfolio Management</w:t>
      </w:r>
      <w:r w:rsidR="00396080">
        <w:sym w:font="Wingdings" w:char="F0E0"/>
      </w:r>
      <w:r w:rsidR="00396080">
        <w:t>Portfolio items</w:t>
      </w:r>
      <w:r w:rsidR="00396080">
        <w:sym w:font="Wingdings" w:char="F0E0"/>
      </w:r>
      <w:r w:rsidR="00396080">
        <w:t>Select any Item</w:t>
      </w:r>
      <w:r w:rsidR="00396080">
        <w:sym w:font="Wingdings" w:char="F0E0"/>
      </w:r>
      <w:r w:rsidR="00396080">
        <w:t>Select Custom item Tab</w:t>
      </w:r>
    </w:p>
    <w:p w14:paraId="185E244A" w14:textId="77777777" w:rsidR="00396080" w:rsidRDefault="00396080" w:rsidP="00396080">
      <w:pPr>
        <w:rPr>
          <w:noProof/>
        </w:rPr>
      </w:pPr>
      <w:r>
        <w:rPr>
          <w:noProof/>
          <w:lang w:val="en-US"/>
        </w:rPr>
        <w:drawing>
          <wp:inline distT="0" distB="0" distL="0" distR="0" wp14:anchorId="7E057451" wp14:editId="324C31E6">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01110"/>
                    </a:xfrm>
                    <a:prstGeom prst="rect">
                      <a:avLst/>
                    </a:prstGeom>
                  </pic:spPr>
                </pic:pic>
              </a:graphicData>
            </a:graphic>
          </wp:inline>
        </w:drawing>
      </w:r>
    </w:p>
    <w:p w14:paraId="6EA2DF55" w14:textId="77777777" w:rsidR="00396080" w:rsidRDefault="00396080" w:rsidP="00396080">
      <w:pPr>
        <w:rPr>
          <w:noProof/>
        </w:rPr>
      </w:pPr>
      <w:r>
        <w:rPr>
          <w:noProof/>
          <w:lang w:val="en-US"/>
        </w:rPr>
        <w:drawing>
          <wp:inline distT="0" distB="0" distL="0" distR="0" wp14:anchorId="302322BE" wp14:editId="4EF892DD">
            <wp:extent cx="5943600" cy="23190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19020"/>
                    </a:xfrm>
                    <a:prstGeom prst="rect">
                      <a:avLst/>
                    </a:prstGeom>
                  </pic:spPr>
                </pic:pic>
              </a:graphicData>
            </a:graphic>
          </wp:inline>
        </w:drawing>
      </w:r>
    </w:p>
    <w:p w14:paraId="795E9F69" w14:textId="77777777" w:rsidR="00396080" w:rsidRDefault="00396080" w:rsidP="00396080">
      <w:pPr>
        <w:rPr>
          <w:noProof/>
        </w:rPr>
      </w:pPr>
    </w:p>
    <w:p w14:paraId="58B7155D" w14:textId="77777777" w:rsidR="00396080" w:rsidRDefault="00396080" w:rsidP="00396080">
      <w:r w:rsidRPr="00396080">
        <w:rPr>
          <w:b/>
          <w:sz w:val="24"/>
          <w:szCs w:val="24"/>
        </w:rPr>
        <w:t>Description:</w:t>
      </w:r>
      <w:r>
        <w:t xml:space="preserve"> Custom fields in SAP PPM Project Phase Level</w:t>
      </w:r>
    </w:p>
    <w:p w14:paraId="02BB8035" w14:textId="77777777" w:rsidR="00396080" w:rsidRDefault="00396080" w:rsidP="00396080">
      <w:r w:rsidRPr="00396080">
        <w:rPr>
          <w:b/>
          <w:sz w:val="24"/>
          <w:szCs w:val="24"/>
        </w:rPr>
        <w:t>Component Name:</w:t>
      </w:r>
      <w:r>
        <w:t xml:space="preserve"> ZPTC_PHASE</w:t>
      </w:r>
      <w:r w:rsidRPr="003C75C5">
        <w:t>_DATA</w:t>
      </w:r>
    </w:p>
    <w:p w14:paraId="6E32288C" w14:textId="30074EF4" w:rsidR="00396080" w:rsidRDefault="00BF636F" w:rsidP="00396080">
      <w:r>
        <w:t>Nwbc (</w:t>
      </w:r>
      <w:r w:rsidR="00396080">
        <w:t>T code )</w:t>
      </w:r>
      <w:r w:rsidR="00396080">
        <w:sym w:font="Wingdings" w:char="F0E0"/>
      </w:r>
      <w:r w:rsidR="00396080" w:rsidRPr="00E1481A">
        <w:t xml:space="preserve"> </w:t>
      </w:r>
      <w:r w:rsidR="00396080" w:rsidRPr="00AB0AF9">
        <w:t>SAP_BPR_PPM</w:t>
      </w:r>
      <w:r w:rsidR="00396080">
        <w:t xml:space="preserve"> </w:t>
      </w:r>
      <w:r w:rsidR="00396080">
        <w:sym w:font="Wingdings" w:char="F0E0"/>
      </w:r>
      <w:r w:rsidR="00396080">
        <w:t>Project Management</w:t>
      </w:r>
      <w:r w:rsidR="00396080">
        <w:sym w:font="Wingdings" w:char="F0E0"/>
      </w:r>
      <w:r w:rsidR="00396080">
        <w:t>Select any Project</w:t>
      </w:r>
      <w:r w:rsidR="00396080">
        <w:sym w:font="Wingdings" w:char="F0E0"/>
      </w:r>
      <w:r w:rsidR="00396080">
        <w:t>Select Phase Type</w:t>
      </w:r>
      <w:r w:rsidR="00396080">
        <w:sym w:font="Wingdings" w:char="F0E0"/>
      </w:r>
      <w:r w:rsidR="00396080">
        <w:t>Select Phase Detail tab</w:t>
      </w:r>
    </w:p>
    <w:p w14:paraId="154A8504" w14:textId="77777777" w:rsidR="00396080" w:rsidRDefault="00396080" w:rsidP="00396080">
      <w:r>
        <w:rPr>
          <w:noProof/>
          <w:lang w:val="en-US"/>
        </w:rPr>
        <w:drawing>
          <wp:inline distT="0" distB="0" distL="0" distR="0" wp14:anchorId="3126F8D6" wp14:editId="3F24E755">
            <wp:extent cx="5943600" cy="4594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594860"/>
                    </a:xfrm>
                    <a:prstGeom prst="rect">
                      <a:avLst/>
                    </a:prstGeom>
                  </pic:spPr>
                </pic:pic>
              </a:graphicData>
            </a:graphic>
          </wp:inline>
        </w:drawing>
      </w:r>
    </w:p>
    <w:p w14:paraId="66DDA21F" w14:textId="77777777" w:rsidR="00396080" w:rsidRDefault="00396080" w:rsidP="00396080">
      <w:r>
        <w:rPr>
          <w:noProof/>
          <w:lang w:val="en-US"/>
        </w:rPr>
        <w:drawing>
          <wp:inline distT="0" distB="0" distL="0" distR="0" wp14:anchorId="05CB8D8F" wp14:editId="6D026D14">
            <wp:extent cx="5943600" cy="2421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21255"/>
                    </a:xfrm>
                    <a:prstGeom prst="rect">
                      <a:avLst/>
                    </a:prstGeom>
                  </pic:spPr>
                </pic:pic>
              </a:graphicData>
            </a:graphic>
          </wp:inline>
        </w:drawing>
      </w:r>
    </w:p>
    <w:p w14:paraId="5FA17DE4" w14:textId="77777777" w:rsidR="00396080" w:rsidRDefault="00396080" w:rsidP="00396080">
      <w:r w:rsidRPr="00396080">
        <w:rPr>
          <w:b/>
          <w:sz w:val="24"/>
          <w:szCs w:val="24"/>
        </w:rPr>
        <w:t>Description:</w:t>
      </w:r>
      <w:r>
        <w:t xml:space="preserve"> NPV Calculation</w:t>
      </w:r>
    </w:p>
    <w:p w14:paraId="51676C9E" w14:textId="77777777" w:rsidR="00396080" w:rsidRDefault="00396080" w:rsidP="00396080">
      <w:r w:rsidRPr="00396080">
        <w:rPr>
          <w:b/>
          <w:sz w:val="24"/>
          <w:szCs w:val="24"/>
        </w:rPr>
        <w:t>Web Dynpro Enhancement Name:</w:t>
      </w:r>
      <w:r>
        <w:t xml:space="preserve"> </w:t>
      </w:r>
      <w:r w:rsidRPr="003A69FC">
        <w:t>ZPTC_ENHO_NPVCAL</w:t>
      </w:r>
    </w:p>
    <w:p w14:paraId="07BECC9B" w14:textId="3AD9853E" w:rsidR="00396080" w:rsidRDefault="007D131D" w:rsidP="00396080">
      <w:r>
        <w:t>Nwbc (</w:t>
      </w:r>
      <w:r w:rsidR="00396080">
        <w:t>T code )</w:t>
      </w:r>
      <w:r w:rsidR="00396080">
        <w:sym w:font="Wingdings" w:char="F0E0"/>
      </w:r>
      <w:r w:rsidR="00396080" w:rsidRPr="00AB0AF9">
        <w:t>SAP_BPR_PPM</w:t>
      </w:r>
      <w:r w:rsidR="00396080">
        <w:sym w:font="Wingdings" w:char="F0E0"/>
      </w:r>
      <w:r w:rsidR="00396080">
        <w:t>Portfolio Management</w:t>
      </w:r>
      <w:r w:rsidR="00396080">
        <w:sym w:font="Wingdings" w:char="F0E0"/>
      </w:r>
      <w:r w:rsidR="00396080">
        <w:t>Portfolio items</w:t>
      </w:r>
      <w:r w:rsidR="00396080">
        <w:sym w:font="Wingdings" w:char="F0E0"/>
      </w:r>
      <w:r w:rsidR="00396080">
        <w:t>Select any Item</w:t>
      </w:r>
      <w:r w:rsidR="00396080">
        <w:sym w:font="Wingdings" w:char="F0E0"/>
      </w:r>
      <w:r w:rsidR="00396080">
        <w:t>Over View Tab</w:t>
      </w:r>
      <w:r w:rsidR="00396080">
        <w:sym w:font="Wingdings" w:char="F0E0"/>
      </w:r>
      <w:r w:rsidR="00396080">
        <w:t>Financial Information tab</w:t>
      </w:r>
    </w:p>
    <w:p w14:paraId="3DBC1CAB" w14:textId="77777777" w:rsidR="00396080" w:rsidRDefault="00396080" w:rsidP="00396080">
      <w:r>
        <w:rPr>
          <w:noProof/>
          <w:lang w:val="en-US"/>
        </w:rPr>
        <w:drawing>
          <wp:inline distT="0" distB="0" distL="0" distR="0" wp14:anchorId="111F9912" wp14:editId="0440044F">
            <wp:extent cx="5924550" cy="4314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4550" cy="4314825"/>
                    </a:xfrm>
                    <a:prstGeom prst="rect">
                      <a:avLst/>
                    </a:prstGeom>
                  </pic:spPr>
                </pic:pic>
              </a:graphicData>
            </a:graphic>
          </wp:inline>
        </w:drawing>
      </w:r>
    </w:p>
    <w:p w14:paraId="74A49519" w14:textId="77777777" w:rsidR="00396080" w:rsidRDefault="00396080" w:rsidP="00396080"/>
    <w:p w14:paraId="68F8DD23" w14:textId="77777777" w:rsidR="00396080" w:rsidRDefault="00396080" w:rsidP="00396080"/>
    <w:p w14:paraId="2E4867B3" w14:textId="77777777" w:rsidR="00396080" w:rsidRDefault="00396080" w:rsidP="00396080"/>
    <w:p w14:paraId="2ABF0BA8" w14:textId="77777777" w:rsidR="00396080" w:rsidRDefault="00396080" w:rsidP="00396080">
      <w:pPr>
        <w:rPr>
          <w:noProof/>
        </w:rPr>
      </w:pPr>
    </w:p>
    <w:p w14:paraId="7E2EE666" w14:textId="77777777" w:rsidR="00396080" w:rsidRDefault="00396080" w:rsidP="00396080"/>
    <w:p w14:paraId="6849C400" w14:textId="77777777" w:rsidR="00396080" w:rsidRDefault="00396080" w:rsidP="00396080"/>
    <w:p w14:paraId="70F11208" w14:textId="77777777" w:rsidR="00396080" w:rsidRDefault="00396080" w:rsidP="00396080"/>
    <w:p w14:paraId="6B4DBB88" w14:textId="77777777" w:rsidR="00396080" w:rsidRDefault="00396080" w:rsidP="00396080"/>
    <w:p w14:paraId="20204FB6" w14:textId="77777777" w:rsidR="00396080" w:rsidRDefault="00396080" w:rsidP="00396080"/>
    <w:p w14:paraId="129EC3F9" w14:textId="77777777" w:rsidR="00396080" w:rsidRDefault="00396080" w:rsidP="00396080"/>
    <w:p w14:paraId="6FD0EC8A" w14:textId="77777777" w:rsidR="00396080" w:rsidRDefault="00396080" w:rsidP="00396080">
      <w:r w:rsidRPr="00396080">
        <w:rPr>
          <w:b/>
        </w:rPr>
        <w:t>Description:</w:t>
      </w:r>
      <w:r>
        <w:t xml:space="preserve"> Process Loss Calculation </w:t>
      </w:r>
    </w:p>
    <w:p w14:paraId="3D0F561B" w14:textId="77777777" w:rsidR="00396080" w:rsidRDefault="00396080" w:rsidP="00396080">
      <w:r w:rsidRPr="00396080">
        <w:rPr>
          <w:b/>
        </w:rPr>
        <w:t>Web Dynpro Enhancement Name:</w:t>
      </w:r>
      <w:r>
        <w:t xml:space="preserve"> </w:t>
      </w:r>
      <w:r w:rsidRPr="008A407B">
        <w:t>ZPTC_PROCESS_LOSS_CAL</w:t>
      </w:r>
    </w:p>
    <w:p w14:paraId="106719E9" w14:textId="1F712F49" w:rsidR="00396080" w:rsidRDefault="005117D9" w:rsidP="00396080">
      <w:r w:rsidRPr="00B96EDE">
        <w:t>Nwbc (</w:t>
      </w:r>
      <w:r w:rsidR="00396080" w:rsidRPr="00B96EDE">
        <w:t>T code )</w:t>
      </w:r>
      <w:r w:rsidR="00396080" w:rsidRPr="00B96EDE">
        <w:sym w:font="Wingdings" w:char="F0E0"/>
      </w:r>
      <w:r w:rsidR="00396080" w:rsidRPr="00B96EDE">
        <w:t>nwbc</w:t>
      </w:r>
      <w:r w:rsidR="00396080">
        <w:sym w:font="Wingdings" w:char="F0E0"/>
      </w:r>
      <w:r w:rsidR="00396080">
        <w:t>Recipe Development</w:t>
      </w:r>
      <w:r w:rsidR="00396080">
        <w:sym w:font="Wingdings" w:char="F0E0"/>
      </w:r>
      <w:r w:rsidR="00396080">
        <w:t>Recipes Tab</w:t>
      </w:r>
      <w:r w:rsidR="00396080">
        <w:sym w:font="Wingdings" w:char="F0E0"/>
      </w:r>
      <w:r w:rsidR="00396080">
        <w:t>Change Recipe</w:t>
      </w:r>
      <w:r w:rsidR="00396080">
        <w:sym w:font="Wingdings" w:char="F0E0"/>
      </w:r>
      <w:r w:rsidR="00396080">
        <w:t>Select any Recipe</w:t>
      </w:r>
      <w:r w:rsidR="00396080">
        <w:sym w:font="Wingdings" w:char="F0E0"/>
      </w:r>
      <w:r w:rsidR="00396080">
        <w:t xml:space="preserve">Click on Formula Tab </w:t>
      </w:r>
      <w:r w:rsidR="00396080">
        <w:sym w:font="Wingdings" w:char="F0E0"/>
      </w:r>
      <w:r w:rsidR="00396080">
        <w:t xml:space="preserve">Click on Alt. UoM button </w:t>
      </w:r>
    </w:p>
    <w:p w14:paraId="5E59B9CA" w14:textId="77777777" w:rsidR="00396080" w:rsidRDefault="00396080" w:rsidP="00396080">
      <w:r>
        <w:rPr>
          <w:noProof/>
          <w:lang w:val="en-US"/>
        </w:rPr>
        <w:drawing>
          <wp:inline distT="0" distB="0" distL="0" distR="0" wp14:anchorId="26F20A17" wp14:editId="2E79E175">
            <wp:extent cx="5943600" cy="2884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84805"/>
                    </a:xfrm>
                    <a:prstGeom prst="rect">
                      <a:avLst/>
                    </a:prstGeom>
                  </pic:spPr>
                </pic:pic>
              </a:graphicData>
            </a:graphic>
          </wp:inline>
        </w:drawing>
      </w:r>
    </w:p>
    <w:p w14:paraId="3339526D" w14:textId="77777777" w:rsidR="00396080" w:rsidRDefault="00396080" w:rsidP="00396080"/>
    <w:p w14:paraId="391BE37C" w14:textId="77777777" w:rsidR="00396080" w:rsidRDefault="00396080" w:rsidP="00396080">
      <w:r>
        <w:rPr>
          <w:noProof/>
          <w:lang w:val="en-US"/>
        </w:rPr>
        <w:drawing>
          <wp:inline distT="0" distB="0" distL="0" distR="0" wp14:anchorId="14CB1BD3" wp14:editId="4EF72AB8">
            <wp:extent cx="5943600" cy="2414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14270"/>
                    </a:xfrm>
                    <a:prstGeom prst="rect">
                      <a:avLst/>
                    </a:prstGeom>
                  </pic:spPr>
                </pic:pic>
              </a:graphicData>
            </a:graphic>
          </wp:inline>
        </w:drawing>
      </w:r>
    </w:p>
    <w:p w14:paraId="7DF2D540" w14:textId="77777777" w:rsidR="00396080" w:rsidRDefault="00396080" w:rsidP="00396080"/>
    <w:p w14:paraId="67EBE3D8" w14:textId="77777777" w:rsidR="00396080" w:rsidRDefault="00396080" w:rsidP="00396080"/>
    <w:p w14:paraId="5F90CF60" w14:textId="77777777" w:rsidR="00396080" w:rsidRDefault="00396080" w:rsidP="00396080"/>
    <w:p w14:paraId="51708405" w14:textId="77777777" w:rsidR="00396080" w:rsidRDefault="00396080" w:rsidP="00396080"/>
    <w:p w14:paraId="64858E1A" w14:textId="77777777" w:rsidR="00396080" w:rsidRDefault="00396080" w:rsidP="00396080"/>
    <w:p w14:paraId="31228EE2" w14:textId="6F2362E0" w:rsidR="00A34C3B" w:rsidRDefault="00A34C3B" w:rsidP="00396080">
      <w:r w:rsidRPr="00A34C3B">
        <w:rPr>
          <w:b/>
        </w:rPr>
        <w:t>Track</w:t>
      </w:r>
      <w:r>
        <w:t xml:space="preserve"> –</w:t>
      </w:r>
      <w:r w:rsidR="00396080">
        <w:t>APO</w:t>
      </w:r>
    </w:p>
    <w:p w14:paraId="6A44491F" w14:textId="15D031FF" w:rsidR="00396080" w:rsidRDefault="00A34C3B" w:rsidP="00396080">
      <w:r w:rsidRPr="00A34C3B">
        <w:rPr>
          <w:b/>
        </w:rPr>
        <w:t>Webdynpro component</w:t>
      </w:r>
      <w:r>
        <w:t xml:space="preserve"> -</w:t>
      </w:r>
      <w:r w:rsidR="00396080">
        <w:t>-</w:t>
      </w:r>
      <w:r w:rsidR="00396080" w:rsidRPr="006A6D1C">
        <w:t>ZDP_EXTERNAL_AGENTS</w:t>
      </w:r>
    </w:p>
    <w:p w14:paraId="58B6212C" w14:textId="3B952DAD" w:rsidR="00396080" w:rsidRDefault="00A34C3B" w:rsidP="00396080">
      <w:r w:rsidRPr="00A34C3B">
        <w:rPr>
          <w:b/>
        </w:rPr>
        <w:t>Description</w:t>
      </w:r>
      <w:r>
        <w:t xml:space="preserve"> - </w:t>
      </w:r>
      <w:r w:rsidR="00396080">
        <w:t>Collaborative demand planning.</w:t>
      </w:r>
    </w:p>
    <w:p w14:paraId="2619ED9F" w14:textId="77777777" w:rsidR="006A4B4C" w:rsidRDefault="006A4B4C" w:rsidP="00396080"/>
    <w:p w14:paraId="5E2378F0" w14:textId="77777777" w:rsidR="00396080" w:rsidRDefault="00396080" w:rsidP="00396080">
      <w:r>
        <w:rPr>
          <w:noProof/>
          <w:lang w:val="en-US"/>
        </w:rPr>
        <w:drawing>
          <wp:inline distT="0" distB="0" distL="0" distR="0" wp14:anchorId="7B2EB01A" wp14:editId="4926DECA">
            <wp:extent cx="5943600" cy="2079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79625"/>
                    </a:xfrm>
                    <a:prstGeom prst="rect">
                      <a:avLst/>
                    </a:prstGeom>
                  </pic:spPr>
                </pic:pic>
              </a:graphicData>
            </a:graphic>
          </wp:inline>
        </w:drawing>
      </w:r>
    </w:p>
    <w:p w14:paraId="11E374DE" w14:textId="77777777" w:rsidR="00396080" w:rsidRDefault="00396080" w:rsidP="00396080"/>
    <w:p w14:paraId="5E072EC8" w14:textId="77777777" w:rsidR="00396080" w:rsidRPr="00A34C3B" w:rsidRDefault="00396080" w:rsidP="00396080">
      <w:pPr>
        <w:rPr>
          <w:b/>
        </w:rPr>
      </w:pPr>
      <w:r w:rsidRPr="00A34C3B">
        <w:rPr>
          <w:b/>
        </w:rPr>
        <w:t>After click on continue button.</w:t>
      </w:r>
    </w:p>
    <w:p w14:paraId="549A8918" w14:textId="77777777" w:rsidR="00396080" w:rsidRDefault="00396080" w:rsidP="00396080">
      <w:r w:rsidRPr="006A6D1C">
        <w:rPr>
          <w:noProof/>
          <w:lang w:val="en-US"/>
        </w:rPr>
        <w:drawing>
          <wp:inline distT="0" distB="0" distL="0" distR="0" wp14:anchorId="733DC345" wp14:editId="237930BE">
            <wp:extent cx="5943600" cy="18548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54835"/>
                    </a:xfrm>
                    <a:prstGeom prst="rect">
                      <a:avLst/>
                    </a:prstGeom>
                  </pic:spPr>
                </pic:pic>
              </a:graphicData>
            </a:graphic>
          </wp:inline>
        </w:drawing>
      </w:r>
    </w:p>
    <w:p w14:paraId="478A40C6" w14:textId="77777777" w:rsidR="00396080" w:rsidRDefault="00396080" w:rsidP="00396080"/>
    <w:p w14:paraId="1DE3CAB7" w14:textId="77777777" w:rsidR="00396080" w:rsidRDefault="00396080" w:rsidP="00396080"/>
    <w:p w14:paraId="46E49FB4" w14:textId="77777777" w:rsidR="00396080" w:rsidRDefault="00396080" w:rsidP="00396080"/>
    <w:p w14:paraId="4BCF9255" w14:textId="77777777" w:rsidR="00396080" w:rsidRDefault="00396080" w:rsidP="00396080"/>
    <w:p w14:paraId="752DADD4" w14:textId="77777777" w:rsidR="00396080" w:rsidRDefault="00396080" w:rsidP="00396080"/>
    <w:p w14:paraId="7338C0AB" w14:textId="533A18A5" w:rsidR="006A4B4C" w:rsidRDefault="006A4B4C" w:rsidP="006A4B4C">
      <w:pPr>
        <w:pStyle w:val="ListParagraph"/>
        <w:rPr>
          <w:b/>
          <w:sz w:val="28"/>
          <w:szCs w:val="28"/>
        </w:rPr>
      </w:pPr>
      <w:r w:rsidRPr="006A4B4C">
        <w:rPr>
          <w:b/>
        </w:rPr>
        <w:t>Webdynpro component</w:t>
      </w:r>
      <w:r>
        <w:rPr>
          <w:b/>
          <w:sz w:val="28"/>
          <w:szCs w:val="28"/>
        </w:rPr>
        <w:t xml:space="preserve"> - </w:t>
      </w:r>
      <w:r w:rsidRPr="006A4B4C">
        <w:rPr>
          <w:sz w:val="24"/>
          <w:szCs w:val="24"/>
        </w:rPr>
        <w:t>ZPTC_ORDER_STATUS_REP</w:t>
      </w:r>
    </w:p>
    <w:p w14:paraId="634462F2" w14:textId="653F5982" w:rsidR="006A4B4C" w:rsidRDefault="00A02BB3" w:rsidP="006A4B4C">
      <w:pPr>
        <w:pStyle w:val="ListParagraph"/>
        <w:rPr>
          <w:b/>
          <w:sz w:val="28"/>
          <w:szCs w:val="28"/>
        </w:rPr>
      </w:pPr>
      <w:r w:rsidRPr="006A4B4C">
        <w:rPr>
          <w:b/>
        </w:rPr>
        <w:t>Description</w:t>
      </w:r>
      <w:r>
        <w:rPr>
          <w:b/>
          <w:sz w:val="28"/>
          <w:szCs w:val="28"/>
        </w:rPr>
        <w:t xml:space="preserve">: </w:t>
      </w:r>
      <w:r w:rsidRPr="00A02BB3">
        <w:t>Order</w:t>
      </w:r>
      <w:r w:rsidR="006A4B4C" w:rsidRPr="00A02BB3">
        <w:t xml:space="preserve"> status report</w:t>
      </w:r>
    </w:p>
    <w:p w14:paraId="30380834" w14:textId="77777777" w:rsidR="006A4B4C" w:rsidRDefault="006A4B4C" w:rsidP="006A4B4C">
      <w:pPr>
        <w:pStyle w:val="ListParagraph"/>
        <w:rPr>
          <w:b/>
          <w:sz w:val="28"/>
          <w:szCs w:val="28"/>
        </w:rPr>
      </w:pPr>
    </w:p>
    <w:p w14:paraId="709F6EAE" w14:textId="77777777" w:rsidR="006A4B4C" w:rsidRDefault="006A4B4C" w:rsidP="006A4B4C">
      <w:pPr>
        <w:pStyle w:val="ListParagraph"/>
        <w:rPr>
          <w:b/>
          <w:sz w:val="28"/>
          <w:szCs w:val="28"/>
        </w:rPr>
      </w:pPr>
      <w:r>
        <w:rPr>
          <w:noProof/>
          <w:lang w:val="en-US"/>
        </w:rPr>
        <w:drawing>
          <wp:inline distT="0" distB="0" distL="0" distR="0" wp14:anchorId="05D3A279" wp14:editId="230CAE9C">
            <wp:extent cx="4124325" cy="17907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24325" cy="1790700"/>
                    </a:xfrm>
                    <a:prstGeom prst="rect">
                      <a:avLst/>
                    </a:prstGeom>
                  </pic:spPr>
                </pic:pic>
              </a:graphicData>
            </a:graphic>
          </wp:inline>
        </w:drawing>
      </w:r>
    </w:p>
    <w:p w14:paraId="78393C9D" w14:textId="77777777" w:rsidR="006A4B4C" w:rsidRDefault="006A4B4C" w:rsidP="006A4B4C">
      <w:pPr>
        <w:pStyle w:val="ListParagraph"/>
        <w:rPr>
          <w:b/>
          <w:sz w:val="28"/>
          <w:szCs w:val="28"/>
        </w:rPr>
      </w:pPr>
    </w:p>
    <w:p w14:paraId="46D751D0" w14:textId="77777777" w:rsidR="006A4B4C" w:rsidRDefault="006A4B4C" w:rsidP="006A4B4C">
      <w:pPr>
        <w:pStyle w:val="ListParagraph"/>
        <w:rPr>
          <w:b/>
          <w:sz w:val="28"/>
          <w:szCs w:val="28"/>
        </w:rPr>
      </w:pPr>
    </w:p>
    <w:p w14:paraId="4D6A7F4A" w14:textId="77777777" w:rsidR="006A4B4C" w:rsidRDefault="006A4B4C" w:rsidP="006A4B4C">
      <w:pPr>
        <w:pStyle w:val="ListParagraph"/>
        <w:rPr>
          <w:b/>
        </w:rPr>
      </w:pPr>
      <w:r w:rsidRPr="006A4B4C">
        <w:rPr>
          <w:b/>
        </w:rPr>
        <w:t>By clicking on continue.</w:t>
      </w:r>
    </w:p>
    <w:p w14:paraId="6ECEEEA1" w14:textId="77777777" w:rsidR="006A4B4C" w:rsidRPr="006A4B4C" w:rsidRDefault="006A4B4C" w:rsidP="006A4B4C">
      <w:pPr>
        <w:pStyle w:val="ListParagraph"/>
        <w:rPr>
          <w:b/>
        </w:rPr>
      </w:pPr>
    </w:p>
    <w:p w14:paraId="09A214D9" w14:textId="77777777" w:rsidR="006A4B4C" w:rsidRDefault="006A4B4C" w:rsidP="006A4B4C">
      <w:pPr>
        <w:pStyle w:val="ListParagraph"/>
        <w:rPr>
          <w:b/>
          <w:sz w:val="28"/>
          <w:szCs w:val="28"/>
        </w:rPr>
      </w:pPr>
      <w:r>
        <w:rPr>
          <w:noProof/>
          <w:lang w:val="en-US"/>
        </w:rPr>
        <w:drawing>
          <wp:inline distT="0" distB="0" distL="0" distR="0" wp14:anchorId="3893686B" wp14:editId="12962030">
            <wp:extent cx="5943600" cy="2486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486025"/>
                    </a:xfrm>
                    <a:prstGeom prst="rect">
                      <a:avLst/>
                    </a:prstGeom>
                  </pic:spPr>
                </pic:pic>
              </a:graphicData>
            </a:graphic>
          </wp:inline>
        </w:drawing>
      </w:r>
    </w:p>
    <w:p w14:paraId="2A068FF1" w14:textId="77777777" w:rsidR="006A4B4C" w:rsidRDefault="006A4B4C" w:rsidP="006A4B4C">
      <w:pPr>
        <w:pStyle w:val="ListParagraph"/>
        <w:rPr>
          <w:b/>
          <w:sz w:val="28"/>
          <w:szCs w:val="28"/>
        </w:rPr>
      </w:pPr>
    </w:p>
    <w:p w14:paraId="58CCD27D" w14:textId="77777777" w:rsidR="006A4B4C" w:rsidRDefault="006A4B4C" w:rsidP="006A4B4C">
      <w:pPr>
        <w:pStyle w:val="ListParagraph"/>
        <w:rPr>
          <w:b/>
          <w:sz w:val="28"/>
          <w:szCs w:val="28"/>
        </w:rPr>
      </w:pPr>
    </w:p>
    <w:p w14:paraId="44B3D941" w14:textId="77777777" w:rsidR="006A4B4C" w:rsidRDefault="006A4B4C" w:rsidP="006A4B4C">
      <w:pPr>
        <w:pStyle w:val="ListParagraph"/>
        <w:rPr>
          <w:b/>
          <w:sz w:val="28"/>
          <w:szCs w:val="28"/>
        </w:rPr>
      </w:pPr>
    </w:p>
    <w:p w14:paraId="42A27645" w14:textId="77777777" w:rsidR="006A4B4C" w:rsidRDefault="006A4B4C" w:rsidP="006A4B4C">
      <w:pPr>
        <w:pStyle w:val="ListParagraph"/>
        <w:rPr>
          <w:b/>
          <w:sz w:val="28"/>
          <w:szCs w:val="28"/>
        </w:rPr>
      </w:pPr>
    </w:p>
    <w:p w14:paraId="6D9FFEDE" w14:textId="77777777" w:rsidR="006A4B4C" w:rsidRDefault="006A4B4C" w:rsidP="006A4B4C">
      <w:pPr>
        <w:pStyle w:val="ListParagraph"/>
        <w:rPr>
          <w:b/>
          <w:sz w:val="28"/>
          <w:szCs w:val="28"/>
        </w:rPr>
      </w:pPr>
    </w:p>
    <w:p w14:paraId="2E0187A1" w14:textId="77777777" w:rsidR="006A4B4C" w:rsidRDefault="006A4B4C" w:rsidP="006A4B4C">
      <w:pPr>
        <w:pStyle w:val="ListParagraph"/>
        <w:rPr>
          <w:b/>
          <w:sz w:val="28"/>
          <w:szCs w:val="28"/>
        </w:rPr>
      </w:pPr>
    </w:p>
    <w:p w14:paraId="0BBD046F" w14:textId="77777777" w:rsidR="006A4B4C" w:rsidRDefault="006A4B4C" w:rsidP="006A4B4C">
      <w:pPr>
        <w:pStyle w:val="ListParagraph"/>
        <w:rPr>
          <w:b/>
          <w:sz w:val="28"/>
          <w:szCs w:val="28"/>
        </w:rPr>
      </w:pPr>
    </w:p>
    <w:p w14:paraId="6D5FBABD" w14:textId="77777777" w:rsidR="006A4B4C" w:rsidRDefault="006A4B4C" w:rsidP="006A4B4C">
      <w:pPr>
        <w:pStyle w:val="ListParagraph"/>
        <w:rPr>
          <w:b/>
          <w:sz w:val="28"/>
          <w:szCs w:val="28"/>
        </w:rPr>
      </w:pPr>
    </w:p>
    <w:p w14:paraId="0C8BC924" w14:textId="77777777" w:rsidR="006A4B4C" w:rsidRDefault="006A4B4C" w:rsidP="006A4B4C">
      <w:pPr>
        <w:pStyle w:val="ListParagraph"/>
        <w:rPr>
          <w:b/>
          <w:sz w:val="28"/>
          <w:szCs w:val="28"/>
        </w:rPr>
      </w:pPr>
    </w:p>
    <w:p w14:paraId="69B033E1" w14:textId="77777777" w:rsidR="006A4B4C" w:rsidRDefault="006A4B4C" w:rsidP="006A4B4C">
      <w:pPr>
        <w:pStyle w:val="ListParagraph"/>
        <w:rPr>
          <w:b/>
          <w:sz w:val="28"/>
          <w:szCs w:val="28"/>
        </w:rPr>
      </w:pPr>
    </w:p>
    <w:p w14:paraId="27C33BB8" w14:textId="77777777" w:rsidR="006A4B4C" w:rsidRDefault="006A4B4C" w:rsidP="006A4B4C">
      <w:pPr>
        <w:pStyle w:val="ListParagraph"/>
        <w:rPr>
          <w:b/>
          <w:sz w:val="28"/>
          <w:szCs w:val="28"/>
        </w:rPr>
      </w:pPr>
    </w:p>
    <w:p w14:paraId="44FB4597" w14:textId="77777777" w:rsidR="006A4B4C" w:rsidRPr="006A4B4C" w:rsidRDefault="006A4B4C" w:rsidP="006A4B4C">
      <w:pPr>
        <w:pStyle w:val="ListParagraph"/>
        <w:rPr>
          <w:b/>
        </w:rPr>
      </w:pPr>
      <w:r w:rsidRPr="006A4B4C">
        <w:rPr>
          <w:b/>
        </w:rPr>
        <w:t xml:space="preserve">Webdynpro component -- </w:t>
      </w:r>
      <w:r w:rsidRPr="006A4B4C">
        <w:t>ZPTC_INVOICE_DETAIL_REP</w:t>
      </w:r>
    </w:p>
    <w:p w14:paraId="76A97B95" w14:textId="6D4BC81A" w:rsidR="006A4B4C" w:rsidRPr="006A4B4C" w:rsidRDefault="009744A6" w:rsidP="006A4B4C">
      <w:pPr>
        <w:pStyle w:val="ListParagraph"/>
      </w:pPr>
      <w:r w:rsidRPr="006A4B4C">
        <w:rPr>
          <w:b/>
        </w:rPr>
        <w:t>Desc</w:t>
      </w:r>
      <w:r>
        <w:rPr>
          <w:b/>
        </w:rPr>
        <w:t>ription</w:t>
      </w:r>
      <w:r w:rsidR="006A4B4C" w:rsidRPr="006A4B4C">
        <w:rPr>
          <w:b/>
        </w:rPr>
        <w:t xml:space="preserve">  </w:t>
      </w:r>
      <w:r w:rsidR="006A4B4C">
        <w:t>:   Invoice Details R</w:t>
      </w:r>
      <w:r w:rsidR="006A4B4C" w:rsidRPr="006A4B4C">
        <w:t>eport</w:t>
      </w:r>
    </w:p>
    <w:p w14:paraId="5EF6F924" w14:textId="77777777" w:rsidR="006A4B4C" w:rsidRDefault="006A4B4C" w:rsidP="006A4B4C">
      <w:pPr>
        <w:pStyle w:val="ListParagraph"/>
        <w:rPr>
          <w:b/>
          <w:sz w:val="28"/>
          <w:szCs w:val="28"/>
        </w:rPr>
      </w:pPr>
    </w:p>
    <w:p w14:paraId="43C0B737" w14:textId="77777777" w:rsidR="006A4B4C" w:rsidRDefault="006A4B4C" w:rsidP="006A4B4C">
      <w:pPr>
        <w:pStyle w:val="ListParagraph"/>
        <w:rPr>
          <w:b/>
          <w:sz w:val="28"/>
          <w:szCs w:val="28"/>
        </w:rPr>
      </w:pPr>
      <w:r>
        <w:rPr>
          <w:noProof/>
          <w:lang w:val="en-US"/>
        </w:rPr>
        <w:drawing>
          <wp:inline distT="0" distB="0" distL="0" distR="0" wp14:anchorId="16B0EE8A" wp14:editId="1CBBF043">
            <wp:extent cx="4067175" cy="1562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67175" cy="1562100"/>
                    </a:xfrm>
                    <a:prstGeom prst="rect">
                      <a:avLst/>
                    </a:prstGeom>
                  </pic:spPr>
                </pic:pic>
              </a:graphicData>
            </a:graphic>
          </wp:inline>
        </w:drawing>
      </w:r>
    </w:p>
    <w:p w14:paraId="53418A5A" w14:textId="77777777" w:rsidR="006A4B4C" w:rsidRDefault="006A4B4C" w:rsidP="006A4B4C">
      <w:pPr>
        <w:pStyle w:val="ListParagraph"/>
        <w:rPr>
          <w:b/>
          <w:sz w:val="28"/>
          <w:szCs w:val="28"/>
        </w:rPr>
      </w:pPr>
    </w:p>
    <w:p w14:paraId="14658294" w14:textId="77777777" w:rsidR="006A4B4C" w:rsidRPr="006A4B4C" w:rsidRDefault="006A4B4C" w:rsidP="006A4B4C">
      <w:pPr>
        <w:pStyle w:val="ListParagraph"/>
        <w:rPr>
          <w:b/>
        </w:rPr>
      </w:pPr>
      <w:r w:rsidRPr="006A4B4C">
        <w:rPr>
          <w:b/>
        </w:rPr>
        <w:t>By clicking on continue.</w:t>
      </w:r>
    </w:p>
    <w:p w14:paraId="154F201D" w14:textId="77777777" w:rsidR="006A4B4C" w:rsidRDefault="006A4B4C" w:rsidP="006A4B4C">
      <w:pPr>
        <w:pStyle w:val="ListParagraph"/>
        <w:rPr>
          <w:b/>
          <w:sz w:val="28"/>
          <w:szCs w:val="28"/>
        </w:rPr>
      </w:pPr>
    </w:p>
    <w:p w14:paraId="178FC2CB" w14:textId="77777777" w:rsidR="006A4B4C" w:rsidRDefault="006A4B4C" w:rsidP="006A4B4C">
      <w:pPr>
        <w:pStyle w:val="ListParagraph"/>
        <w:rPr>
          <w:b/>
          <w:sz w:val="28"/>
          <w:szCs w:val="28"/>
        </w:rPr>
      </w:pPr>
      <w:r>
        <w:rPr>
          <w:noProof/>
          <w:lang w:val="en-US"/>
        </w:rPr>
        <w:drawing>
          <wp:inline distT="0" distB="0" distL="0" distR="0" wp14:anchorId="70FD02CB" wp14:editId="7949E9FA">
            <wp:extent cx="5943600" cy="2400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400300"/>
                    </a:xfrm>
                    <a:prstGeom prst="rect">
                      <a:avLst/>
                    </a:prstGeom>
                  </pic:spPr>
                </pic:pic>
              </a:graphicData>
            </a:graphic>
          </wp:inline>
        </w:drawing>
      </w:r>
    </w:p>
    <w:p w14:paraId="01309973" w14:textId="77777777" w:rsidR="006A4B4C" w:rsidRDefault="006A4B4C" w:rsidP="006A4B4C">
      <w:pPr>
        <w:pStyle w:val="ListParagraph"/>
        <w:rPr>
          <w:b/>
          <w:sz w:val="28"/>
          <w:szCs w:val="28"/>
        </w:rPr>
      </w:pPr>
    </w:p>
    <w:p w14:paraId="407B90FE" w14:textId="77777777" w:rsidR="006A4B4C" w:rsidRDefault="006A4B4C" w:rsidP="006A4B4C">
      <w:pPr>
        <w:pStyle w:val="ListParagraph"/>
        <w:rPr>
          <w:b/>
          <w:sz w:val="28"/>
          <w:szCs w:val="28"/>
        </w:rPr>
      </w:pPr>
    </w:p>
    <w:p w14:paraId="5F762D4D" w14:textId="77777777" w:rsidR="006A4B4C" w:rsidRDefault="006A4B4C" w:rsidP="006A4B4C">
      <w:pPr>
        <w:pStyle w:val="ListParagraph"/>
        <w:rPr>
          <w:b/>
          <w:sz w:val="28"/>
          <w:szCs w:val="28"/>
        </w:rPr>
      </w:pPr>
    </w:p>
    <w:p w14:paraId="53B4BDC9" w14:textId="77777777" w:rsidR="006A4B4C" w:rsidRDefault="006A4B4C" w:rsidP="006A4B4C">
      <w:pPr>
        <w:pStyle w:val="ListParagraph"/>
        <w:rPr>
          <w:b/>
          <w:sz w:val="28"/>
          <w:szCs w:val="28"/>
        </w:rPr>
      </w:pPr>
    </w:p>
    <w:p w14:paraId="57E1A78D" w14:textId="77777777" w:rsidR="006A4B4C" w:rsidRDefault="006A4B4C" w:rsidP="006A4B4C">
      <w:pPr>
        <w:pStyle w:val="ListParagraph"/>
        <w:rPr>
          <w:b/>
          <w:sz w:val="28"/>
          <w:szCs w:val="28"/>
        </w:rPr>
      </w:pPr>
    </w:p>
    <w:p w14:paraId="06E5BCC5" w14:textId="77777777" w:rsidR="006A4B4C" w:rsidRDefault="006A4B4C" w:rsidP="006A4B4C">
      <w:pPr>
        <w:pStyle w:val="ListParagraph"/>
        <w:rPr>
          <w:b/>
          <w:sz w:val="28"/>
          <w:szCs w:val="28"/>
        </w:rPr>
      </w:pPr>
    </w:p>
    <w:p w14:paraId="36877E4D" w14:textId="77777777" w:rsidR="006A4B4C" w:rsidRDefault="006A4B4C" w:rsidP="006A4B4C">
      <w:pPr>
        <w:pStyle w:val="ListParagraph"/>
        <w:rPr>
          <w:b/>
          <w:sz w:val="28"/>
          <w:szCs w:val="28"/>
        </w:rPr>
      </w:pPr>
    </w:p>
    <w:p w14:paraId="733FDBBB" w14:textId="77777777" w:rsidR="00B13B75" w:rsidRDefault="00B13B75" w:rsidP="006A4B4C">
      <w:pPr>
        <w:pStyle w:val="ListParagraph"/>
        <w:rPr>
          <w:b/>
          <w:sz w:val="28"/>
          <w:szCs w:val="28"/>
        </w:rPr>
      </w:pPr>
    </w:p>
    <w:p w14:paraId="73DD93A2" w14:textId="77777777" w:rsidR="00B13B75" w:rsidRDefault="00B13B75" w:rsidP="006A4B4C">
      <w:pPr>
        <w:pStyle w:val="ListParagraph"/>
        <w:rPr>
          <w:b/>
          <w:sz w:val="28"/>
          <w:szCs w:val="28"/>
        </w:rPr>
      </w:pPr>
    </w:p>
    <w:p w14:paraId="1116A96C" w14:textId="77777777" w:rsidR="00F30F03" w:rsidRDefault="00F30F03" w:rsidP="0043344C">
      <w:pPr>
        <w:ind w:left="360"/>
        <w:rPr>
          <w:b/>
        </w:rPr>
      </w:pPr>
    </w:p>
    <w:p w14:paraId="2D6E5533" w14:textId="77777777" w:rsidR="00F30F03" w:rsidRDefault="00F30F03" w:rsidP="0043344C">
      <w:pPr>
        <w:ind w:left="360"/>
        <w:rPr>
          <w:b/>
        </w:rPr>
      </w:pPr>
    </w:p>
    <w:p w14:paraId="7CC74B82" w14:textId="77777777" w:rsidR="00F30F03" w:rsidRDefault="00F30F03" w:rsidP="0043344C">
      <w:pPr>
        <w:ind w:left="360"/>
        <w:rPr>
          <w:b/>
        </w:rPr>
      </w:pPr>
    </w:p>
    <w:p w14:paraId="39DAEC22" w14:textId="637911CB" w:rsidR="0043344C" w:rsidRDefault="0043344C" w:rsidP="0043344C">
      <w:pPr>
        <w:ind w:left="360"/>
        <w:rPr>
          <w:b/>
        </w:rPr>
      </w:pPr>
      <w:r>
        <w:rPr>
          <w:b/>
        </w:rPr>
        <w:t>Track - ENP</w:t>
      </w:r>
    </w:p>
    <w:p w14:paraId="3C89167D" w14:textId="3C8A5521" w:rsidR="00B13B75" w:rsidRPr="0043344C" w:rsidRDefault="00B13B75" w:rsidP="0043344C">
      <w:pPr>
        <w:pStyle w:val="ListParagraph"/>
        <w:numPr>
          <w:ilvl w:val="0"/>
          <w:numId w:val="9"/>
        </w:numPr>
        <w:rPr>
          <w:b/>
        </w:rPr>
      </w:pPr>
      <w:r w:rsidRPr="0043344C">
        <w:rPr>
          <w:b/>
        </w:rPr>
        <w:t>PSC Reports and Forms</w:t>
      </w:r>
    </w:p>
    <w:p w14:paraId="6E40ABF9" w14:textId="77777777" w:rsidR="0043344C" w:rsidRPr="006039A5" w:rsidRDefault="0043344C" w:rsidP="0043344C">
      <w:pPr>
        <w:pStyle w:val="ListParagraph"/>
        <w:rPr>
          <w:b/>
        </w:rPr>
      </w:pPr>
    </w:p>
    <w:p w14:paraId="723082FD" w14:textId="77777777" w:rsidR="00B13B75" w:rsidRDefault="00B13B75" w:rsidP="00B13B75">
      <w:r>
        <w:t>Component: ZPRA_PSC_REPORT_AND_FORMS</w:t>
      </w:r>
    </w:p>
    <w:p w14:paraId="4A1E0BFC" w14:textId="77777777" w:rsidR="00B13B75" w:rsidRDefault="00B13B75" w:rsidP="00B13B75">
      <w:r>
        <w:rPr>
          <w:noProof/>
          <w:lang w:val="en-US"/>
        </w:rPr>
        <w:drawing>
          <wp:inline distT="0" distB="0" distL="0" distR="0" wp14:anchorId="0E376112" wp14:editId="7D93A1D0">
            <wp:extent cx="4457700" cy="2095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457700" cy="2095500"/>
                    </a:xfrm>
                    <a:prstGeom prst="rect">
                      <a:avLst/>
                    </a:prstGeom>
                  </pic:spPr>
                </pic:pic>
              </a:graphicData>
            </a:graphic>
          </wp:inline>
        </w:drawing>
      </w:r>
    </w:p>
    <w:p w14:paraId="7DBEA7EC" w14:textId="77777777" w:rsidR="00B13B75" w:rsidRDefault="00B13B75" w:rsidP="00B13B75"/>
    <w:p w14:paraId="163CFFB9" w14:textId="77777777" w:rsidR="00B13B75" w:rsidRDefault="00B13B75" w:rsidP="00B13B75">
      <w:r>
        <w:t>PSC -I.I, PSC I.II and PSC II.I</w:t>
      </w:r>
    </w:p>
    <w:p w14:paraId="3D2B20C4" w14:textId="77777777" w:rsidR="00B13B75" w:rsidRDefault="00B13B75" w:rsidP="00B13B75">
      <w:r>
        <w:rPr>
          <w:noProof/>
          <w:lang w:val="en-US"/>
        </w:rPr>
        <w:drawing>
          <wp:inline distT="0" distB="0" distL="0" distR="0" wp14:anchorId="23B3A432" wp14:editId="3DAEE0EA">
            <wp:extent cx="5731510" cy="18927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892745"/>
                    </a:xfrm>
                    <a:prstGeom prst="rect">
                      <a:avLst/>
                    </a:prstGeom>
                  </pic:spPr>
                </pic:pic>
              </a:graphicData>
            </a:graphic>
          </wp:inline>
        </w:drawing>
      </w:r>
    </w:p>
    <w:p w14:paraId="3A94E0C3" w14:textId="77777777" w:rsidR="00B13B75" w:rsidRDefault="00B13B75" w:rsidP="00B13B75">
      <w:r>
        <w:rPr>
          <w:noProof/>
          <w:lang w:val="en-US"/>
        </w:rPr>
        <w:drawing>
          <wp:inline distT="0" distB="0" distL="0" distR="0" wp14:anchorId="78F7472C" wp14:editId="41725ED7">
            <wp:extent cx="5731510" cy="1960103"/>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960103"/>
                    </a:xfrm>
                    <a:prstGeom prst="rect">
                      <a:avLst/>
                    </a:prstGeom>
                  </pic:spPr>
                </pic:pic>
              </a:graphicData>
            </a:graphic>
          </wp:inline>
        </w:drawing>
      </w:r>
    </w:p>
    <w:p w14:paraId="7C7F5F58" w14:textId="77777777" w:rsidR="00B13B75" w:rsidRDefault="00B13B75" w:rsidP="00B13B75">
      <w:r>
        <w:t>PSC-III report</w:t>
      </w:r>
    </w:p>
    <w:p w14:paraId="3D79B040" w14:textId="77777777" w:rsidR="00B13B75" w:rsidRDefault="00B13B75" w:rsidP="00B13B75">
      <w:r>
        <w:rPr>
          <w:noProof/>
          <w:lang w:val="en-US"/>
        </w:rPr>
        <w:drawing>
          <wp:inline distT="0" distB="0" distL="0" distR="0" wp14:anchorId="5BAD41AF" wp14:editId="20BDBFC7">
            <wp:extent cx="5067300" cy="1752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67300" cy="1752600"/>
                    </a:xfrm>
                    <a:prstGeom prst="rect">
                      <a:avLst/>
                    </a:prstGeom>
                  </pic:spPr>
                </pic:pic>
              </a:graphicData>
            </a:graphic>
          </wp:inline>
        </w:drawing>
      </w:r>
    </w:p>
    <w:p w14:paraId="006B55B4" w14:textId="77777777" w:rsidR="00B13B75" w:rsidRDefault="00B13B75" w:rsidP="00B13B75">
      <w:r>
        <w:rPr>
          <w:noProof/>
          <w:lang w:val="en-US"/>
        </w:rPr>
        <w:drawing>
          <wp:inline distT="0" distB="0" distL="0" distR="0" wp14:anchorId="2A72E9AB" wp14:editId="157B1DB0">
            <wp:extent cx="5731510" cy="1991945"/>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1945"/>
                    </a:xfrm>
                    <a:prstGeom prst="rect">
                      <a:avLst/>
                    </a:prstGeom>
                  </pic:spPr>
                </pic:pic>
              </a:graphicData>
            </a:graphic>
          </wp:inline>
        </w:drawing>
      </w:r>
    </w:p>
    <w:p w14:paraId="30C394B0" w14:textId="77777777" w:rsidR="00B13B75" w:rsidRDefault="00B13B75" w:rsidP="00B13B75">
      <w:r>
        <w:rPr>
          <w:noProof/>
          <w:lang w:val="en-US"/>
        </w:rPr>
        <w:drawing>
          <wp:inline distT="0" distB="0" distL="0" distR="0" wp14:anchorId="2F2EB73D" wp14:editId="2E3871E2">
            <wp:extent cx="5731510" cy="14490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1449070"/>
                    </a:xfrm>
                    <a:prstGeom prst="rect">
                      <a:avLst/>
                    </a:prstGeom>
                  </pic:spPr>
                </pic:pic>
              </a:graphicData>
            </a:graphic>
          </wp:inline>
        </w:drawing>
      </w:r>
    </w:p>
    <w:p w14:paraId="5A2BE38D" w14:textId="77777777" w:rsidR="00B13B75" w:rsidRDefault="00B13B75" w:rsidP="00B13B75"/>
    <w:p w14:paraId="60C585BB" w14:textId="77777777" w:rsidR="00B13B75" w:rsidRPr="006039A5" w:rsidRDefault="00B13B75" w:rsidP="00B13B75">
      <w:pPr>
        <w:rPr>
          <w:b/>
        </w:rPr>
      </w:pPr>
      <w:r w:rsidRPr="006039A5">
        <w:rPr>
          <w:b/>
        </w:rPr>
        <w:t>Buttons:</w:t>
      </w:r>
    </w:p>
    <w:p w14:paraId="14A82F80" w14:textId="77777777" w:rsidR="00B13B75" w:rsidRDefault="00B13B75" w:rsidP="00B13B75">
      <w:r>
        <w:rPr>
          <w:noProof/>
          <w:lang w:val="en-US"/>
        </w:rPr>
        <w:drawing>
          <wp:inline distT="0" distB="0" distL="0" distR="0" wp14:anchorId="4675B2F5" wp14:editId="2C5F4243">
            <wp:extent cx="4067175" cy="8286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7175" cy="828675"/>
                    </a:xfrm>
                    <a:prstGeom prst="rect">
                      <a:avLst/>
                    </a:prstGeom>
                  </pic:spPr>
                </pic:pic>
              </a:graphicData>
            </a:graphic>
          </wp:inline>
        </w:drawing>
      </w:r>
    </w:p>
    <w:p w14:paraId="13330FCE" w14:textId="77777777" w:rsidR="00B13B75" w:rsidRDefault="00B13B75" w:rsidP="00B13B75">
      <w:r>
        <w:t>PDF form gets displayed when “Print PDF” button is clicked.</w:t>
      </w:r>
    </w:p>
    <w:p w14:paraId="28F1FE32" w14:textId="77777777" w:rsidR="00B13B75" w:rsidRDefault="00B13B75" w:rsidP="00B13B75">
      <w:r>
        <w:rPr>
          <w:noProof/>
          <w:lang w:val="en-US"/>
        </w:rPr>
        <w:drawing>
          <wp:inline distT="0" distB="0" distL="0" distR="0" wp14:anchorId="5D7DD556" wp14:editId="3F6E2BA5">
            <wp:extent cx="5731510" cy="1505746"/>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505746"/>
                    </a:xfrm>
                    <a:prstGeom prst="rect">
                      <a:avLst/>
                    </a:prstGeom>
                  </pic:spPr>
                </pic:pic>
              </a:graphicData>
            </a:graphic>
          </wp:inline>
        </w:drawing>
      </w:r>
    </w:p>
    <w:p w14:paraId="66B18C05" w14:textId="77777777" w:rsidR="00B13B75" w:rsidRDefault="00B13B75" w:rsidP="00B13B75"/>
    <w:p w14:paraId="44557D13" w14:textId="77777777" w:rsidR="00B13B75" w:rsidRDefault="00B13B75" w:rsidP="00B13B75">
      <w:r>
        <w:t>When “Save Notes” button is clicked, then following confirmation message is displayed</w:t>
      </w:r>
    </w:p>
    <w:p w14:paraId="1EAC12E7" w14:textId="77777777" w:rsidR="00B13B75" w:rsidRDefault="00B13B75" w:rsidP="00B13B75">
      <w:r>
        <w:rPr>
          <w:noProof/>
          <w:lang w:val="en-US"/>
        </w:rPr>
        <w:drawing>
          <wp:inline distT="0" distB="0" distL="0" distR="0" wp14:anchorId="008D25E6" wp14:editId="41F38A93">
            <wp:extent cx="4886325" cy="1714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86325" cy="1714500"/>
                    </a:xfrm>
                    <a:prstGeom prst="rect">
                      <a:avLst/>
                    </a:prstGeom>
                  </pic:spPr>
                </pic:pic>
              </a:graphicData>
            </a:graphic>
          </wp:inline>
        </w:drawing>
      </w:r>
    </w:p>
    <w:p w14:paraId="4A5DE8F5" w14:textId="77777777" w:rsidR="00B13B75" w:rsidRDefault="00B13B75" w:rsidP="00B13B75">
      <w:r>
        <w:t>The notes entered on the screen gets saved with a message</w:t>
      </w:r>
    </w:p>
    <w:p w14:paraId="0FBECBF5" w14:textId="77777777" w:rsidR="00B13B75" w:rsidRDefault="00B13B75" w:rsidP="00B13B75">
      <w:r>
        <w:rPr>
          <w:noProof/>
          <w:lang w:val="en-US"/>
        </w:rPr>
        <w:drawing>
          <wp:inline distT="0" distB="0" distL="0" distR="0" wp14:anchorId="3717EEB7" wp14:editId="2C2DA219">
            <wp:extent cx="5731510" cy="2166462"/>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166462"/>
                    </a:xfrm>
                    <a:prstGeom prst="rect">
                      <a:avLst/>
                    </a:prstGeom>
                  </pic:spPr>
                </pic:pic>
              </a:graphicData>
            </a:graphic>
          </wp:inline>
        </w:drawing>
      </w:r>
    </w:p>
    <w:p w14:paraId="25A33E63" w14:textId="77777777" w:rsidR="00B13B75" w:rsidRDefault="00B13B75" w:rsidP="00B13B75"/>
    <w:p w14:paraId="097343A1" w14:textId="77777777" w:rsidR="004312A5" w:rsidRDefault="004312A5" w:rsidP="00B13B75"/>
    <w:p w14:paraId="46EB6BEF" w14:textId="77777777" w:rsidR="004312A5" w:rsidRDefault="004312A5" w:rsidP="00B13B75"/>
    <w:p w14:paraId="3E60DC37" w14:textId="77777777" w:rsidR="001132FF" w:rsidRDefault="001132FF" w:rsidP="00B13B75"/>
    <w:p w14:paraId="24ECF9C8" w14:textId="77777777" w:rsidR="001132FF" w:rsidRDefault="001132FF" w:rsidP="00B13B75"/>
    <w:p w14:paraId="50989919" w14:textId="77777777" w:rsidR="004312A5" w:rsidRDefault="004312A5" w:rsidP="00B13B75"/>
    <w:p w14:paraId="029D2147" w14:textId="77777777" w:rsidR="00B13B75" w:rsidRDefault="00B13B75" w:rsidP="00B13B75"/>
    <w:p w14:paraId="611254F1" w14:textId="77777777" w:rsidR="00B13B75" w:rsidRDefault="00B13B75" w:rsidP="00B13B75">
      <w:pPr>
        <w:pStyle w:val="ListParagraph"/>
        <w:numPr>
          <w:ilvl w:val="0"/>
          <w:numId w:val="6"/>
        </w:numPr>
        <w:rPr>
          <w:b/>
        </w:rPr>
      </w:pPr>
      <w:r w:rsidRPr="006039A5">
        <w:rPr>
          <w:b/>
        </w:rPr>
        <w:t>Production Summary Report</w:t>
      </w:r>
    </w:p>
    <w:p w14:paraId="17518B94" w14:textId="77777777" w:rsidR="00B13B75" w:rsidRDefault="00B13B75" w:rsidP="00B13B75">
      <w:pPr>
        <w:pStyle w:val="ListParagraph"/>
        <w:rPr>
          <w:rFonts w:eastAsia="Times New Roman"/>
          <w:color w:val="000000"/>
        </w:rPr>
      </w:pPr>
      <w:r>
        <w:rPr>
          <w:b/>
        </w:rPr>
        <w:t xml:space="preserve">Component: </w:t>
      </w:r>
      <w:r>
        <w:rPr>
          <w:rFonts w:eastAsia="Times New Roman"/>
          <w:color w:val="000000"/>
        </w:rPr>
        <w:t>ZPRA_PROD_SUMMARY_REP</w:t>
      </w:r>
    </w:p>
    <w:p w14:paraId="6C40414C" w14:textId="77777777" w:rsidR="00865F23" w:rsidRDefault="00865F23" w:rsidP="00B13B75">
      <w:pPr>
        <w:pStyle w:val="ListParagraph"/>
        <w:rPr>
          <w:b/>
        </w:rPr>
      </w:pPr>
    </w:p>
    <w:p w14:paraId="2E647812" w14:textId="77777777" w:rsidR="00B13B75" w:rsidRDefault="00B13B75" w:rsidP="00B13B75">
      <w:pPr>
        <w:rPr>
          <w:b/>
        </w:rPr>
      </w:pPr>
      <w:r>
        <w:rPr>
          <w:noProof/>
          <w:lang w:val="en-US"/>
        </w:rPr>
        <w:drawing>
          <wp:inline distT="0" distB="0" distL="0" distR="0" wp14:anchorId="6DB054B9" wp14:editId="20AF2D87">
            <wp:extent cx="5438775" cy="29146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38775" cy="2914650"/>
                    </a:xfrm>
                    <a:prstGeom prst="rect">
                      <a:avLst/>
                    </a:prstGeom>
                  </pic:spPr>
                </pic:pic>
              </a:graphicData>
            </a:graphic>
          </wp:inline>
        </w:drawing>
      </w:r>
    </w:p>
    <w:p w14:paraId="0524B4FF" w14:textId="77777777" w:rsidR="00865F23" w:rsidRDefault="00865F23" w:rsidP="00B13B75">
      <w:pPr>
        <w:rPr>
          <w:b/>
        </w:rPr>
      </w:pPr>
    </w:p>
    <w:p w14:paraId="5F5F1311" w14:textId="77777777" w:rsidR="00B13B75" w:rsidRDefault="00B13B75" w:rsidP="00B13B75">
      <w:pPr>
        <w:rPr>
          <w:b/>
        </w:rPr>
      </w:pPr>
      <w:r>
        <w:rPr>
          <w:b/>
        </w:rPr>
        <w:t>Field wise day wise report</w:t>
      </w:r>
    </w:p>
    <w:p w14:paraId="5D6B6CC8" w14:textId="77777777" w:rsidR="00B13B75" w:rsidRDefault="00B13B75" w:rsidP="00B13B75">
      <w:pPr>
        <w:rPr>
          <w:b/>
        </w:rPr>
      </w:pPr>
      <w:r>
        <w:rPr>
          <w:noProof/>
          <w:lang w:val="en-US"/>
        </w:rPr>
        <w:drawing>
          <wp:inline distT="0" distB="0" distL="0" distR="0" wp14:anchorId="7B72524E" wp14:editId="6BCC785D">
            <wp:extent cx="5731510" cy="3100894"/>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3100894"/>
                    </a:xfrm>
                    <a:prstGeom prst="rect">
                      <a:avLst/>
                    </a:prstGeom>
                  </pic:spPr>
                </pic:pic>
              </a:graphicData>
            </a:graphic>
          </wp:inline>
        </w:drawing>
      </w:r>
    </w:p>
    <w:p w14:paraId="3A65B771" w14:textId="77777777" w:rsidR="00865F23" w:rsidRDefault="00865F23" w:rsidP="00B13B75">
      <w:pPr>
        <w:rPr>
          <w:b/>
        </w:rPr>
      </w:pPr>
    </w:p>
    <w:p w14:paraId="7D392D4A" w14:textId="77777777" w:rsidR="00B13B75" w:rsidRDefault="00B13B75" w:rsidP="00B13B75">
      <w:pPr>
        <w:rPr>
          <w:b/>
        </w:rPr>
      </w:pPr>
      <w:r>
        <w:rPr>
          <w:b/>
        </w:rPr>
        <w:t>Field wise month wise report</w:t>
      </w:r>
    </w:p>
    <w:p w14:paraId="158B5AA9" w14:textId="77777777" w:rsidR="00B13B75" w:rsidRDefault="00B13B75" w:rsidP="00B13B75">
      <w:pPr>
        <w:rPr>
          <w:b/>
        </w:rPr>
      </w:pPr>
      <w:r>
        <w:rPr>
          <w:noProof/>
          <w:lang w:val="en-US"/>
        </w:rPr>
        <w:drawing>
          <wp:inline distT="0" distB="0" distL="0" distR="0" wp14:anchorId="1E3275B5" wp14:editId="38219DA2">
            <wp:extent cx="5728146" cy="15430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4633" cy="1544797"/>
                    </a:xfrm>
                    <a:prstGeom prst="rect">
                      <a:avLst/>
                    </a:prstGeom>
                  </pic:spPr>
                </pic:pic>
              </a:graphicData>
            </a:graphic>
          </wp:inline>
        </w:drawing>
      </w:r>
    </w:p>
    <w:p w14:paraId="6B3B2D1C" w14:textId="77777777" w:rsidR="00865F23" w:rsidRDefault="00865F23" w:rsidP="00B13B75">
      <w:pPr>
        <w:rPr>
          <w:b/>
        </w:rPr>
      </w:pPr>
    </w:p>
    <w:p w14:paraId="583E7AD0" w14:textId="6CFC7B92" w:rsidR="00865F23" w:rsidRDefault="00865F23" w:rsidP="00B13B75">
      <w:pPr>
        <w:rPr>
          <w:b/>
        </w:rPr>
      </w:pPr>
      <w:r>
        <w:rPr>
          <w:noProof/>
          <w:lang w:val="en-US"/>
        </w:rPr>
        <w:drawing>
          <wp:inline distT="0" distB="0" distL="0" distR="0" wp14:anchorId="2D1D938A" wp14:editId="4BCE3E61">
            <wp:extent cx="5730178" cy="1304925"/>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3229" cy="1305620"/>
                    </a:xfrm>
                    <a:prstGeom prst="rect">
                      <a:avLst/>
                    </a:prstGeom>
                  </pic:spPr>
                </pic:pic>
              </a:graphicData>
            </a:graphic>
          </wp:inline>
        </w:drawing>
      </w:r>
    </w:p>
    <w:p w14:paraId="1E21B2BB" w14:textId="57F772B0" w:rsidR="00B13B75" w:rsidRDefault="00B13B75" w:rsidP="00B13B75">
      <w:pPr>
        <w:rPr>
          <w:b/>
        </w:rPr>
      </w:pPr>
    </w:p>
    <w:p w14:paraId="0DD25F4B" w14:textId="77777777" w:rsidR="00B13B75" w:rsidRDefault="00B13B75" w:rsidP="00B13B75">
      <w:pPr>
        <w:rPr>
          <w:b/>
        </w:rPr>
      </w:pPr>
    </w:p>
    <w:p w14:paraId="5A9E6BEE" w14:textId="77777777" w:rsidR="00B13B75" w:rsidRDefault="00B13B75" w:rsidP="00B13B75">
      <w:pPr>
        <w:rPr>
          <w:b/>
        </w:rPr>
      </w:pPr>
      <w:r>
        <w:rPr>
          <w:b/>
        </w:rPr>
        <w:t>Well wise day wise report</w:t>
      </w:r>
    </w:p>
    <w:p w14:paraId="0A9F5F55" w14:textId="77777777" w:rsidR="00B13B75" w:rsidRDefault="00B13B75" w:rsidP="00B13B75">
      <w:pPr>
        <w:rPr>
          <w:b/>
        </w:rPr>
      </w:pPr>
    </w:p>
    <w:p w14:paraId="1F18F980" w14:textId="77777777" w:rsidR="00B13B75" w:rsidRDefault="00B13B75" w:rsidP="00B13B75">
      <w:pPr>
        <w:rPr>
          <w:b/>
        </w:rPr>
      </w:pPr>
      <w:r>
        <w:rPr>
          <w:noProof/>
          <w:lang w:val="en-US"/>
        </w:rPr>
        <w:drawing>
          <wp:inline distT="0" distB="0" distL="0" distR="0" wp14:anchorId="046B296C" wp14:editId="1E20B86D">
            <wp:extent cx="5731510" cy="23085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2308525"/>
                    </a:xfrm>
                    <a:prstGeom prst="rect">
                      <a:avLst/>
                    </a:prstGeom>
                  </pic:spPr>
                </pic:pic>
              </a:graphicData>
            </a:graphic>
          </wp:inline>
        </w:drawing>
      </w:r>
    </w:p>
    <w:p w14:paraId="423BFC2F" w14:textId="77777777" w:rsidR="00865F23" w:rsidRDefault="00865F23" w:rsidP="00B13B75">
      <w:pPr>
        <w:rPr>
          <w:b/>
        </w:rPr>
      </w:pPr>
    </w:p>
    <w:p w14:paraId="43F04CB2" w14:textId="77777777" w:rsidR="00865F23" w:rsidRDefault="00865F23" w:rsidP="00B13B75">
      <w:pPr>
        <w:rPr>
          <w:b/>
        </w:rPr>
      </w:pPr>
    </w:p>
    <w:p w14:paraId="1C287121" w14:textId="77777777" w:rsidR="00B13B75" w:rsidRDefault="00B13B75" w:rsidP="00B13B75">
      <w:pPr>
        <w:rPr>
          <w:b/>
        </w:rPr>
      </w:pPr>
      <w:r>
        <w:rPr>
          <w:b/>
        </w:rPr>
        <w:t>Well wise month wise</w:t>
      </w:r>
    </w:p>
    <w:p w14:paraId="5688B95B" w14:textId="77777777" w:rsidR="00B13B75" w:rsidRDefault="00B13B75" w:rsidP="00B13B75">
      <w:pPr>
        <w:rPr>
          <w:b/>
        </w:rPr>
      </w:pPr>
      <w:r>
        <w:rPr>
          <w:noProof/>
          <w:lang w:val="en-US"/>
        </w:rPr>
        <w:drawing>
          <wp:inline distT="0" distB="0" distL="0" distR="0" wp14:anchorId="684FFD2B" wp14:editId="0D43C923">
            <wp:extent cx="5730717" cy="330517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5803" cy="3308109"/>
                    </a:xfrm>
                    <a:prstGeom prst="rect">
                      <a:avLst/>
                    </a:prstGeom>
                  </pic:spPr>
                </pic:pic>
              </a:graphicData>
            </a:graphic>
          </wp:inline>
        </w:drawing>
      </w:r>
    </w:p>
    <w:p w14:paraId="7C87FBC2" w14:textId="77777777" w:rsidR="00865F23" w:rsidRDefault="00865F23" w:rsidP="00B13B75">
      <w:pPr>
        <w:rPr>
          <w:b/>
        </w:rPr>
      </w:pPr>
    </w:p>
    <w:p w14:paraId="07D23C96" w14:textId="77777777" w:rsidR="00865F23" w:rsidRDefault="00865F23" w:rsidP="00B13B75">
      <w:pPr>
        <w:rPr>
          <w:b/>
        </w:rPr>
      </w:pPr>
    </w:p>
    <w:p w14:paraId="276B0AC1" w14:textId="77777777" w:rsidR="00865F23" w:rsidRDefault="00865F23" w:rsidP="00B13B75">
      <w:pPr>
        <w:rPr>
          <w:b/>
        </w:rPr>
      </w:pPr>
    </w:p>
    <w:p w14:paraId="508853CC" w14:textId="77777777" w:rsidR="00865F23" w:rsidRDefault="00865F23" w:rsidP="00B13B75">
      <w:pPr>
        <w:rPr>
          <w:b/>
        </w:rPr>
      </w:pPr>
    </w:p>
    <w:p w14:paraId="1903901B" w14:textId="77777777" w:rsidR="00865F23" w:rsidRDefault="00865F23" w:rsidP="00B13B75">
      <w:pPr>
        <w:rPr>
          <w:b/>
        </w:rPr>
      </w:pPr>
    </w:p>
    <w:p w14:paraId="38BC0ADD" w14:textId="77777777" w:rsidR="00865F23" w:rsidRDefault="00865F23" w:rsidP="00B13B75">
      <w:pPr>
        <w:rPr>
          <w:b/>
        </w:rPr>
      </w:pPr>
    </w:p>
    <w:p w14:paraId="20F99CD3" w14:textId="77777777" w:rsidR="00865F23" w:rsidRDefault="00865F23" w:rsidP="00B13B75">
      <w:pPr>
        <w:rPr>
          <w:b/>
        </w:rPr>
      </w:pPr>
    </w:p>
    <w:p w14:paraId="23020AA5" w14:textId="77777777" w:rsidR="00865F23" w:rsidRDefault="00865F23" w:rsidP="00B13B75">
      <w:pPr>
        <w:rPr>
          <w:b/>
        </w:rPr>
      </w:pPr>
    </w:p>
    <w:p w14:paraId="205F1411" w14:textId="77777777" w:rsidR="00865F23" w:rsidRDefault="00865F23" w:rsidP="00B13B75">
      <w:pPr>
        <w:rPr>
          <w:b/>
        </w:rPr>
      </w:pPr>
    </w:p>
    <w:p w14:paraId="7A918585" w14:textId="77777777" w:rsidR="00865F23" w:rsidRDefault="00865F23" w:rsidP="00B13B75">
      <w:pPr>
        <w:rPr>
          <w:b/>
        </w:rPr>
      </w:pPr>
    </w:p>
    <w:p w14:paraId="3BBC4C1B" w14:textId="77777777" w:rsidR="00865F23" w:rsidRDefault="00865F23" w:rsidP="00B13B75">
      <w:pPr>
        <w:rPr>
          <w:b/>
        </w:rPr>
      </w:pPr>
    </w:p>
    <w:p w14:paraId="41C08D56" w14:textId="77777777" w:rsidR="00865F23" w:rsidRDefault="00865F23" w:rsidP="00B13B75">
      <w:pPr>
        <w:rPr>
          <w:b/>
        </w:rPr>
      </w:pPr>
    </w:p>
    <w:p w14:paraId="12FAFACE" w14:textId="77777777" w:rsidR="00865F23" w:rsidRDefault="00865F23" w:rsidP="00B13B75">
      <w:pPr>
        <w:rPr>
          <w:b/>
        </w:rPr>
      </w:pPr>
    </w:p>
    <w:p w14:paraId="41746D27" w14:textId="77777777" w:rsidR="00865F23" w:rsidRDefault="00865F23" w:rsidP="00B13B75">
      <w:pPr>
        <w:rPr>
          <w:b/>
        </w:rPr>
      </w:pPr>
    </w:p>
    <w:p w14:paraId="2A8C537A" w14:textId="77777777" w:rsidR="00865F23" w:rsidRDefault="00865F23" w:rsidP="00B13B75">
      <w:pPr>
        <w:rPr>
          <w:b/>
        </w:rPr>
      </w:pPr>
    </w:p>
    <w:p w14:paraId="646B2EC8" w14:textId="77777777" w:rsidR="00865F23" w:rsidRDefault="00865F23" w:rsidP="00B13B75">
      <w:pPr>
        <w:rPr>
          <w:b/>
        </w:rPr>
      </w:pPr>
    </w:p>
    <w:p w14:paraId="563BC501" w14:textId="77777777" w:rsidR="00B13B75" w:rsidRDefault="00B13B75" w:rsidP="00B13B75">
      <w:pPr>
        <w:rPr>
          <w:b/>
        </w:rPr>
      </w:pPr>
    </w:p>
    <w:p w14:paraId="4E01953F" w14:textId="77777777" w:rsidR="00B13B75" w:rsidRDefault="00B13B75" w:rsidP="00B13B75">
      <w:pPr>
        <w:pStyle w:val="ListParagraph"/>
        <w:numPr>
          <w:ilvl w:val="0"/>
          <w:numId w:val="6"/>
        </w:numPr>
        <w:rPr>
          <w:b/>
        </w:rPr>
      </w:pPr>
      <w:r>
        <w:rPr>
          <w:b/>
        </w:rPr>
        <w:t>Management Report</w:t>
      </w:r>
    </w:p>
    <w:p w14:paraId="2DC78295" w14:textId="415352ED" w:rsidR="00B13B75" w:rsidRDefault="00ED3D6C" w:rsidP="00B13B75">
      <w:pPr>
        <w:pStyle w:val="ListParagraph"/>
        <w:rPr>
          <w:b/>
        </w:rPr>
      </w:pPr>
      <w:r>
        <w:rPr>
          <w:b/>
        </w:rPr>
        <w:t>Component</w:t>
      </w:r>
      <w:r w:rsidR="00B13B75">
        <w:rPr>
          <w:b/>
        </w:rPr>
        <w:t xml:space="preserve">: </w:t>
      </w:r>
      <w:r w:rsidR="00B13B75">
        <w:rPr>
          <w:rFonts w:eastAsia="Times New Roman"/>
          <w:color w:val="000000"/>
        </w:rPr>
        <w:t>ZPRA_MANAGEMENT_REPORT</w:t>
      </w:r>
    </w:p>
    <w:p w14:paraId="59E948CC" w14:textId="77777777" w:rsidR="00B13B75" w:rsidRDefault="00B13B75" w:rsidP="00B13B75">
      <w:pPr>
        <w:rPr>
          <w:b/>
        </w:rPr>
      </w:pPr>
    </w:p>
    <w:p w14:paraId="659A9C90" w14:textId="77777777" w:rsidR="00B13B75" w:rsidRDefault="00B13B75" w:rsidP="00B13B75">
      <w:pPr>
        <w:rPr>
          <w:b/>
        </w:rPr>
      </w:pPr>
      <w:r>
        <w:rPr>
          <w:noProof/>
          <w:lang w:val="en-US"/>
        </w:rPr>
        <w:drawing>
          <wp:inline distT="0" distB="0" distL="0" distR="0" wp14:anchorId="0B0968CB" wp14:editId="0305F503">
            <wp:extent cx="5667375" cy="27432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67375" cy="2743200"/>
                    </a:xfrm>
                    <a:prstGeom prst="rect">
                      <a:avLst/>
                    </a:prstGeom>
                  </pic:spPr>
                </pic:pic>
              </a:graphicData>
            </a:graphic>
          </wp:inline>
        </w:drawing>
      </w:r>
    </w:p>
    <w:p w14:paraId="77753413" w14:textId="77777777" w:rsidR="00B13B75" w:rsidRPr="000A4073" w:rsidRDefault="00B13B75" w:rsidP="00B13B75">
      <w:pPr>
        <w:rPr>
          <w:b/>
        </w:rPr>
      </w:pPr>
      <w:r>
        <w:rPr>
          <w:b/>
        </w:rPr>
        <w:t>Field wise report</w:t>
      </w:r>
    </w:p>
    <w:p w14:paraId="665BAF17" w14:textId="77777777" w:rsidR="00B13B75" w:rsidRDefault="00B13B75" w:rsidP="00B13B75">
      <w:pPr>
        <w:rPr>
          <w:b/>
        </w:rPr>
      </w:pPr>
      <w:r>
        <w:rPr>
          <w:noProof/>
          <w:lang w:val="en-US"/>
        </w:rPr>
        <w:drawing>
          <wp:inline distT="0" distB="0" distL="0" distR="0" wp14:anchorId="16952F96" wp14:editId="744F4982">
            <wp:extent cx="5731510" cy="2151153"/>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2151153"/>
                    </a:xfrm>
                    <a:prstGeom prst="rect">
                      <a:avLst/>
                    </a:prstGeom>
                  </pic:spPr>
                </pic:pic>
              </a:graphicData>
            </a:graphic>
          </wp:inline>
        </w:drawing>
      </w:r>
    </w:p>
    <w:p w14:paraId="6658FEAA" w14:textId="77777777" w:rsidR="00B13B75" w:rsidRDefault="00B13B75" w:rsidP="00B13B75">
      <w:pPr>
        <w:rPr>
          <w:b/>
        </w:rPr>
      </w:pPr>
    </w:p>
    <w:p w14:paraId="22F136CA" w14:textId="77777777" w:rsidR="00493AD4" w:rsidRDefault="00493AD4" w:rsidP="00B13B75">
      <w:pPr>
        <w:rPr>
          <w:b/>
        </w:rPr>
      </w:pPr>
    </w:p>
    <w:p w14:paraId="1ACF9716" w14:textId="77777777" w:rsidR="00493AD4" w:rsidRDefault="00493AD4" w:rsidP="00B13B75">
      <w:pPr>
        <w:rPr>
          <w:b/>
        </w:rPr>
      </w:pPr>
    </w:p>
    <w:p w14:paraId="28E3E735" w14:textId="77777777" w:rsidR="00493AD4" w:rsidRDefault="00493AD4" w:rsidP="00B13B75">
      <w:pPr>
        <w:rPr>
          <w:b/>
        </w:rPr>
      </w:pPr>
    </w:p>
    <w:p w14:paraId="4A29A948" w14:textId="77777777" w:rsidR="00493AD4" w:rsidRDefault="00493AD4" w:rsidP="00B13B75">
      <w:pPr>
        <w:rPr>
          <w:b/>
        </w:rPr>
      </w:pPr>
    </w:p>
    <w:p w14:paraId="7F2E9C84" w14:textId="77777777" w:rsidR="00B13B75" w:rsidRDefault="00B13B75" w:rsidP="00B13B75">
      <w:pPr>
        <w:rPr>
          <w:b/>
        </w:rPr>
      </w:pPr>
      <w:r>
        <w:rPr>
          <w:b/>
        </w:rPr>
        <w:t>Well wise report</w:t>
      </w:r>
    </w:p>
    <w:p w14:paraId="3A376F36" w14:textId="77777777" w:rsidR="00B13B75" w:rsidRDefault="00B13B75" w:rsidP="00B13B75">
      <w:pPr>
        <w:rPr>
          <w:b/>
        </w:rPr>
      </w:pPr>
      <w:r>
        <w:rPr>
          <w:noProof/>
          <w:lang w:val="en-US"/>
        </w:rPr>
        <w:drawing>
          <wp:inline distT="0" distB="0" distL="0" distR="0" wp14:anchorId="20C40407" wp14:editId="1ADB4781">
            <wp:extent cx="5731510" cy="1918464"/>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918464"/>
                    </a:xfrm>
                    <a:prstGeom prst="rect">
                      <a:avLst/>
                    </a:prstGeom>
                  </pic:spPr>
                </pic:pic>
              </a:graphicData>
            </a:graphic>
          </wp:inline>
        </w:drawing>
      </w:r>
    </w:p>
    <w:p w14:paraId="7BB23CCF" w14:textId="77777777" w:rsidR="00B13B75" w:rsidRDefault="00B13B75" w:rsidP="00B13B75">
      <w:pPr>
        <w:rPr>
          <w:b/>
        </w:rPr>
      </w:pPr>
    </w:p>
    <w:p w14:paraId="7FD3DB5D" w14:textId="77777777" w:rsidR="00B13B75" w:rsidRDefault="00B13B75" w:rsidP="00B13B75">
      <w:pPr>
        <w:rPr>
          <w:b/>
        </w:rPr>
      </w:pPr>
      <w:r>
        <w:rPr>
          <w:b/>
        </w:rPr>
        <w:t>Print Button</w:t>
      </w:r>
    </w:p>
    <w:p w14:paraId="7D937CE3" w14:textId="77777777" w:rsidR="00B13B75" w:rsidRDefault="00B13B75" w:rsidP="00B13B75">
      <w:pPr>
        <w:rPr>
          <w:b/>
        </w:rPr>
      </w:pPr>
      <w:r>
        <w:rPr>
          <w:noProof/>
          <w:lang w:val="en-US"/>
        </w:rPr>
        <w:drawing>
          <wp:inline distT="0" distB="0" distL="0" distR="0" wp14:anchorId="6952D3DC" wp14:editId="2996A160">
            <wp:extent cx="4876800" cy="561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76800" cy="561975"/>
                    </a:xfrm>
                    <a:prstGeom prst="rect">
                      <a:avLst/>
                    </a:prstGeom>
                  </pic:spPr>
                </pic:pic>
              </a:graphicData>
            </a:graphic>
          </wp:inline>
        </w:drawing>
      </w:r>
    </w:p>
    <w:p w14:paraId="1E2B0548" w14:textId="77777777" w:rsidR="00B13B75" w:rsidRDefault="00B13B75" w:rsidP="00B13B75">
      <w:pPr>
        <w:rPr>
          <w:b/>
        </w:rPr>
      </w:pPr>
      <w:r>
        <w:rPr>
          <w:b/>
        </w:rPr>
        <w:t>Form displayed on clicking the button</w:t>
      </w:r>
    </w:p>
    <w:p w14:paraId="73765586" w14:textId="77777777" w:rsidR="00B13B75" w:rsidRDefault="00B13B75" w:rsidP="00B13B75">
      <w:pPr>
        <w:rPr>
          <w:b/>
        </w:rPr>
      </w:pPr>
      <w:r>
        <w:rPr>
          <w:noProof/>
          <w:lang w:val="en-US"/>
        </w:rPr>
        <w:drawing>
          <wp:inline distT="0" distB="0" distL="0" distR="0" wp14:anchorId="12B99C6C" wp14:editId="75B285B7">
            <wp:extent cx="5731510" cy="3189683"/>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3189683"/>
                    </a:xfrm>
                    <a:prstGeom prst="rect">
                      <a:avLst/>
                    </a:prstGeom>
                  </pic:spPr>
                </pic:pic>
              </a:graphicData>
            </a:graphic>
          </wp:inline>
        </w:drawing>
      </w:r>
    </w:p>
    <w:p w14:paraId="1DBBE2A1" w14:textId="77777777" w:rsidR="00B13B75" w:rsidRDefault="00B13B75" w:rsidP="00B13B75">
      <w:pPr>
        <w:rPr>
          <w:b/>
        </w:rPr>
      </w:pPr>
    </w:p>
    <w:p w14:paraId="27B47839" w14:textId="77777777" w:rsidR="000E1635" w:rsidRDefault="000E1635" w:rsidP="00B13B75">
      <w:pPr>
        <w:rPr>
          <w:b/>
        </w:rPr>
      </w:pPr>
    </w:p>
    <w:p w14:paraId="4FE68658" w14:textId="77777777" w:rsidR="003622AF" w:rsidRDefault="003622AF" w:rsidP="00B13B75">
      <w:pPr>
        <w:rPr>
          <w:b/>
        </w:rPr>
      </w:pPr>
    </w:p>
    <w:p w14:paraId="5174F62D" w14:textId="77777777" w:rsidR="000E1635" w:rsidRDefault="000E1635" w:rsidP="00B13B75">
      <w:pPr>
        <w:rPr>
          <w:b/>
        </w:rPr>
      </w:pPr>
    </w:p>
    <w:p w14:paraId="4BF1F229" w14:textId="77777777" w:rsidR="00B13B75" w:rsidRDefault="00B13B75" w:rsidP="00B13B75">
      <w:pPr>
        <w:pStyle w:val="ListParagraph"/>
        <w:numPr>
          <w:ilvl w:val="0"/>
          <w:numId w:val="6"/>
        </w:numPr>
        <w:rPr>
          <w:b/>
        </w:rPr>
      </w:pPr>
      <w:r w:rsidRPr="00E939D4">
        <w:rPr>
          <w:b/>
        </w:rPr>
        <w:t xml:space="preserve"> Planned production</w:t>
      </w:r>
    </w:p>
    <w:p w14:paraId="1BE3E72A" w14:textId="292AC39F" w:rsidR="00B13B75" w:rsidRDefault="0090036D" w:rsidP="00B13B75">
      <w:pPr>
        <w:rPr>
          <w:color w:val="1F497D" w:themeColor="dark2"/>
        </w:rPr>
      </w:pPr>
      <w:r>
        <w:rPr>
          <w:b/>
        </w:rPr>
        <w:t xml:space="preserve">              </w:t>
      </w:r>
      <w:r w:rsidR="00B13B75">
        <w:rPr>
          <w:b/>
        </w:rPr>
        <w:t>Component:</w:t>
      </w:r>
      <w:r w:rsidR="00B13B75" w:rsidRPr="0090036D">
        <w:rPr>
          <w:b/>
        </w:rPr>
        <w:t xml:space="preserve"> </w:t>
      </w:r>
      <w:r w:rsidR="00B13B75" w:rsidRPr="0090036D">
        <w:t>ZPRA_PP</w:t>
      </w:r>
    </w:p>
    <w:p w14:paraId="1127E8B0" w14:textId="77777777" w:rsidR="00B13B75" w:rsidRPr="00E939D4" w:rsidRDefault="00B13B75" w:rsidP="00B13B75">
      <w:pPr>
        <w:pStyle w:val="ListParagraph"/>
        <w:rPr>
          <w:b/>
        </w:rPr>
      </w:pPr>
    </w:p>
    <w:p w14:paraId="431664C8" w14:textId="77777777" w:rsidR="00B13B75" w:rsidRDefault="00B13B75" w:rsidP="00B13B75">
      <w:pPr>
        <w:rPr>
          <w:b/>
        </w:rPr>
      </w:pPr>
      <w:r>
        <w:rPr>
          <w:noProof/>
          <w:lang w:val="en-US"/>
        </w:rPr>
        <w:drawing>
          <wp:inline distT="0" distB="0" distL="0" distR="0" wp14:anchorId="5CC0BD4F" wp14:editId="692B550A">
            <wp:extent cx="5731510" cy="27898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2789825"/>
                    </a:xfrm>
                    <a:prstGeom prst="rect">
                      <a:avLst/>
                    </a:prstGeom>
                  </pic:spPr>
                </pic:pic>
              </a:graphicData>
            </a:graphic>
          </wp:inline>
        </w:drawing>
      </w:r>
    </w:p>
    <w:p w14:paraId="4D251303" w14:textId="77777777" w:rsidR="00B13B75" w:rsidRDefault="00B13B75" w:rsidP="00B13B75">
      <w:pPr>
        <w:rPr>
          <w:b/>
        </w:rPr>
      </w:pPr>
      <w:r>
        <w:rPr>
          <w:b/>
        </w:rPr>
        <w:t>Upload Guidelines button</w:t>
      </w:r>
    </w:p>
    <w:p w14:paraId="2257496F" w14:textId="77777777" w:rsidR="00B13B75" w:rsidRDefault="00B13B75" w:rsidP="00B13B75">
      <w:pPr>
        <w:rPr>
          <w:b/>
        </w:rPr>
      </w:pPr>
      <w:r>
        <w:rPr>
          <w:noProof/>
          <w:lang w:val="en-US"/>
        </w:rPr>
        <w:drawing>
          <wp:inline distT="0" distB="0" distL="0" distR="0" wp14:anchorId="3E6A5C91" wp14:editId="116DEACA">
            <wp:extent cx="4762500" cy="3981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762500" cy="3981450"/>
                    </a:xfrm>
                    <a:prstGeom prst="rect">
                      <a:avLst/>
                    </a:prstGeom>
                  </pic:spPr>
                </pic:pic>
              </a:graphicData>
            </a:graphic>
          </wp:inline>
        </w:drawing>
      </w:r>
    </w:p>
    <w:p w14:paraId="09A8FE05" w14:textId="77777777" w:rsidR="00B13B75" w:rsidRDefault="00B13B75" w:rsidP="00B13B75">
      <w:pPr>
        <w:rPr>
          <w:b/>
        </w:rPr>
      </w:pPr>
    </w:p>
    <w:p w14:paraId="3325BF5D" w14:textId="77777777" w:rsidR="00B13B75" w:rsidRDefault="00B13B75" w:rsidP="00B13B75">
      <w:pPr>
        <w:rPr>
          <w:b/>
        </w:rPr>
      </w:pPr>
      <w:r>
        <w:rPr>
          <w:noProof/>
          <w:lang w:val="en-US"/>
        </w:rPr>
        <w:drawing>
          <wp:inline distT="0" distB="0" distL="0" distR="0" wp14:anchorId="40D4FF21" wp14:editId="464C7439">
            <wp:extent cx="5731510" cy="2481817"/>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2481817"/>
                    </a:xfrm>
                    <a:prstGeom prst="rect">
                      <a:avLst/>
                    </a:prstGeom>
                  </pic:spPr>
                </pic:pic>
              </a:graphicData>
            </a:graphic>
          </wp:inline>
        </w:drawing>
      </w:r>
    </w:p>
    <w:p w14:paraId="4A2B1971" w14:textId="77777777" w:rsidR="00B13B75" w:rsidRDefault="00B13B75" w:rsidP="00B13B75">
      <w:pPr>
        <w:rPr>
          <w:b/>
        </w:rPr>
      </w:pPr>
    </w:p>
    <w:p w14:paraId="26F6863A" w14:textId="77777777" w:rsidR="00AE5481" w:rsidRDefault="00AE5481" w:rsidP="00B13B75">
      <w:pPr>
        <w:rPr>
          <w:b/>
        </w:rPr>
      </w:pPr>
    </w:p>
    <w:p w14:paraId="5A8826B3" w14:textId="77777777" w:rsidR="00AE5481" w:rsidRDefault="00AE5481" w:rsidP="00B13B75">
      <w:pPr>
        <w:rPr>
          <w:b/>
        </w:rPr>
      </w:pPr>
    </w:p>
    <w:p w14:paraId="344193BE" w14:textId="77777777" w:rsidR="00AE5481" w:rsidRDefault="00AE5481" w:rsidP="00B13B75">
      <w:pPr>
        <w:rPr>
          <w:b/>
        </w:rPr>
      </w:pPr>
    </w:p>
    <w:p w14:paraId="52CDBD62" w14:textId="77777777" w:rsidR="00AE5481" w:rsidRDefault="00AE5481" w:rsidP="00B13B75">
      <w:pPr>
        <w:rPr>
          <w:b/>
        </w:rPr>
      </w:pPr>
    </w:p>
    <w:p w14:paraId="727BE8E7" w14:textId="77777777" w:rsidR="00B13B75" w:rsidRDefault="00B13B75" w:rsidP="00B13B75">
      <w:pPr>
        <w:rPr>
          <w:b/>
        </w:rPr>
      </w:pPr>
      <w:r>
        <w:rPr>
          <w:b/>
        </w:rPr>
        <w:t>Field wise Daily</w:t>
      </w:r>
    </w:p>
    <w:p w14:paraId="523001F2" w14:textId="77777777" w:rsidR="00071EB9" w:rsidRDefault="00071EB9" w:rsidP="00B13B75">
      <w:pPr>
        <w:rPr>
          <w:b/>
        </w:rPr>
      </w:pPr>
    </w:p>
    <w:p w14:paraId="16A2D27E" w14:textId="77777777" w:rsidR="00B13B75" w:rsidRDefault="00B13B75" w:rsidP="00B13B75">
      <w:pPr>
        <w:rPr>
          <w:b/>
        </w:rPr>
      </w:pPr>
      <w:r>
        <w:rPr>
          <w:noProof/>
          <w:lang w:val="en-US"/>
        </w:rPr>
        <w:drawing>
          <wp:inline distT="0" distB="0" distL="0" distR="0" wp14:anchorId="7E13835F" wp14:editId="4DA3DD74">
            <wp:extent cx="5731510" cy="2859632"/>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2859632"/>
                    </a:xfrm>
                    <a:prstGeom prst="rect">
                      <a:avLst/>
                    </a:prstGeom>
                  </pic:spPr>
                </pic:pic>
              </a:graphicData>
            </a:graphic>
          </wp:inline>
        </w:drawing>
      </w:r>
    </w:p>
    <w:p w14:paraId="7F71E6E3" w14:textId="77777777" w:rsidR="00B13B75" w:rsidRDefault="00B13B75" w:rsidP="00B13B75">
      <w:pPr>
        <w:rPr>
          <w:b/>
        </w:rPr>
      </w:pPr>
    </w:p>
    <w:p w14:paraId="01C7DF92" w14:textId="77777777" w:rsidR="00D0768A" w:rsidRDefault="00D0768A" w:rsidP="00B13B75">
      <w:pPr>
        <w:rPr>
          <w:b/>
        </w:rPr>
      </w:pPr>
    </w:p>
    <w:p w14:paraId="4FB39EBB" w14:textId="77777777" w:rsidR="00B13B75" w:rsidRDefault="00B13B75" w:rsidP="00B13B75">
      <w:pPr>
        <w:rPr>
          <w:b/>
        </w:rPr>
      </w:pPr>
      <w:r>
        <w:rPr>
          <w:b/>
        </w:rPr>
        <w:t>Well Wise Daily</w:t>
      </w:r>
    </w:p>
    <w:p w14:paraId="564E7B13" w14:textId="77777777" w:rsidR="008F19B8" w:rsidRDefault="008F19B8" w:rsidP="00B13B75">
      <w:pPr>
        <w:rPr>
          <w:b/>
        </w:rPr>
      </w:pPr>
    </w:p>
    <w:p w14:paraId="38DD46F9" w14:textId="77777777" w:rsidR="00B13B75" w:rsidRDefault="00B13B75" w:rsidP="00B13B75">
      <w:pPr>
        <w:rPr>
          <w:b/>
        </w:rPr>
      </w:pPr>
      <w:r>
        <w:rPr>
          <w:noProof/>
          <w:lang w:val="en-US"/>
        </w:rPr>
        <w:drawing>
          <wp:inline distT="0" distB="0" distL="0" distR="0" wp14:anchorId="2273946B" wp14:editId="47118837">
            <wp:extent cx="5731510" cy="26538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2653885"/>
                    </a:xfrm>
                    <a:prstGeom prst="rect">
                      <a:avLst/>
                    </a:prstGeom>
                  </pic:spPr>
                </pic:pic>
              </a:graphicData>
            </a:graphic>
          </wp:inline>
        </w:drawing>
      </w:r>
    </w:p>
    <w:p w14:paraId="1BF88C89" w14:textId="77777777" w:rsidR="00B13B75" w:rsidRDefault="00B13B75" w:rsidP="00B13B75">
      <w:pPr>
        <w:rPr>
          <w:b/>
        </w:rPr>
      </w:pPr>
    </w:p>
    <w:p w14:paraId="1E2B6514" w14:textId="77777777" w:rsidR="00C237EC" w:rsidRDefault="00C237EC" w:rsidP="00B13B75">
      <w:pPr>
        <w:rPr>
          <w:b/>
        </w:rPr>
      </w:pPr>
    </w:p>
    <w:p w14:paraId="29342196" w14:textId="77777777" w:rsidR="00B13B75" w:rsidRDefault="00B13B75" w:rsidP="00B13B75">
      <w:pPr>
        <w:rPr>
          <w:b/>
        </w:rPr>
      </w:pPr>
      <w:r>
        <w:rPr>
          <w:b/>
        </w:rPr>
        <w:t>Field wise monthly</w:t>
      </w:r>
    </w:p>
    <w:p w14:paraId="4FF94BB6" w14:textId="77777777" w:rsidR="00B13B75" w:rsidRDefault="00B13B75" w:rsidP="00B13B75">
      <w:pPr>
        <w:rPr>
          <w:b/>
        </w:rPr>
      </w:pPr>
      <w:r>
        <w:rPr>
          <w:noProof/>
          <w:lang w:val="en-US"/>
        </w:rPr>
        <w:drawing>
          <wp:inline distT="0" distB="0" distL="0" distR="0" wp14:anchorId="06A37A6E" wp14:editId="489C7646">
            <wp:extent cx="5731510" cy="1447574"/>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1447574"/>
                    </a:xfrm>
                    <a:prstGeom prst="rect">
                      <a:avLst/>
                    </a:prstGeom>
                  </pic:spPr>
                </pic:pic>
              </a:graphicData>
            </a:graphic>
          </wp:inline>
        </w:drawing>
      </w:r>
    </w:p>
    <w:p w14:paraId="29DA6540" w14:textId="77777777" w:rsidR="00B13B75" w:rsidRDefault="00B13B75" w:rsidP="00B13B75">
      <w:pPr>
        <w:rPr>
          <w:b/>
        </w:rPr>
      </w:pPr>
      <w:r>
        <w:rPr>
          <w:b/>
        </w:rPr>
        <w:t>Well wise monthly</w:t>
      </w:r>
    </w:p>
    <w:p w14:paraId="3A6B23D0" w14:textId="77777777" w:rsidR="00B13B75" w:rsidRDefault="00B13B75" w:rsidP="00B13B75">
      <w:pPr>
        <w:rPr>
          <w:b/>
        </w:rPr>
      </w:pPr>
      <w:r>
        <w:rPr>
          <w:noProof/>
          <w:lang w:val="en-US"/>
        </w:rPr>
        <w:drawing>
          <wp:inline distT="0" distB="0" distL="0" distR="0" wp14:anchorId="35722AA1" wp14:editId="77DA3C19">
            <wp:extent cx="5731510" cy="236853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2368534"/>
                    </a:xfrm>
                    <a:prstGeom prst="rect">
                      <a:avLst/>
                    </a:prstGeom>
                  </pic:spPr>
                </pic:pic>
              </a:graphicData>
            </a:graphic>
          </wp:inline>
        </w:drawing>
      </w:r>
    </w:p>
    <w:p w14:paraId="3B49BB0E" w14:textId="77777777" w:rsidR="00B13B75" w:rsidRDefault="00B13B75" w:rsidP="00B13B75">
      <w:pPr>
        <w:rPr>
          <w:b/>
        </w:rPr>
      </w:pPr>
    </w:p>
    <w:p w14:paraId="5FE59EE3" w14:textId="77777777" w:rsidR="00C04056" w:rsidRDefault="00C04056" w:rsidP="00B13B75">
      <w:pPr>
        <w:rPr>
          <w:b/>
        </w:rPr>
      </w:pPr>
    </w:p>
    <w:p w14:paraId="070D47AE" w14:textId="77777777" w:rsidR="00C04056" w:rsidRDefault="00C04056" w:rsidP="00B13B75">
      <w:pPr>
        <w:rPr>
          <w:b/>
        </w:rPr>
      </w:pPr>
    </w:p>
    <w:p w14:paraId="23839031" w14:textId="77777777" w:rsidR="00C04056" w:rsidRDefault="00C04056" w:rsidP="00B13B75">
      <w:pPr>
        <w:rPr>
          <w:b/>
        </w:rPr>
      </w:pPr>
    </w:p>
    <w:p w14:paraId="093F6133" w14:textId="77777777" w:rsidR="00C04056" w:rsidRDefault="00C04056" w:rsidP="00B13B75">
      <w:pPr>
        <w:rPr>
          <w:b/>
        </w:rPr>
      </w:pPr>
    </w:p>
    <w:p w14:paraId="5F809A3F" w14:textId="77777777" w:rsidR="00C04056" w:rsidRDefault="00C04056" w:rsidP="00B13B75">
      <w:pPr>
        <w:rPr>
          <w:b/>
        </w:rPr>
      </w:pPr>
    </w:p>
    <w:p w14:paraId="63AA4FFB" w14:textId="77777777" w:rsidR="00C04056" w:rsidRDefault="00C04056" w:rsidP="00B13B75">
      <w:pPr>
        <w:rPr>
          <w:b/>
        </w:rPr>
      </w:pPr>
    </w:p>
    <w:p w14:paraId="17CB3C02" w14:textId="77777777" w:rsidR="00C04056" w:rsidRDefault="00C04056" w:rsidP="00B13B75">
      <w:pPr>
        <w:rPr>
          <w:b/>
        </w:rPr>
      </w:pPr>
    </w:p>
    <w:p w14:paraId="6AC9DAD0" w14:textId="77777777" w:rsidR="00C04056" w:rsidRDefault="00C04056" w:rsidP="00B13B75">
      <w:pPr>
        <w:rPr>
          <w:b/>
        </w:rPr>
      </w:pPr>
    </w:p>
    <w:p w14:paraId="5CDC3F58" w14:textId="77777777" w:rsidR="00C04056" w:rsidRDefault="00C04056" w:rsidP="00B13B75">
      <w:pPr>
        <w:rPr>
          <w:b/>
        </w:rPr>
      </w:pPr>
    </w:p>
    <w:p w14:paraId="0876EE76" w14:textId="77777777" w:rsidR="00C04056" w:rsidRDefault="00C04056" w:rsidP="00B13B75">
      <w:pPr>
        <w:rPr>
          <w:b/>
        </w:rPr>
      </w:pPr>
    </w:p>
    <w:p w14:paraId="55A6D006" w14:textId="77777777" w:rsidR="00C04056" w:rsidRDefault="00C04056" w:rsidP="00B13B75">
      <w:pPr>
        <w:rPr>
          <w:b/>
        </w:rPr>
      </w:pPr>
    </w:p>
    <w:p w14:paraId="1699CF6C" w14:textId="77777777" w:rsidR="00B13B75" w:rsidRDefault="00B13B75" w:rsidP="00B13B75">
      <w:pPr>
        <w:pStyle w:val="ListParagraph"/>
        <w:numPr>
          <w:ilvl w:val="0"/>
          <w:numId w:val="6"/>
        </w:numPr>
        <w:rPr>
          <w:b/>
        </w:rPr>
      </w:pPr>
      <w:r>
        <w:rPr>
          <w:b/>
        </w:rPr>
        <w:t>Validator</w:t>
      </w:r>
    </w:p>
    <w:p w14:paraId="25B712B7" w14:textId="77777777" w:rsidR="00B13B75" w:rsidRDefault="00B13B75" w:rsidP="00B13B75">
      <w:pPr>
        <w:pStyle w:val="ListParagraph"/>
        <w:rPr>
          <w:b/>
        </w:rPr>
      </w:pPr>
      <w:r>
        <w:rPr>
          <w:b/>
        </w:rPr>
        <w:t>Component: ZPRA_VALIDATOR</w:t>
      </w:r>
    </w:p>
    <w:p w14:paraId="3AB58595" w14:textId="77777777" w:rsidR="00E15F85" w:rsidRDefault="00E15F85" w:rsidP="00B13B75">
      <w:pPr>
        <w:pStyle w:val="ListParagraph"/>
        <w:rPr>
          <w:b/>
        </w:rPr>
      </w:pPr>
    </w:p>
    <w:p w14:paraId="7B55BDF5" w14:textId="77777777" w:rsidR="00B13B75" w:rsidRDefault="00B13B75" w:rsidP="00B13B75">
      <w:pPr>
        <w:rPr>
          <w:b/>
        </w:rPr>
      </w:pPr>
      <w:r>
        <w:rPr>
          <w:noProof/>
          <w:lang w:val="en-US"/>
        </w:rPr>
        <w:drawing>
          <wp:inline distT="0" distB="0" distL="0" distR="0" wp14:anchorId="0A409494" wp14:editId="6A90B13A">
            <wp:extent cx="5731510" cy="2601224"/>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601224"/>
                    </a:xfrm>
                    <a:prstGeom prst="rect">
                      <a:avLst/>
                    </a:prstGeom>
                  </pic:spPr>
                </pic:pic>
              </a:graphicData>
            </a:graphic>
          </wp:inline>
        </w:drawing>
      </w:r>
    </w:p>
    <w:p w14:paraId="23656B26" w14:textId="77777777" w:rsidR="00B13B75" w:rsidRDefault="00B13B75" w:rsidP="00B13B75">
      <w:pPr>
        <w:rPr>
          <w:b/>
        </w:rPr>
      </w:pPr>
    </w:p>
    <w:p w14:paraId="60D27AD8" w14:textId="77777777" w:rsidR="00E15F85" w:rsidRDefault="00E15F85" w:rsidP="00B13B75">
      <w:pPr>
        <w:rPr>
          <w:b/>
        </w:rPr>
      </w:pPr>
    </w:p>
    <w:p w14:paraId="04CC501F" w14:textId="77777777" w:rsidR="00B13B75" w:rsidRDefault="00B13B75" w:rsidP="00B13B75">
      <w:pPr>
        <w:rPr>
          <w:b/>
        </w:rPr>
      </w:pPr>
      <w:r>
        <w:rPr>
          <w:noProof/>
          <w:lang w:val="en-US"/>
        </w:rPr>
        <w:drawing>
          <wp:inline distT="0" distB="0" distL="0" distR="0" wp14:anchorId="4BEBF881" wp14:editId="3F50108B">
            <wp:extent cx="5731045" cy="29337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2870" cy="2934634"/>
                    </a:xfrm>
                    <a:prstGeom prst="rect">
                      <a:avLst/>
                    </a:prstGeom>
                  </pic:spPr>
                </pic:pic>
              </a:graphicData>
            </a:graphic>
          </wp:inline>
        </w:drawing>
      </w:r>
    </w:p>
    <w:p w14:paraId="56308863" w14:textId="77777777" w:rsidR="003F3228" w:rsidRDefault="003F3228" w:rsidP="00B13B75">
      <w:pPr>
        <w:rPr>
          <w:b/>
        </w:rPr>
      </w:pPr>
    </w:p>
    <w:p w14:paraId="1EED2717" w14:textId="77777777" w:rsidR="003F3228" w:rsidRDefault="003F3228" w:rsidP="00B13B75">
      <w:pPr>
        <w:rPr>
          <w:b/>
        </w:rPr>
      </w:pPr>
    </w:p>
    <w:p w14:paraId="0B017121" w14:textId="77777777" w:rsidR="003F3228" w:rsidRDefault="003F3228" w:rsidP="00B13B75">
      <w:pPr>
        <w:rPr>
          <w:b/>
        </w:rPr>
      </w:pPr>
    </w:p>
    <w:p w14:paraId="2D2A7B65" w14:textId="77777777" w:rsidR="00B13B75" w:rsidRDefault="00B13B75" w:rsidP="00B13B75">
      <w:pPr>
        <w:rPr>
          <w:b/>
        </w:rPr>
      </w:pPr>
      <w:r>
        <w:rPr>
          <w:b/>
        </w:rPr>
        <w:t>Messages are displayed on each button on clicking Check Entries</w:t>
      </w:r>
    </w:p>
    <w:p w14:paraId="5638ED91" w14:textId="77777777" w:rsidR="00385281" w:rsidRDefault="00385281" w:rsidP="00B13B75">
      <w:pPr>
        <w:rPr>
          <w:b/>
        </w:rPr>
      </w:pPr>
    </w:p>
    <w:p w14:paraId="51CCAC21" w14:textId="77777777" w:rsidR="00B13B75" w:rsidRDefault="00B13B75" w:rsidP="00B13B75">
      <w:pPr>
        <w:rPr>
          <w:b/>
        </w:rPr>
      </w:pPr>
      <w:r>
        <w:rPr>
          <w:noProof/>
          <w:lang w:val="en-US"/>
        </w:rPr>
        <w:drawing>
          <wp:inline distT="0" distB="0" distL="0" distR="0" wp14:anchorId="15E50642" wp14:editId="7ABFA5A3">
            <wp:extent cx="5730047" cy="270510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5488" cy="2707669"/>
                    </a:xfrm>
                    <a:prstGeom prst="rect">
                      <a:avLst/>
                    </a:prstGeom>
                  </pic:spPr>
                </pic:pic>
              </a:graphicData>
            </a:graphic>
          </wp:inline>
        </w:drawing>
      </w:r>
    </w:p>
    <w:p w14:paraId="254249BD" w14:textId="77777777" w:rsidR="00385281" w:rsidRDefault="00385281" w:rsidP="00B13B75">
      <w:pPr>
        <w:rPr>
          <w:b/>
        </w:rPr>
      </w:pPr>
    </w:p>
    <w:p w14:paraId="7B13A44F" w14:textId="77777777" w:rsidR="00385281" w:rsidRDefault="00385281" w:rsidP="00B13B75">
      <w:pPr>
        <w:rPr>
          <w:b/>
        </w:rPr>
      </w:pPr>
    </w:p>
    <w:p w14:paraId="33F4510B" w14:textId="77777777" w:rsidR="00B13B75" w:rsidRDefault="00B13B75" w:rsidP="00B13B75">
      <w:pPr>
        <w:rPr>
          <w:b/>
        </w:rPr>
      </w:pPr>
      <w:r>
        <w:rPr>
          <w:b/>
        </w:rPr>
        <w:t>Validation message on clicking check entries</w:t>
      </w:r>
    </w:p>
    <w:p w14:paraId="3ED5F1C8" w14:textId="77777777" w:rsidR="00B13B75" w:rsidRDefault="00B13B75" w:rsidP="00B13B75">
      <w:pPr>
        <w:rPr>
          <w:b/>
        </w:rPr>
      </w:pPr>
      <w:r>
        <w:rPr>
          <w:noProof/>
          <w:lang w:val="en-US"/>
        </w:rPr>
        <w:drawing>
          <wp:inline distT="0" distB="0" distL="0" distR="0" wp14:anchorId="0CAC4870" wp14:editId="4863A403">
            <wp:extent cx="3438525" cy="2190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438525" cy="2190750"/>
                    </a:xfrm>
                    <a:prstGeom prst="rect">
                      <a:avLst/>
                    </a:prstGeom>
                  </pic:spPr>
                </pic:pic>
              </a:graphicData>
            </a:graphic>
          </wp:inline>
        </w:drawing>
      </w:r>
    </w:p>
    <w:p w14:paraId="3F6AAA6C" w14:textId="77777777" w:rsidR="00FC27A2" w:rsidRDefault="00FC27A2" w:rsidP="00B13B75">
      <w:pPr>
        <w:rPr>
          <w:b/>
        </w:rPr>
      </w:pPr>
    </w:p>
    <w:p w14:paraId="7A18D676" w14:textId="77777777" w:rsidR="00FC27A2" w:rsidRDefault="00FC27A2" w:rsidP="00B13B75">
      <w:pPr>
        <w:rPr>
          <w:b/>
        </w:rPr>
      </w:pPr>
    </w:p>
    <w:p w14:paraId="25E855EB" w14:textId="77777777" w:rsidR="00FC27A2" w:rsidRDefault="00FC27A2" w:rsidP="00B13B75">
      <w:pPr>
        <w:rPr>
          <w:b/>
        </w:rPr>
      </w:pPr>
    </w:p>
    <w:p w14:paraId="5D34E552" w14:textId="77777777" w:rsidR="00FC27A2" w:rsidRDefault="00FC27A2" w:rsidP="00B13B75">
      <w:pPr>
        <w:rPr>
          <w:b/>
        </w:rPr>
      </w:pPr>
    </w:p>
    <w:p w14:paraId="514E6988" w14:textId="77777777" w:rsidR="00FC27A2" w:rsidRDefault="00FC27A2" w:rsidP="00B13B75">
      <w:pPr>
        <w:rPr>
          <w:b/>
        </w:rPr>
      </w:pPr>
    </w:p>
    <w:p w14:paraId="6FD50F11" w14:textId="77777777" w:rsidR="00824FFA" w:rsidRDefault="00B13B75" w:rsidP="00B13B75">
      <w:pPr>
        <w:rPr>
          <w:b/>
        </w:rPr>
      </w:pPr>
      <w:r>
        <w:rPr>
          <w:b/>
        </w:rPr>
        <w:t>Status overview screen:</w:t>
      </w:r>
    </w:p>
    <w:p w14:paraId="05C32D95" w14:textId="77777777" w:rsidR="00824FFA" w:rsidRDefault="00824FFA" w:rsidP="00B13B75">
      <w:pPr>
        <w:rPr>
          <w:b/>
        </w:rPr>
      </w:pPr>
    </w:p>
    <w:p w14:paraId="43838A7D" w14:textId="5BAFE3CE" w:rsidR="00902380" w:rsidRDefault="00B13B75" w:rsidP="00B13B75">
      <w:pPr>
        <w:rPr>
          <w:b/>
        </w:rPr>
      </w:pPr>
      <w:r>
        <w:rPr>
          <w:noProof/>
          <w:lang w:val="en-US"/>
        </w:rPr>
        <w:drawing>
          <wp:inline distT="0" distB="0" distL="0" distR="0" wp14:anchorId="3197F131" wp14:editId="7C7C56EE">
            <wp:extent cx="5730629" cy="36766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3844" cy="3678713"/>
                    </a:xfrm>
                    <a:prstGeom prst="rect">
                      <a:avLst/>
                    </a:prstGeom>
                  </pic:spPr>
                </pic:pic>
              </a:graphicData>
            </a:graphic>
          </wp:inline>
        </w:drawing>
      </w:r>
    </w:p>
    <w:p w14:paraId="1D2C5EB1" w14:textId="2864A87D" w:rsidR="00B13B75" w:rsidRDefault="00B13B75" w:rsidP="00B13B75">
      <w:pPr>
        <w:rPr>
          <w:b/>
        </w:rPr>
      </w:pPr>
      <w:r>
        <w:rPr>
          <w:noProof/>
          <w:lang w:val="en-US"/>
        </w:rPr>
        <w:drawing>
          <wp:anchor distT="0" distB="0" distL="114300" distR="114300" simplePos="0" relativeHeight="251659264" behindDoc="0" locked="0" layoutInCell="1" allowOverlap="1" wp14:anchorId="5865A004" wp14:editId="4DB88C40">
            <wp:simplePos x="0" y="0"/>
            <wp:positionH relativeFrom="column">
              <wp:align>left</wp:align>
            </wp:positionH>
            <wp:positionV relativeFrom="paragraph">
              <wp:align>top</wp:align>
            </wp:positionV>
            <wp:extent cx="5731510" cy="1692275"/>
            <wp:effectExtent l="0" t="0" r="2540" b="317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anchor>
        </w:drawing>
      </w:r>
      <w:r>
        <w:rPr>
          <w:b/>
        </w:rPr>
        <w:br w:type="textWrapping" w:clear="all"/>
      </w:r>
      <w:r>
        <w:rPr>
          <w:noProof/>
          <w:lang w:val="en-US"/>
        </w:rPr>
        <w:drawing>
          <wp:inline distT="0" distB="0" distL="0" distR="0" wp14:anchorId="3BE94213" wp14:editId="7E98B009">
            <wp:extent cx="5731510" cy="4996701"/>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4996701"/>
                    </a:xfrm>
                    <a:prstGeom prst="rect">
                      <a:avLst/>
                    </a:prstGeom>
                  </pic:spPr>
                </pic:pic>
              </a:graphicData>
            </a:graphic>
          </wp:inline>
        </w:drawing>
      </w:r>
    </w:p>
    <w:p w14:paraId="38A09D66" w14:textId="77777777" w:rsidR="00902380" w:rsidRDefault="00902380" w:rsidP="00B13B75">
      <w:pPr>
        <w:rPr>
          <w:b/>
        </w:rPr>
      </w:pPr>
    </w:p>
    <w:p w14:paraId="7B9E9981" w14:textId="77777777" w:rsidR="00824FFA" w:rsidRDefault="00824FFA" w:rsidP="00B13B75">
      <w:pPr>
        <w:rPr>
          <w:b/>
        </w:rPr>
      </w:pPr>
    </w:p>
    <w:p w14:paraId="0E73E1C0" w14:textId="77777777" w:rsidR="00824FFA" w:rsidRDefault="00824FFA" w:rsidP="00B13B75">
      <w:pPr>
        <w:rPr>
          <w:b/>
        </w:rPr>
      </w:pPr>
    </w:p>
    <w:p w14:paraId="0EA84E35" w14:textId="77777777" w:rsidR="00824FFA" w:rsidRDefault="00824FFA" w:rsidP="00B13B75">
      <w:pPr>
        <w:rPr>
          <w:b/>
        </w:rPr>
      </w:pPr>
    </w:p>
    <w:p w14:paraId="4A39671F" w14:textId="77777777" w:rsidR="00B13B75" w:rsidRDefault="00B13B75" w:rsidP="00B13B75">
      <w:pPr>
        <w:rPr>
          <w:b/>
        </w:rPr>
      </w:pPr>
    </w:p>
    <w:p w14:paraId="1735DA4B" w14:textId="77777777" w:rsidR="00B13B75" w:rsidRDefault="00B13B75" w:rsidP="00B13B75">
      <w:pPr>
        <w:rPr>
          <w:b/>
        </w:rPr>
      </w:pPr>
      <w:r>
        <w:rPr>
          <w:b/>
        </w:rPr>
        <w:t>Clicking on Legends Button gives the pop up:</w:t>
      </w:r>
    </w:p>
    <w:p w14:paraId="362195F9" w14:textId="77777777" w:rsidR="00B97BB6" w:rsidRDefault="00B97BB6" w:rsidP="00B13B75">
      <w:pPr>
        <w:rPr>
          <w:b/>
        </w:rPr>
      </w:pPr>
    </w:p>
    <w:p w14:paraId="4183411B" w14:textId="77777777" w:rsidR="00B97BB6" w:rsidRDefault="00B13B75" w:rsidP="00B13B75">
      <w:pPr>
        <w:rPr>
          <w:b/>
        </w:rPr>
      </w:pPr>
      <w:r>
        <w:rPr>
          <w:noProof/>
          <w:lang w:val="en-US"/>
        </w:rPr>
        <w:drawing>
          <wp:anchor distT="0" distB="0" distL="114300" distR="114300" simplePos="0" relativeHeight="251660288" behindDoc="0" locked="0" layoutInCell="1" allowOverlap="1" wp14:anchorId="42A64101" wp14:editId="7F18A764">
            <wp:simplePos x="0" y="0"/>
            <wp:positionH relativeFrom="column">
              <wp:align>left</wp:align>
            </wp:positionH>
            <wp:positionV relativeFrom="paragraph">
              <wp:align>top</wp:align>
            </wp:positionV>
            <wp:extent cx="4343400" cy="2962275"/>
            <wp:effectExtent l="0" t="0" r="0"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343400" cy="2962275"/>
                    </a:xfrm>
                    <a:prstGeom prst="rect">
                      <a:avLst/>
                    </a:prstGeom>
                  </pic:spPr>
                </pic:pic>
              </a:graphicData>
            </a:graphic>
          </wp:anchor>
        </w:drawing>
      </w:r>
      <w:r>
        <w:rPr>
          <w:b/>
        </w:rPr>
        <w:br w:type="textWrapping" w:clear="all"/>
      </w:r>
    </w:p>
    <w:p w14:paraId="08043469" w14:textId="636585DE" w:rsidR="00B13B75" w:rsidRDefault="00B13B75" w:rsidP="00B13B75">
      <w:pPr>
        <w:rPr>
          <w:b/>
        </w:rPr>
      </w:pPr>
      <w:r>
        <w:rPr>
          <w:b/>
        </w:rPr>
        <w:t>Messages displayed on clicking the Post to PRA button</w:t>
      </w:r>
    </w:p>
    <w:p w14:paraId="245B465C" w14:textId="77777777" w:rsidR="00B13B75" w:rsidRDefault="00B13B75" w:rsidP="00B13B75">
      <w:pPr>
        <w:rPr>
          <w:b/>
        </w:rPr>
      </w:pPr>
      <w:r>
        <w:rPr>
          <w:noProof/>
          <w:lang w:val="en-US"/>
        </w:rPr>
        <w:drawing>
          <wp:inline distT="0" distB="0" distL="0" distR="0" wp14:anchorId="6FDA93F9" wp14:editId="2F6B9FFC">
            <wp:extent cx="3448050" cy="2181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48050" cy="2181225"/>
                    </a:xfrm>
                    <a:prstGeom prst="rect">
                      <a:avLst/>
                    </a:prstGeom>
                  </pic:spPr>
                </pic:pic>
              </a:graphicData>
            </a:graphic>
          </wp:inline>
        </w:drawing>
      </w:r>
    </w:p>
    <w:p w14:paraId="5CA70353" w14:textId="77777777" w:rsidR="00B13B75" w:rsidRPr="00E939D4" w:rsidRDefault="00B13B75" w:rsidP="00B13B75">
      <w:pPr>
        <w:rPr>
          <w:b/>
        </w:rPr>
      </w:pPr>
      <w:r>
        <w:rPr>
          <w:noProof/>
          <w:lang w:val="en-US"/>
        </w:rPr>
        <w:drawing>
          <wp:inline distT="0" distB="0" distL="0" distR="0" wp14:anchorId="4EE54902" wp14:editId="7A41923C">
            <wp:extent cx="5730721" cy="328612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4877" cy="3288508"/>
                    </a:xfrm>
                    <a:prstGeom prst="rect">
                      <a:avLst/>
                    </a:prstGeom>
                  </pic:spPr>
                </pic:pic>
              </a:graphicData>
            </a:graphic>
          </wp:inline>
        </w:drawing>
      </w:r>
    </w:p>
    <w:p w14:paraId="1675B40D" w14:textId="77777777" w:rsidR="00B13B75" w:rsidRDefault="00B13B75" w:rsidP="006A4B4C">
      <w:pPr>
        <w:pStyle w:val="ListParagraph"/>
        <w:rPr>
          <w:b/>
          <w:sz w:val="28"/>
          <w:szCs w:val="28"/>
        </w:rPr>
      </w:pPr>
    </w:p>
    <w:p w14:paraId="52A9EA6B" w14:textId="77777777" w:rsidR="00B13B75" w:rsidRDefault="00B13B75" w:rsidP="00B13B75">
      <w:pPr>
        <w:rPr>
          <w:b/>
        </w:rPr>
      </w:pPr>
    </w:p>
    <w:p w14:paraId="409400F5" w14:textId="77777777" w:rsidR="00DD7288" w:rsidRDefault="00DD7288" w:rsidP="00B13B75">
      <w:pPr>
        <w:rPr>
          <w:b/>
        </w:rPr>
      </w:pPr>
    </w:p>
    <w:p w14:paraId="08F585E8" w14:textId="77777777" w:rsidR="00DD7288" w:rsidRDefault="00DD7288" w:rsidP="00B13B75">
      <w:pPr>
        <w:rPr>
          <w:b/>
        </w:rPr>
      </w:pPr>
    </w:p>
    <w:p w14:paraId="4E1ED306" w14:textId="77777777" w:rsidR="00DD7288" w:rsidRDefault="00DD7288" w:rsidP="00B13B75">
      <w:pPr>
        <w:rPr>
          <w:b/>
        </w:rPr>
      </w:pPr>
    </w:p>
    <w:p w14:paraId="0F925A6F" w14:textId="77777777" w:rsidR="00DD7288" w:rsidRDefault="00DD7288" w:rsidP="00B13B75">
      <w:pPr>
        <w:rPr>
          <w:b/>
        </w:rPr>
      </w:pPr>
    </w:p>
    <w:p w14:paraId="7CA41236" w14:textId="77777777" w:rsidR="00DD7288" w:rsidRDefault="00DD7288" w:rsidP="00B13B75">
      <w:pPr>
        <w:rPr>
          <w:b/>
        </w:rPr>
      </w:pPr>
    </w:p>
    <w:p w14:paraId="3D5BA32B" w14:textId="77777777" w:rsidR="00DD7288" w:rsidRDefault="00DD7288" w:rsidP="00B13B75">
      <w:pPr>
        <w:rPr>
          <w:b/>
        </w:rPr>
      </w:pPr>
    </w:p>
    <w:p w14:paraId="7F8F84B4" w14:textId="77777777" w:rsidR="00DD7288" w:rsidRDefault="00DD7288" w:rsidP="00B13B75">
      <w:pPr>
        <w:rPr>
          <w:b/>
        </w:rPr>
      </w:pPr>
    </w:p>
    <w:p w14:paraId="3FE2F6A9" w14:textId="77777777" w:rsidR="00DD7288" w:rsidRDefault="00DD7288" w:rsidP="00B13B75">
      <w:pPr>
        <w:rPr>
          <w:b/>
        </w:rPr>
      </w:pPr>
    </w:p>
    <w:p w14:paraId="011D823F" w14:textId="77777777" w:rsidR="00DD7288" w:rsidRDefault="00DD7288" w:rsidP="00B13B75">
      <w:pPr>
        <w:rPr>
          <w:b/>
        </w:rPr>
      </w:pPr>
    </w:p>
    <w:p w14:paraId="641A5DFC" w14:textId="77777777" w:rsidR="00DD7288" w:rsidRDefault="00DD7288" w:rsidP="00B13B75">
      <w:pPr>
        <w:rPr>
          <w:b/>
        </w:rPr>
      </w:pPr>
    </w:p>
    <w:p w14:paraId="6294881A" w14:textId="77777777" w:rsidR="00DD7288" w:rsidRDefault="00DD7288" w:rsidP="00B13B75">
      <w:pPr>
        <w:rPr>
          <w:b/>
        </w:rPr>
      </w:pPr>
    </w:p>
    <w:p w14:paraId="773646E7" w14:textId="77777777" w:rsidR="00DD7288" w:rsidRDefault="00DD7288" w:rsidP="00B13B75">
      <w:pPr>
        <w:rPr>
          <w:b/>
        </w:rPr>
      </w:pPr>
    </w:p>
    <w:p w14:paraId="784AF69D" w14:textId="77777777" w:rsidR="00DD7288" w:rsidRDefault="00DD7288" w:rsidP="00B13B75">
      <w:pPr>
        <w:rPr>
          <w:b/>
        </w:rPr>
      </w:pPr>
    </w:p>
    <w:p w14:paraId="0BB8AFA5" w14:textId="3EFBC952" w:rsidR="00E445DE" w:rsidRDefault="00E445DE" w:rsidP="00B13B75">
      <w:pPr>
        <w:rPr>
          <w:b/>
        </w:rPr>
      </w:pPr>
    </w:p>
    <w:p w14:paraId="6EE3D80C" w14:textId="77777777" w:rsidR="00DD7288" w:rsidRDefault="00DD7288" w:rsidP="00B13B75">
      <w:pPr>
        <w:rPr>
          <w:b/>
        </w:rPr>
      </w:pPr>
    </w:p>
    <w:p w14:paraId="5B92DA85" w14:textId="77777777" w:rsidR="00B13B75" w:rsidRDefault="00B13B75" w:rsidP="00B13B75">
      <w:pPr>
        <w:pStyle w:val="ListParagraph"/>
        <w:numPr>
          <w:ilvl w:val="0"/>
          <w:numId w:val="8"/>
        </w:numPr>
        <w:rPr>
          <w:b/>
        </w:rPr>
      </w:pPr>
      <w:r>
        <w:rPr>
          <w:b/>
        </w:rPr>
        <w:t>Well Wise report</w:t>
      </w:r>
    </w:p>
    <w:p w14:paraId="2BD5FD61" w14:textId="77777777" w:rsidR="00B13B75" w:rsidRDefault="00B13B75" w:rsidP="00B13B75">
      <w:pPr>
        <w:pStyle w:val="ListParagraph"/>
        <w:rPr>
          <w:b/>
        </w:rPr>
      </w:pPr>
      <w:r>
        <w:rPr>
          <w:b/>
        </w:rPr>
        <w:t xml:space="preserve">Component: </w:t>
      </w:r>
      <w:r>
        <w:rPr>
          <w:color w:val="000000"/>
        </w:rPr>
        <w:t>ZPRA_WELL_WISE_REP</w:t>
      </w:r>
    </w:p>
    <w:p w14:paraId="4B663CA4" w14:textId="77777777" w:rsidR="00B13B75" w:rsidRDefault="00B13B75" w:rsidP="00B13B75">
      <w:pPr>
        <w:rPr>
          <w:b/>
        </w:rPr>
      </w:pPr>
      <w:r>
        <w:rPr>
          <w:noProof/>
          <w:lang w:val="en-US"/>
        </w:rPr>
        <w:drawing>
          <wp:inline distT="0" distB="0" distL="0" distR="0" wp14:anchorId="7F1C7623" wp14:editId="01ED0A6A">
            <wp:extent cx="4552950" cy="305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52950" cy="3057525"/>
                    </a:xfrm>
                    <a:prstGeom prst="rect">
                      <a:avLst/>
                    </a:prstGeom>
                  </pic:spPr>
                </pic:pic>
              </a:graphicData>
            </a:graphic>
          </wp:inline>
        </w:drawing>
      </w:r>
    </w:p>
    <w:p w14:paraId="2C314795" w14:textId="77777777" w:rsidR="00B13B75" w:rsidRDefault="00B13B75" w:rsidP="00B13B75">
      <w:pPr>
        <w:rPr>
          <w:b/>
        </w:rPr>
      </w:pPr>
      <w:r>
        <w:rPr>
          <w:b/>
        </w:rPr>
        <w:t>Well Test Report:</w:t>
      </w:r>
    </w:p>
    <w:p w14:paraId="7993D719" w14:textId="77777777" w:rsidR="00B13B75" w:rsidRDefault="00B13B75" w:rsidP="00B13B75">
      <w:pPr>
        <w:rPr>
          <w:b/>
        </w:rPr>
      </w:pPr>
      <w:r>
        <w:rPr>
          <w:noProof/>
          <w:lang w:val="en-US"/>
        </w:rPr>
        <w:drawing>
          <wp:inline distT="0" distB="0" distL="0" distR="0" wp14:anchorId="7DB534FC" wp14:editId="2BBE9565">
            <wp:extent cx="5731510" cy="82176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821761"/>
                    </a:xfrm>
                    <a:prstGeom prst="rect">
                      <a:avLst/>
                    </a:prstGeom>
                  </pic:spPr>
                </pic:pic>
              </a:graphicData>
            </a:graphic>
          </wp:inline>
        </w:drawing>
      </w:r>
    </w:p>
    <w:p w14:paraId="37AFCE39" w14:textId="77777777" w:rsidR="00B13B75" w:rsidRDefault="00B13B75" w:rsidP="00B13B75">
      <w:pPr>
        <w:rPr>
          <w:b/>
        </w:rPr>
      </w:pPr>
    </w:p>
    <w:p w14:paraId="6E872929" w14:textId="77777777" w:rsidR="00B13B75" w:rsidRDefault="00B13B75" w:rsidP="00B13B75">
      <w:pPr>
        <w:rPr>
          <w:b/>
        </w:rPr>
      </w:pPr>
      <w:r>
        <w:rPr>
          <w:b/>
        </w:rPr>
        <w:t xml:space="preserve">Well Status Report: </w:t>
      </w:r>
    </w:p>
    <w:p w14:paraId="5242FC89" w14:textId="77777777" w:rsidR="00B13B75" w:rsidRDefault="00B13B75" w:rsidP="00B13B75">
      <w:pPr>
        <w:rPr>
          <w:b/>
        </w:rPr>
      </w:pPr>
      <w:r>
        <w:rPr>
          <w:noProof/>
          <w:lang w:val="en-US"/>
        </w:rPr>
        <w:drawing>
          <wp:inline distT="0" distB="0" distL="0" distR="0" wp14:anchorId="4976192F" wp14:editId="52B10394">
            <wp:extent cx="5731510" cy="1267545"/>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1267545"/>
                    </a:xfrm>
                    <a:prstGeom prst="rect">
                      <a:avLst/>
                    </a:prstGeom>
                  </pic:spPr>
                </pic:pic>
              </a:graphicData>
            </a:graphic>
          </wp:inline>
        </w:drawing>
      </w:r>
    </w:p>
    <w:p w14:paraId="6EDEEA4F" w14:textId="77777777" w:rsidR="00B13B75" w:rsidRDefault="00B13B75" w:rsidP="00B13B75">
      <w:pPr>
        <w:rPr>
          <w:b/>
        </w:rPr>
      </w:pPr>
    </w:p>
    <w:p w14:paraId="0D417C8B" w14:textId="77777777" w:rsidR="00054EBA" w:rsidRDefault="00054EBA" w:rsidP="00B13B75">
      <w:pPr>
        <w:rPr>
          <w:b/>
        </w:rPr>
      </w:pPr>
    </w:p>
    <w:p w14:paraId="24539FBD" w14:textId="77777777" w:rsidR="00054EBA" w:rsidRDefault="00054EBA" w:rsidP="00B13B75">
      <w:pPr>
        <w:rPr>
          <w:b/>
        </w:rPr>
      </w:pPr>
    </w:p>
    <w:p w14:paraId="78CFD108" w14:textId="77777777" w:rsidR="00B13B75" w:rsidRDefault="00B13B75" w:rsidP="00B13B75">
      <w:pPr>
        <w:rPr>
          <w:b/>
        </w:rPr>
      </w:pPr>
      <w:r>
        <w:rPr>
          <w:b/>
        </w:rPr>
        <w:t>Daily Injection Report</w:t>
      </w:r>
    </w:p>
    <w:p w14:paraId="57931551" w14:textId="77777777" w:rsidR="00B13B75" w:rsidRDefault="00B13B75" w:rsidP="00B13B75">
      <w:pPr>
        <w:rPr>
          <w:b/>
        </w:rPr>
      </w:pPr>
      <w:r>
        <w:rPr>
          <w:noProof/>
          <w:lang w:val="en-US"/>
        </w:rPr>
        <w:drawing>
          <wp:inline distT="0" distB="0" distL="0" distR="0" wp14:anchorId="6BE326FF" wp14:editId="045BE380">
            <wp:extent cx="5731510" cy="2216674"/>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2216674"/>
                    </a:xfrm>
                    <a:prstGeom prst="rect">
                      <a:avLst/>
                    </a:prstGeom>
                  </pic:spPr>
                </pic:pic>
              </a:graphicData>
            </a:graphic>
          </wp:inline>
        </w:drawing>
      </w:r>
    </w:p>
    <w:p w14:paraId="40A5B68B" w14:textId="77777777" w:rsidR="00B13B75" w:rsidRDefault="00B13B75" w:rsidP="00B13B75">
      <w:pPr>
        <w:rPr>
          <w:b/>
        </w:rPr>
      </w:pPr>
      <w:r>
        <w:rPr>
          <w:b/>
        </w:rPr>
        <w:t>Monthly Injection report:</w:t>
      </w:r>
    </w:p>
    <w:p w14:paraId="3058BE7A" w14:textId="77777777" w:rsidR="00B13B75" w:rsidRDefault="00B13B75" w:rsidP="00B13B75">
      <w:pPr>
        <w:rPr>
          <w:b/>
        </w:rPr>
      </w:pPr>
      <w:r>
        <w:rPr>
          <w:noProof/>
          <w:lang w:val="en-US"/>
        </w:rPr>
        <w:drawing>
          <wp:inline distT="0" distB="0" distL="0" distR="0" wp14:anchorId="5433577A" wp14:editId="50AFC314">
            <wp:extent cx="5731510" cy="2304238"/>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2304238"/>
                    </a:xfrm>
                    <a:prstGeom prst="rect">
                      <a:avLst/>
                    </a:prstGeom>
                  </pic:spPr>
                </pic:pic>
              </a:graphicData>
            </a:graphic>
          </wp:inline>
        </w:drawing>
      </w:r>
    </w:p>
    <w:p w14:paraId="579008D7" w14:textId="77777777" w:rsidR="00B13B75" w:rsidRDefault="00B13B75" w:rsidP="00B13B75">
      <w:pPr>
        <w:rPr>
          <w:b/>
        </w:rPr>
      </w:pPr>
      <w:r>
        <w:rPr>
          <w:b/>
        </w:rPr>
        <w:t>Daily RMG report</w:t>
      </w:r>
    </w:p>
    <w:p w14:paraId="4BAFF4A0" w14:textId="77777777" w:rsidR="00B13B75" w:rsidRDefault="00B13B75" w:rsidP="00B13B75">
      <w:pPr>
        <w:rPr>
          <w:b/>
        </w:rPr>
      </w:pPr>
      <w:r>
        <w:rPr>
          <w:noProof/>
          <w:lang w:val="en-US"/>
        </w:rPr>
        <w:drawing>
          <wp:inline distT="0" distB="0" distL="0" distR="0" wp14:anchorId="01DBB55B" wp14:editId="64C9046D">
            <wp:extent cx="5731510" cy="1825388"/>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825388"/>
                    </a:xfrm>
                    <a:prstGeom prst="rect">
                      <a:avLst/>
                    </a:prstGeom>
                  </pic:spPr>
                </pic:pic>
              </a:graphicData>
            </a:graphic>
          </wp:inline>
        </w:drawing>
      </w:r>
    </w:p>
    <w:p w14:paraId="125EB6C9" w14:textId="77777777" w:rsidR="00704D5C" w:rsidRDefault="00704D5C" w:rsidP="00B13B75">
      <w:pPr>
        <w:rPr>
          <w:b/>
        </w:rPr>
      </w:pPr>
    </w:p>
    <w:p w14:paraId="5696ED92" w14:textId="77777777" w:rsidR="00704D5C" w:rsidRDefault="00704D5C" w:rsidP="00B13B75">
      <w:pPr>
        <w:rPr>
          <w:b/>
        </w:rPr>
      </w:pPr>
    </w:p>
    <w:p w14:paraId="384873C5" w14:textId="77777777" w:rsidR="00B13B75" w:rsidRDefault="00B13B75" w:rsidP="00B13B75">
      <w:pPr>
        <w:rPr>
          <w:b/>
        </w:rPr>
      </w:pPr>
      <w:r>
        <w:rPr>
          <w:b/>
        </w:rPr>
        <w:t>Monthly RMG report</w:t>
      </w:r>
    </w:p>
    <w:p w14:paraId="4E8E17A5" w14:textId="77777777" w:rsidR="00B13B75" w:rsidRDefault="00B13B75" w:rsidP="00B13B75">
      <w:pPr>
        <w:rPr>
          <w:b/>
        </w:rPr>
      </w:pPr>
      <w:r>
        <w:rPr>
          <w:noProof/>
          <w:lang w:val="en-US"/>
        </w:rPr>
        <w:drawing>
          <wp:inline distT="0" distB="0" distL="0" distR="0" wp14:anchorId="0EBBB56D" wp14:editId="522BC953">
            <wp:extent cx="5731510" cy="1584738"/>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584738"/>
                    </a:xfrm>
                    <a:prstGeom prst="rect">
                      <a:avLst/>
                    </a:prstGeom>
                  </pic:spPr>
                </pic:pic>
              </a:graphicData>
            </a:graphic>
          </wp:inline>
        </w:drawing>
      </w:r>
    </w:p>
    <w:p w14:paraId="3C2DEEEE" w14:textId="77777777" w:rsidR="00B13B75" w:rsidRDefault="00B13B75" w:rsidP="00B13B75">
      <w:pPr>
        <w:rPr>
          <w:b/>
        </w:rPr>
      </w:pPr>
    </w:p>
    <w:p w14:paraId="49340012" w14:textId="77777777" w:rsidR="00B13B75" w:rsidRDefault="00B13B75" w:rsidP="00B13B75">
      <w:pPr>
        <w:rPr>
          <w:b/>
        </w:rPr>
      </w:pPr>
      <w:r>
        <w:rPr>
          <w:b/>
        </w:rPr>
        <w:t>Print PDF button</w:t>
      </w:r>
    </w:p>
    <w:p w14:paraId="6AF383AF" w14:textId="77777777" w:rsidR="00B13B75" w:rsidRDefault="00B13B75" w:rsidP="00B13B75">
      <w:pPr>
        <w:rPr>
          <w:b/>
        </w:rPr>
      </w:pPr>
      <w:r>
        <w:rPr>
          <w:noProof/>
          <w:lang w:val="en-US"/>
        </w:rPr>
        <w:drawing>
          <wp:inline distT="0" distB="0" distL="0" distR="0" wp14:anchorId="74D74DDD" wp14:editId="02D319E4">
            <wp:extent cx="2571750" cy="809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71750" cy="809625"/>
                    </a:xfrm>
                    <a:prstGeom prst="rect">
                      <a:avLst/>
                    </a:prstGeom>
                  </pic:spPr>
                </pic:pic>
              </a:graphicData>
            </a:graphic>
          </wp:inline>
        </w:drawing>
      </w:r>
    </w:p>
    <w:p w14:paraId="1B0FC5EA" w14:textId="77777777" w:rsidR="00B13B75" w:rsidRDefault="00B13B75" w:rsidP="00B13B75">
      <w:pPr>
        <w:rPr>
          <w:b/>
        </w:rPr>
      </w:pPr>
      <w:r>
        <w:rPr>
          <w:noProof/>
          <w:lang w:val="en-US"/>
        </w:rPr>
        <w:drawing>
          <wp:inline distT="0" distB="0" distL="0" distR="0" wp14:anchorId="7794E404" wp14:editId="25FC6365">
            <wp:extent cx="5731510" cy="188723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1887234"/>
                    </a:xfrm>
                    <a:prstGeom prst="rect">
                      <a:avLst/>
                    </a:prstGeom>
                  </pic:spPr>
                </pic:pic>
              </a:graphicData>
            </a:graphic>
          </wp:inline>
        </w:drawing>
      </w:r>
    </w:p>
    <w:p w14:paraId="1EF02DDF" w14:textId="6EA29AC8" w:rsidR="00B13B75" w:rsidRDefault="00E25C9E" w:rsidP="00B13B75">
      <w:r>
        <w:rPr>
          <w:noProof/>
          <w:lang w:val="en-US"/>
        </w:rPr>
        <w:drawing>
          <wp:anchor distT="0" distB="0" distL="114300" distR="114300" simplePos="0" relativeHeight="251663360" behindDoc="0" locked="0" layoutInCell="1" allowOverlap="1" wp14:anchorId="68E045AB" wp14:editId="6F18EE74">
            <wp:simplePos x="0" y="0"/>
            <wp:positionH relativeFrom="column">
              <wp:posOffset>0</wp:posOffset>
            </wp:positionH>
            <wp:positionV relativeFrom="paragraph">
              <wp:posOffset>8763000</wp:posOffset>
            </wp:positionV>
            <wp:extent cx="6645910" cy="3744595"/>
            <wp:effectExtent l="0" t="0" r="2540" b="8255"/>
            <wp:wrapNone/>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0"/>
                    <a:stretch>
                      <a:fillRect/>
                    </a:stretch>
                  </pic:blipFill>
                  <pic:spPr>
                    <a:xfrm>
                      <a:off x="0" y="0"/>
                      <a:ext cx="6645910" cy="3744595"/>
                    </a:xfrm>
                    <a:prstGeom prst="rect">
                      <a:avLst/>
                    </a:prstGeom>
                  </pic:spPr>
                </pic:pic>
              </a:graphicData>
            </a:graphic>
          </wp:anchor>
        </w:drawing>
      </w:r>
    </w:p>
    <w:p w14:paraId="07051450" w14:textId="77777777" w:rsidR="006A4B4C" w:rsidRDefault="006A4B4C" w:rsidP="006A4B4C">
      <w:pPr>
        <w:pStyle w:val="ListParagraph"/>
        <w:rPr>
          <w:b/>
          <w:sz w:val="28"/>
          <w:szCs w:val="28"/>
        </w:rPr>
      </w:pPr>
    </w:p>
    <w:p w14:paraId="5F2FF664" w14:textId="77777777" w:rsidR="00E25C9E" w:rsidRDefault="00E25C9E" w:rsidP="006A4B4C">
      <w:pPr>
        <w:pStyle w:val="ListParagraph"/>
        <w:rPr>
          <w:b/>
          <w:sz w:val="28"/>
          <w:szCs w:val="28"/>
        </w:rPr>
      </w:pPr>
    </w:p>
    <w:p w14:paraId="4E0C5416" w14:textId="77777777" w:rsidR="00E25C9E" w:rsidRDefault="00E25C9E" w:rsidP="006A4B4C">
      <w:pPr>
        <w:pStyle w:val="ListParagraph"/>
        <w:rPr>
          <w:b/>
          <w:sz w:val="28"/>
          <w:szCs w:val="28"/>
        </w:rPr>
      </w:pPr>
    </w:p>
    <w:p w14:paraId="4A02B033" w14:textId="77777777" w:rsidR="00E25C9E" w:rsidRDefault="00E25C9E" w:rsidP="006A4B4C">
      <w:pPr>
        <w:pStyle w:val="ListParagraph"/>
        <w:rPr>
          <w:b/>
          <w:sz w:val="28"/>
          <w:szCs w:val="28"/>
        </w:rPr>
      </w:pPr>
    </w:p>
    <w:p w14:paraId="6445D23E" w14:textId="77777777" w:rsidR="00E25C9E" w:rsidRDefault="00E25C9E" w:rsidP="006A4B4C">
      <w:pPr>
        <w:pStyle w:val="ListParagraph"/>
        <w:rPr>
          <w:b/>
          <w:sz w:val="28"/>
          <w:szCs w:val="28"/>
        </w:rPr>
      </w:pPr>
    </w:p>
    <w:p w14:paraId="38B6C1DB" w14:textId="77777777" w:rsidR="006375A3" w:rsidRDefault="006375A3" w:rsidP="006A4B4C">
      <w:pPr>
        <w:pStyle w:val="ListParagraph"/>
        <w:rPr>
          <w:b/>
          <w:sz w:val="28"/>
          <w:szCs w:val="28"/>
        </w:rPr>
      </w:pPr>
    </w:p>
    <w:p w14:paraId="5637CC25" w14:textId="77777777" w:rsidR="006375A3" w:rsidRDefault="006375A3" w:rsidP="006A4B4C">
      <w:pPr>
        <w:pStyle w:val="ListParagraph"/>
        <w:rPr>
          <w:b/>
          <w:sz w:val="28"/>
          <w:szCs w:val="28"/>
        </w:rPr>
      </w:pPr>
    </w:p>
    <w:p w14:paraId="359F7C43" w14:textId="77777777" w:rsidR="006375A3" w:rsidRDefault="006375A3" w:rsidP="006A4B4C">
      <w:pPr>
        <w:pStyle w:val="ListParagraph"/>
        <w:rPr>
          <w:b/>
          <w:sz w:val="28"/>
          <w:szCs w:val="28"/>
        </w:rPr>
      </w:pPr>
    </w:p>
    <w:p w14:paraId="659F7B40" w14:textId="77777777" w:rsidR="00E25C9E" w:rsidRDefault="00E25C9E" w:rsidP="006A4B4C">
      <w:pPr>
        <w:pStyle w:val="ListParagraph"/>
        <w:rPr>
          <w:b/>
          <w:sz w:val="28"/>
          <w:szCs w:val="28"/>
        </w:rPr>
      </w:pPr>
    </w:p>
    <w:p w14:paraId="5A041F36" w14:textId="77777777" w:rsidR="006375A3" w:rsidRDefault="006375A3" w:rsidP="007F1F37">
      <w:pPr>
        <w:rPr>
          <w:rFonts w:eastAsia="Times New Roman" w:cs="Times New Roman"/>
          <w:b/>
          <w:color w:val="000000"/>
          <w:sz w:val="24"/>
          <w:szCs w:val="24"/>
          <w:lang w:eastAsia="en-IN"/>
        </w:rPr>
      </w:pPr>
    </w:p>
    <w:p w14:paraId="142F0217" w14:textId="5119386A" w:rsidR="00E25C9E" w:rsidRDefault="0088002A" w:rsidP="007F1F37">
      <w:pPr>
        <w:rPr>
          <w:rFonts w:eastAsia="Times New Roman" w:cs="Times New Roman"/>
          <w:b/>
          <w:color w:val="000000"/>
          <w:sz w:val="24"/>
          <w:szCs w:val="24"/>
          <w:lang w:eastAsia="en-IN"/>
        </w:rPr>
      </w:pPr>
      <w:r w:rsidRPr="00FF3061">
        <w:rPr>
          <w:rFonts w:eastAsia="Times New Roman" w:cs="Times New Roman"/>
          <w:b/>
          <w:color w:val="000000"/>
          <w:sz w:val="24"/>
          <w:szCs w:val="24"/>
          <w:lang w:eastAsia="en-IN"/>
        </w:rPr>
        <w:t>Description:</w:t>
      </w:r>
      <w:r w:rsidR="00C65679" w:rsidRPr="00FF3061">
        <w:rPr>
          <w:rFonts w:eastAsia="Times New Roman" w:cs="Times New Roman"/>
          <w:b/>
          <w:color w:val="000000"/>
          <w:sz w:val="24"/>
          <w:szCs w:val="24"/>
          <w:lang w:eastAsia="en-IN"/>
        </w:rPr>
        <w:t xml:space="preserve"> Invoice Creation</w:t>
      </w:r>
    </w:p>
    <w:p w14:paraId="6B2E53D9" w14:textId="77777777" w:rsidR="006375A3" w:rsidRDefault="006375A3" w:rsidP="007F1F37">
      <w:pPr>
        <w:rPr>
          <w:b/>
          <w:sz w:val="28"/>
          <w:szCs w:val="28"/>
        </w:rPr>
      </w:pPr>
    </w:p>
    <w:tbl>
      <w:tblPr>
        <w:tblW w:w="30644" w:type="dxa"/>
        <w:tblLook w:val="04A0" w:firstRow="1" w:lastRow="0" w:firstColumn="1" w:lastColumn="0" w:noHBand="0" w:noVBand="1"/>
      </w:tblPr>
      <w:tblGrid>
        <w:gridCol w:w="9756"/>
        <w:gridCol w:w="1576"/>
        <w:gridCol w:w="1136"/>
        <w:gridCol w:w="1796"/>
        <w:gridCol w:w="1536"/>
        <w:gridCol w:w="2036"/>
        <w:gridCol w:w="1536"/>
        <w:gridCol w:w="1496"/>
        <w:gridCol w:w="516"/>
        <w:gridCol w:w="656"/>
        <w:gridCol w:w="976"/>
        <w:gridCol w:w="976"/>
        <w:gridCol w:w="976"/>
        <w:gridCol w:w="976"/>
        <w:gridCol w:w="976"/>
        <w:gridCol w:w="976"/>
        <w:gridCol w:w="976"/>
        <w:gridCol w:w="976"/>
        <w:gridCol w:w="976"/>
      </w:tblGrid>
      <w:tr w:rsidR="00C65679" w:rsidRPr="004778E0" w14:paraId="4C87CDFE" w14:textId="77777777" w:rsidTr="00C65679">
        <w:trPr>
          <w:trHeight w:val="300"/>
        </w:trPr>
        <w:tc>
          <w:tcPr>
            <w:tcW w:w="9576" w:type="dxa"/>
            <w:tcBorders>
              <w:top w:val="nil"/>
              <w:left w:val="nil"/>
              <w:bottom w:val="nil"/>
              <w:right w:val="nil"/>
            </w:tcBorders>
            <w:shd w:val="clear" w:color="auto" w:fill="auto"/>
            <w:noWrap/>
            <w:vAlign w:val="bottom"/>
            <w:hideMark/>
          </w:tcPr>
          <w:p w14:paraId="025F9852" w14:textId="77777777" w:rsidR="00C65679" w:rsidRPr="004778E0" w:rsidRDefault="00C65679" w:rsidP="00C65679">
            <w:pPr>
              <w:spacing w:after="0" w:line="240" w:lineRule="auto"/>
              <w:rPr>
                <w:rFonts w:ascii="Calibri" w:eastAsia="Times New Roman" w:hAnsi="Calibri" w:cs="Times New Roman"/>
                <w:color w:val="000000"/>
              </w:rPr>
            </w:pPr>
            <w:r>
              <w:rPr>
                <w:noProof/>
                <w:lang w:val="en-US"/>
              </w:rPr>
              <w:drawing>
                <wp:anchor distT="0" distB="0" distL="114300" distR="114300" simplePos="0" relativeHeight="251668480" behindDoc="0" locked="0" layoutInCell="1" allowOverlap="1" wp14:anchorId="712DC48E" wp14:editId="3B2ABF4B">
                  <wp:simplePos x="0" y="0"/>
                  <wp:positionH relativeFrom="column">
                    <wp:posOffset>-1905</wp:posOffset>
                  </wp:positionH>
                  <wp:positionV relativeFrom="paragraph">
                    <wp:posOffset>-7620</wp:posOffset>
                  </wp:positionV>
                  <wp:extent cx="5943600" cy="4657725"/>
                  <wp:effectExtent l="0" t="0" r="0" b="9525"/>
                  <wp:wrapNone/>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1"/>
                          <a:stretch>
                            <a:fillRect/>
                          </a:stretch>
                        </pic:blipFill>
                        <pic:spPr>
                          <a:xfrm>
                            <a:off x="0" y="0"/>
                            <a:ext cx="5943600" cy="465772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180"/>
            </w:tblGrid>
            <w:tr w:rsidR="00C65679" w:rsidRPr="004778E0" w14:paraId="7EC61CFB" w14:textId="77777777" w:rsidTr="00C65679">
              <w:trPr>
                <w:trHeight w:val="300"/>
                <w:tblCellSpacing w:w="0" w:type="dxa"/>
              </w:trPr>
              <w:tc>
                <w:tcPr>
                  <w:tcW w:w="4180" w:type="dxa"/>
                  <w:tcBorders>
                    <w:top w:val="nil"/>
                    <w:left w:val="nil"/>
                    <w:bottom w:val="nil"/>
                    <w:right w:val="nil"/>
                  </w:tcBorders>
                  <w:shd w:val="clear" w:color="auto" w:fill="auto"/>
                  <w:noWrap/>
                  <w:vAlign w:val="bottom"/>
                  <w:hideMark/>
                </w:tcPr>
                <w:p w14:paraId="2863266E" w14:textId="77777777" w:rsidR="00C65679" w:rsidRPr="004778E0" w:rsidRDefault="00C65679" w:rsidP="00C65679">
                  <w:pPr>
                    <w:spacing w:after="0" w:line="240" w:lineRule="auto"/>
                    <w:rPr>
                      <w:rFonts w:ascii="Calibri" w:eastAsia="Times New Roman" w:hAnsi="Calibri" w:cs="Times New Roman"/>
                      <w:color w:val="000000"/>
                    </w:rPr>
                  </w:pPr>
                </w:p>
              </w:tc>
            </w:tr>
          </w:tbl>
          <w:p w14:paraId="1152C3EB" w14:textId="77777777" w:rsidR="00C65679" w:rsidRPr="004778E0" w:rsidRDefault="00C65679" w:rsidP="00C65679">
            <w:pPr>
              <w:spacing w:after="0" w:line="240" w:lineRule="auto"/>
              <w:rPr>
                <w:rFonts w:ascii="Calibri" w:eastAsia="Times New Roman" w:hAnsi="Calibri" w:cs="Times New Roman"/>
                <w:color w:val="000000"/>
              </w:rPr>
            </w:pPr>
          </w:p>
        </w:tc>
        <w:tc>
          <w:tcPr>
            <w:tcW w:w="1576" w:type="dxa"/>
            <w:tcBorders>
              <w:top w:val="nil"/>
              <w:left w:val="nil"/>
              <w:bottom w:val="nil"/>
              <w:right w:val="nil"/>
            </w:tcBorders>
            <w:shd w:val="clear" w:color="auto" w:fill="auto"/>
            <w:noWrap/>
            <w:vAlign w:val="bottom"/>
            <w:hideMark/>
          </w:tcPr>
          <w:p w14:paraId="2F32D6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C5150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68377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C8CC3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F47B4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CD9DD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D1170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113C6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EAAEE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E9C14F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DC59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46888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55FE1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01805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A6389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D6CE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AFAD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F9905F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EE09E47" w14:textId="77777777" w:rsidTr="00C65679">
        <w:trPr>
          <w:trHeight w:val="300"/>
        </w:trPr>
        <w:tc>
          <w:tcPr>
            <w:tcW w:w="9576" w:type="dxa"/>
            <w:tcBorders>
              <w:top w:val="nil"/>
              <w:left w:val="nil"/>
              <w:bottom w:val="nil"/>
              <w:right w:val="nil"/>
            </w:tcBorders>
            <w:shd w:val="clear" w:color="auto" w:fill="auto"/>
            <w:noWrap/>
            <w:vAlign w:val="bottom"/>
            <w:hideMark/>
          </w:tcPr>
          <w:p w14:paraId="10F678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A7E1C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3087E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7E0BD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3CD57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79A05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ABEB26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0CF1EB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4DA31A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1AF2E4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8F417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D067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234D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6E3BA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F3238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2A6ABD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1A26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3572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67B03A"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27FA62E" w14:textId="77777777" w:rsidTr="00C65679">
        <w:trPr>
          <w:trHeight w:val="300"/>
        </w:trPr>
        <w:tc>
          <w:tcPr>
            <w:tcW w:w="9576" w:type="dxa"/>
            <w:tcBorders>
              <w:top w:val="nil"/>
              <w:left w:val="nil"/>
              <w:bottom w:val="nil"/>
              <w:right w:val="nil"/>
            </w:tcBorders>
            <w:shd w:val="clear" w:color="auto" w:fill="auto"/>
            <w:noWrap/>
            <w:vAlign w:val="bottom"/>
            <w:hideMark/>
          </w:tcPr>
          <w:p w14:paraId="4A24D1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17D4F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F5489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9397C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D5A420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AA36E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AC446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6D148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5D968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082F6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B4A176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70E6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3EB7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1AA8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0BCE3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6C8C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590E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9FB2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47CCAD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285BE6A" w14:textId="77777777" w:rsidTr="00C65679">
        <w:trPr>
          <w:trHeight w:val="300"/>
        </w:trPr>
        <w:tc>
          <w:tcPr>
            <w:tcW w:w="9576" w:type="dxa"/>
            <w:tcBorders>
              <w:top w:val="nil"/>
              <w:left w:val="nil"/>
              <w:bottom w:val="nil"/>
              <w:right w:val="nil"/>
            </w:tcBorders>
            <w:shd w:val="clear" w:color="auto" w:fill="auto"/>
            <w:noWrap/>
            <w:vAlign w:val="bottom"/>
            <w:hideMark/>
          </w:tcPr>
          <w:p w14:paraId="1616EC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869C7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D04FC0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345AA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2A52A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562B2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6590E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1A08F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7A80C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50187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6AC63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5EEF0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B0505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B6F2B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78969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9CC2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EAD3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C552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066CB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E932847" w14:textId="77777777" w:rsidTr="00C65679">
        <w:trPr>
          <w:trHeight w:val="300"/>
        </w:trPr>
        <w:tc>
          <w:tcPr>
            <w:tcW w:w="9576" w:type="dxa"/>
            <w:tcBorders>
              <w:top w:val="nil"/>
              <w:left w:val="nil"/>
              <w:bottom w:val="nil"/>
              <w:right w:val="nil"/>
            </w:tcBorders>
            <w:shd w:val="clear" w:color="auto" w:fill="auto"/>
            <w:noWrap/>
            <w:vAlign w:val="bottom"/>
            <w:hideMark/>
          </w:tcPr>
          <w:p w14:paraId="1FE6AD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FA425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74219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DE567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4C92D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4E831E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ACF88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6C282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F18C1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3D2CB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D8A3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06B6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9456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D095B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0D178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4D56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F415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DFEC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8E2E4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590B25A" w14:textId="77777777" w:rsidTr="00C65679">
        <w:trPr>
          <w:trHeight w:val="300"/>
        </w:trPr>
        <w:tc>
          <w:tcPr>
            <w:tcW w:w="9576" w:type="dxa"/>
            <w:tcBorders>
              <w:top w:val="nil"/>
              <w:left w:val="nil"/>
              <w:bottom w:val="nil"/>
              <w:right w:val="nil"/>
            </w:tcBorders>
            <w:shd w:val="clear" w:color="auto" w:fill="auto"/>
            <w:noWrap/>
            <w:vAlign w:val="bottom"/>
            <w:hideMark/>
          </w:tcPr>
          <w:p w14:paraId="3E7CD9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6A836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E2FB3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7116F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2F80B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0DE6B5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FC9D9A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DAEBF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3EA96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9AF6B5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B58CC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4E73D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3638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28C6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598F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E58F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C036F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0869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5C65AA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DC7235E" w14:textId="77777777" w:rsidTr="00C65679">
        <w:trPr>
          <w:trHeight w:val="300"/>
        </w:trPr>
        <w:tc>
          <w:tcPr>
            <w:tcW w:w="9576" w:type="dxa"/>
            <w:tcBorders>
              <w:top w:val="nil"/>
              <w:left w:val="nil"/>
              <w:bottom w:val="nil"/>
              <w:right w:val="nil"/>
            </w:tcBorders>
            <w:shd w:val="clear" w:color="auto" w:fill="auto"/>
            <w:noWrap/>
            <w:vAlign w:val="bottom"/>
            <w:hideMark/>
          </w:tcPr>
          <w:p w14:paraId="5B16FFE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C655A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74CCE5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893C4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7EC22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8F7F8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C0864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90018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3B264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DB5F5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9E16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C5CE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6A25F1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2671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E4243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4EED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FD5A8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86A8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E8530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B26B7A9" w14:textId="77777777" w:rsidTr="00C65679">
        <w:trPr>
          <w:trHeight w:val="300"/>
        </w:trPr>
        <w:tc>
          <w:tcPr>
            <w:tcW w:w="9576" w:type="dxa"/>
            <w:tcBorders>
              <w:top w:val="nil"/>
              <w:left w:val="nil"/>
              <w:bottom w:val="nil"/>
              <w:right w:val="nil"/>
            </w:tcBorders>
            <w:shd w:val="clear" w:color="auto" w:fill="auto"/>
            <w:noWrap/>
            <w:vAlign w:val="bottom"/>
            <w:hideMark/>
          </w:tcPr>
          <w:p w14:paraId="4BA49A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4C6FF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1385E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A98D4A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423EF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1ACB3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97C8D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A4025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9D859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BE6B2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66DF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9C20E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A8477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BC992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F18E5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18083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9FF7C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5CAF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C22C3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A79B738" w14:textId="77777777" w:rsidTr="00C65679">
        <w:trPr>
          <w:trHeight w:val="300"/>
        </w:trPr>
        <w:tc>
          <w:tcPr>
            <w:tcW w:w="9576" w:type="dxa"/>
            <w:tcBorders>
              <w:top w:val="nil"/>
              <w:left w:val="nil"/>
              <w:bottom w:val="nil"/>
              <w:right w:val="nil"/>
            </w:tcBorders>
            <w:shd w:val="clear" w:color="auto" w:fill="auto"/>
            <w:noWrap/>
            <w:vAlign w:val="bottom"/>
            <w:hideMark/>
          </w:tcPr>
          <w:p w14:paraId="3760900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E8261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AD955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EAA33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27E0F8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92559C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8F1C4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E0150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36D41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1751C6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CFF2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957E8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2486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5B98B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FE61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E593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5DC7A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C234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66027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EAF7106" w14:textId="77777777" w:rsidTr="00C65679">
        <w:trPr>
          <w:trHeight w:val="300"/>
        </w:trPr>
        <w:tc>
          <w:tcPr>
            <w:tcW w:w="9576" w:type="dxa"/>
            <w:tcBorders>
              <w:top w:val="nil"/>
              <w:left w:val="nil"/>
              <w:bottom w:val="nil"/>
              <w:right w:val="nil"/>
            </w:tcBorders>
            <w:shd w:val="clear" w:color="auto" w:fill="auto"/>
            <w:noWrap/>
            <w:vAlign w:val="bottom"/>
            <w:hideMark/>
          </w:tcPr>
          <w:p w14:paraId="0A76C2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90F81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2EFF0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9DF6A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B0BB8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BBE51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F5960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2EAA1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E4B31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5C6B39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E3F8E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CF87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905F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9F2B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85CEF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05A5B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67BB3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86E5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19B7D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DEE6B98" w14:textId="77777777" w:rsidTr="00C65679">
        <w:trPr>
          <w:trHeight w:val="300"/>
        </w:trPr>
        <w:tc>
          <w:tcPr>
            <w:tcW w:w="9576" w:type="dxa"/>
            <w:tcBorders>
              <w:top w:val="nil"/>
              <w:left w:val="nil"/>
              <w:bottom w:val="nil"/>
              <w:right w:val="nil"/>
            </w:tcBorders>
            <w:shd w:val="clear" w:color="auto" w:fill="auto"/>
            <w:noWrap/>
            <w:vAlign w:val="bottom"/>
            <w:hideMark/>
          </w:tcPr>
          <w:p w14:paraId="2B8FE7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4AC0FC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89875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BD871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97E58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F1BF0C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DF11B1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5A869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8E2D1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0928C5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11F1C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19569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FEA37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D18E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56A9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A85A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ACDD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ABC2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4DE8F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CEDB5D5" w14:textId="77777777" w:rsidTr="00C65679">
        <w:trPr>
          <w:trHeight w:val="300"/>
        </w:trPr>
        <w:tc>
          <w:tcPr>
            <w:tcW w:w="9576" w:type="dxa"/>
            <w:tcBorders>
              <w:top w:val="nil"/>
              <w:left w:val="nil"/>
              <w:bottom w:val="nil"/>
              <w:right w:val="nil"/>
            </w:tcBorders>
            <w:shd w:val="clear" w:color="auto" w:fill="auto"/>
            <w:noWrap/>
            <w:vAlign w:val="bottom"/>
            <w:hideMark/>
          </w:tcPr>
          <w:p w14:paraId="3EA2A4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09531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6A770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087A7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F2052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61CE0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CCDE24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716F2E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1564F3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728DB0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6849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E433C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A378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58F9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55A7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F887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47071E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8CDCC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3135E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9C02B48" w14:textId="77777777" w:rsidTr="00C65679">
        <w:trPr>
          <w:trHeight w:val="300"/>
        </w:trPr>
        <w:tc>
          <w:tcPr>
            <w:tcW w:w="9576" w:type="dxa"/>
            <w:tcBorders>
              <w:top w:val="nil"/>
              <w:left w:val="nil"/>
              <w:bottom w:val="nil"/>
              <w:right w:val="nil"/>
            </w:tcBorders>
            <w:shd w:val="clear" w:color="auto" w:fill="auto"/>
            <w:noWrap/>
            <w:vAlign w:val="bottom"/>
            <w:hideMark/>
          </w:tcPr>
          <w:p w14:paraId="7665A1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3E5B5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E720F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8C6AD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8F9015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3B594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817F5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A35A7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76302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C53FB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E9301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E601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D91D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65B46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A7DFB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13D44B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82224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6908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7918F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9A6DD42" w14:textId="77777777" w:rsidTr="00C65679">
        <w:trPr>
          <w:trHeight w:val="300"/>
        </w:trPr>
        <w:tc>
          <w:tcPr>
            <w:tcW w:w="9576" w:type="dxa"/>
            <w:tcBorders>
              <w:top w:val="nil"/>
              <w:left w:val="nil"/>
              <w:bottom w:val="nil"/>
              <w:right w:val="nil"/>
            </w:tcBorders>
            <w:shd w:val="clear" w:color="auto" w:fill="auto"/>
            <w:noWrap/>
            <w:vAlign w:val="bottom"/>
            <w:hideMark/>
          </w:tcPr>
          <w:p w14:paraId="2C4911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A2A38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0B52C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17C0C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EEAD4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1DCF81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5271C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88685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BBAAA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32EB7C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4CEF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96D4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166B35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FC099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07F9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FBD7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8368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5961C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F083A07"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346308A" w14:textId="77777777" w:rsidTr="00C65679">
        <w:trPr>
          <w:trHeight w:val="300"/>
        </w:trPr>
        <w:tc>
          <w:tcPr>
            <w:tcW w:w="9576" w:type="dxa"/>
            <w:tcBorders>
              <w:top w:val="nil"/>
              <w:left w:val="nil"/>
              <w:bottom w:val="nil"/>
              <w:right w:val="nil"/>
            </w:tcBorders>
            <w:shd w:val="clear" w:color="auto" w:fill="auto"/>
            <w:noWrap/>
            <w:vAlign w:val="bottom"/>
            <w:hideMark/>
          </w:tcPr>
          <w:p w14:paraId="218308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ADA2F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F593C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D63F9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F5943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E8331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A1E45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65797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94D12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CC4A5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EFB3A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6EE2B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1560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2116B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70E0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E6D7B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1F4C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0BFFD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7929D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7E70056" w14:textId="77777777" w:rsidTr="00C65679">
        <w:trPr>
          <w:trHeight w:val="300"/>
        </w:trPr>
        <w:tc>
          <w:tcPr>
            <w:tcW w:w="9576" w:type="dxa"/>
            <w:tcBorders>
              <w:top w:val="nil"/>
              <w:left w:val="nil"/>
              <w:bottom w:val="nil"/>
              <w:right w:val="nil"/>
            </w:tcBorders>
            <w:shd w:val="clear" w:color="auto" w:fill="auto"/>
            <w:noWrap/>
            <w:vAlign w:val="bottom"/>
            <w:hideMark/>
          </w:tcPr>
          <w:p w14:paraId="36C0CA0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D13CC6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B959C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59E07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A9137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0005B2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8B4B7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7E386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EA1FD5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78201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75CE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71D3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D75D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2805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66DBE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C1025B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8462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D04E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5DD5FC"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80003FB" w14:textId="77777777" w:rsidTr="00C65679">
        <w:trPr>
          <w:trHeight w:val="300"/>
        </w:trPr>
        <w:tc>
          <w:tcPr>
            <w:tcW w:w="9576" w:type="dxa"/>
            <w:tcBorders>
              <w:top w:val="nil"/>
              <w:left w:val="nil"/>
              <w:bottom w:val="nil"/>
              <w:right w:val="nil"/>
            </w:tcBorders>
            <w:shd w:val="clear" w:color="auto" w:fill="auto"/>
            <w:noWrap/>
            <w:vAlign w:val="bottom"/>
            <w:hideMark/>
          </w:tcPr>
          <w:p w14:paraId="3CD7D951" w14:textId="77777777" w:rsidR="00C65679" w:rsidRDefault="00C65679" w:rsidP="00C65679">
            <w:pPr>
              <w:spacing w:after="0" w:line="240" w:lineRule="auto"/>
              <w:rPr>
                <w:rFonts w:ascii="Times New Roman" w:eastAsia="Times New Roman" w:hAnsi="Times New Roman" w:cs="Times New Roman"/>
                <w:sz w:val="20"/>
                <w:szCs w:val="20"/>
              </w:rPr>
            </w:pPr>
          </w:p>
          <w:p w14:paraId="1404AA47" w14:textId="77777777" w:rsidR="006375A3" w:rsidRPr="006375A3" w:rsidRDefault="006375A3"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20520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9C6B0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679B2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5B2F6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D9CD3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47B288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3CE9F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8C7176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8D8A49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2F82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BDEB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00A0D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A37F9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61C15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C42B15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996F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5D43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0077C9"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2713A99" w14:textId="77777777" w:rsidTr="00C65679">
        <w:trPr>
          <w:trHeight w:val="300"/>
        </w:trPr>
        <w:tc>
          <w:tcPr>
            <w:tcW w:w="9576" w:type="dxa"/>
            <w:tcBorders>
              <w:top w:val="nil"/>
              <w:left w:val="nil"/>
              <w:bottom w:val="nil"/>
              <w:right w:val="nil"/>
            </w:tcBorders>
            <w:shd w:val="clear" w:color="auto" w:fill="auto"/>
            <w:noWrap/>
            <w:vAlign w:val="bottom"/>
            <w:hideMark/>
          </w:tcPr>
          <w:p w14:paraId="73A583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FA860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989ED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B68544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C755A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D13D6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D193F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C9A58A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848B3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8276A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283AE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6907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556CF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74B8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D23A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22B80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E1DF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95362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FCC72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1F3C341" w14:textId="77777777" w:rsidTr="00C65679">
        <w:trPr>
          <w:trHeight w:val="300"/>
        </w:trPr>
        <w:tc>
          <w:tcPr>
            <w:tcW w:w="9576" w:type="dxa"/>
            <w:tcBorders>
              <w:top w:val="nil"/>
              <w:left w:val="nil"/>
              <w:bottom w:val="nil"/>
              <w:right w:val="nil"/>
            </w:tcBorders>
            <w:shd w:val="clear" w:color="auto" w:fill="auto"/>
            <w:noWrap/>
            <w:vAlign w:val="bottom"/>
            <w:hideMark/>
          </w:tcPr>
          <w:p w14:paraId="46ACEA2C" w14:textId="77777777" w:rsidR="00C65679" w:rsidRDefault="00C65679" w:rsidP="00C65679">
            <w:pPr>
              <w:spacing w:after="0" w:line="240" w:lineRule="auto"/>
              <w:rPr>
                <w:rFonts w:ascii="Times New Roman" w:eastAsia="Times New Roman" w:hAnsi="Times New Roman" w:cs="Times New Roman"/>
                <w:sz w:val="20"/>
                <w:szCs w:val="20"/>
              </w:rPr>
            </w:pPr>
          </w:p>
          <w:p w14:paraId="72A07385" w14:textId="77777777" w:rsidR="006375A3" w:rsidRDefault="006375A3" w:rsidP="00C65679">
            <w:pPr>
              <w:spacing w:after="0" w:line="240" w:lineRule="auto"/>
              <w:rPr>
                <w:rFonts w:ascii="Times New Roman" w:eastAsia="Times New Roman" w:hAnsi="Times New Roman" w:cs="Times New Roman"/>
                <w:sz w:val="20"/>
                <w:szCs w:val="20"/>
              </w:rPr>
            </w:pPr>
          </w:p>
          <w:p w14:paraId="107CB7D8" w14:textId="77777777" w:rsidR="006375A3" w:rsidRDefault="006375A3" w:rsidP="00C65679">
            <w:pPr>
              <w:spacing w:after="0" w:line="240" w:lineRule="auto"/>
              <w:rPr>
                <w:rFonts w:ascii="Times New Roman" w:eastAsia="Times New Roman" w:hAnsi="Times New Roman" w:cs="Times New Roman"/>
                <w:sz w:val="20"/>
                <w:szCs w:val="20"/>
              </w:rPr>
            </w:pPr>
          </w:p>
          <w:p w14:paraId="1BA59D22" w14:textId="77777777" w:rsidR="006375A3" w:rsidRDefault="006375A3" w:rsidP="00C65679">
            <w:pPr>
              <w:spacing w:after="0" w:line="240" w:lineRule="auto"/>
              <w:rPr>
                <w:rFonts w:ascii="Times New Roman" w:eastAsia="Times New Roman" w:hAnsi="Times New Roman" w:cs="Times New Roman"/>
                <w:sz w:val="20"/>
                <w:szCs w:val="20"/>
              </w:rPr>
            </w:pPr>
          </w:p>
          <w:p w14:paraId="3B89D5A7" w14:textId="77777777" w:rsidR="006375A3" w:rsidRDefault="006375A3" w:rsidP="00C65679">
            <w:pPr>
              <w:spacing w:after="0" w:line="240" w:lineRule="auto"/>
              <w:rPr>
                <w:rFonts w:ascii="Times New Roman" w:eastAsia="Times New Roman" w:hAnsi="Times New Roman" w:cs="Times New Roman"/>
                <w:sz w:val="20"/>
                <w:szCs w:val="20"/>
              </w:rPr>
            </w:pPr>
          </w:p>
          <w:p w14:paraId="31D63944" w14:textId="77777777" w:rsidR="006375A3" w:rsidRDefault="006375A3" w:rsidP="00C65679">
            <w:pPr>
              <w:spacing w:after="0" w:line="240" w:lineRule="auto"/>
              <w:rPr>
                <w:rFonts w:ascii="Times New Roman" w:eastAsia="Times New Roman" w:hAnsi="Times New Roman" w:cs="Times New Roman"/>
                <w:sz w:val="20"/>
                <w:szCs w:val="20"/>
              </w:rPr>
            </w:pPr>
          </w:p>
          <w:p w14:paraId="025FB821" w14:textId="77777777" w:rsidR="006375A3" w:rsidRDefault="006375A3" w:rsidP="00C65679">
            <w:pPr>
              <w:spacing w:after="0" w:line="240" w:lineRule="auto"/>
              <w:rPr>
                <w:rFonts w:ascii="Times New Roman" w:eastAsia="Times New Roman" w:hAnsi="Times New Roman" w:cs="Times New Roman"/>
                <w:sz w:val="20"/>
                <w:szCs w:val="20"/>
              </w:rPr>
            </w:pPr>
          </w:p>
          <w:p w14:paraId="2D2775F9" w14:textId="77777777" w:rsidR="006375A3" w:rsidRDefault="006375A3" w:rsidP="00C65679">
            <w:pPr>
              <w:spacing w:after="0" w:line="240" w:lineRule="auto"/>
              <w:rPr>
                <w:rFonts w:ascii="Times New Roman" w:eastAsia="Times New Roman" w:hAnsi="Times New Roman" w:cs="Times New Roman"/>
                <w:sz w:val="20"/>
                <w:szCs w:val="20"/>
              </w:rPr>
            </w:pPr>
          </w:p>
          <w:p w14:paraId="5DE59CD6" w14:textId="77777777" w:rsidR="006375A3" w:rsidRDefault="006375A3" w:rsidP="00C65679">
            <w:pPr>
              <w:spacing w:after="0" w:line="240" w:lineRule="auto"/>
              <w:rPr>
                <w:rFonts w:ascii="Times New Roman" w:eastAsia="Times New Roman" w:hAnsi="Times New Roman" w:cs="Times New Roman"/>
                <w:sz w:val="20"/>
                <w:szCs w:val="20"/>
              </w:rPr>
            </w:pPr>
          </w:p>
          <w:p w14:paraId="4CBEA43E" w14:textId="77777777" w:rsidR="006375A3" w:rsidRDefault="006375A3" w:rsidP="00C65679">
            <w:pPr>
              <w:spacing w:after="0" w:line="240" w:lineRule="auto"/>
              <w:rPr>
                <w:rFonts w:ascii="Times New Roman" w:eastAsia="Times New Roman" w:hAnsi="Times New Roman" w:cs="Times New Roman"/>
                <w:sz w:val="20"/>
                <w:szCs w:val="20"/>
              </w:rPr>
            </w:pPr>
          </w:p>
          <w:p w14:paraId="48AFCAF2" w14:textId="77777777" w:rsidR="006375A3" w:rsidRDefault="006375A3" w:rsidP="00C65679">
            <w:pPr>
              <w:spacing w:after="0" w:line="240" w:lineRule="auto"/>
              <w:rPr>
                <w:rFonts w:ascii="Times New Roman" w:eastAsia="Times New Roman" w:hAnsi="Times New Roman" w:cs="Times New Roman"/>
                <w:sz w:val="20"/>
                <w:szCs w:val="20"/>
              </w:rPr>
            </w:pPr>
          </w:p>
          <w:p w14:paraId="1B097963" w14:textId="77777777" w:rsidR="006375A3" w:rsidRDefault="006375A3" w:rsidP="00C65679">
            <w:pPr>
              <w:spacing w:after="0" w:line="240" w:lineRule="auto"/>
              <w:rPr>
                <w:rFonts w:ascii="Times New Roman" w:eastAsia="Times New Roman" w:hAnsi="Times New Roman" w:cs="Times New Roman"/>
                <w:sz w:val="20"/>
                <w:szCs w:val="20"/>
              </w:rPr>
            </w:pPr>
          </w:p>
          <w:p w14:paraId="55828BC7" w14:textId="77777777" w:rsidR="006375A3" w:rsidRDefault="006375A3" w:rsidP="00C65679">
            <w:pPr>
              <w:spacing w:after="0" w:line="240" w:lineRule="auto"/>
              <w:rPr>
                <w:rFonts w:ascii="Times New Roman" w:eastAsia="Times New Roman" w:hAnsi="Times New Roman" w:cs="Times New Roman"/>
                <w:sz w:val="20"/>
                <w:szCs w:val="20"/>
              </w:rPr>
            </w:pPr>
          </w:p>
          <w:p w14:paraId="0C392FB5" w14:textId="77777777" w:rsidR="006375A3" w:rsidRDefault="006375A3" w:rsidP="00C65679">
            <w:pPr>
              <w:spacing w:after="0" w:line="240" w:lineRule="auto"/>
              <w:rPr>
                <w:rFonts w:ascii="Times New Roman" w:eastAsia="Times New Roman" w:hAnsi="Times New Roman" w:cs="Times New Roman"/>
                <w:sz w:val="20"/>
                <w:szCs w:val="20"/>
              </w:rPr>
            </w:pPr>
          </w:p>
          <w:p w14:paraId="08E7E123" w14:textId="77777777" w:rsidR="006375A3" w:rsidRDefault="006375A3" w:rsidP="00C65679">
            <w:pPr>
              <w:spacing w:after="0" w:line="240" w:lineRule="auto"/>
              <w:rPr>
                <w:rFonts w:ascii="Times New Roman" w:eastAsia="Times New Roman" w:hAnsi="Times New Roman" w:cs="Times New Roman"/>
                <w:sz w:val="20"/>
                <w:szCs w:val="20"/>
              </w:rPr>
            </w:pPr>
          </w:p>
          <w:p w14:paraId="42B4BFE6" w14:textId="77777777" w:rsidR="006375A3" w:rsidRDefault="006375A3" w:rsidP="00C65679">
            <w:pPr>
              <w:spacing w:after="0" w:line="240" w:lineRule="auto"/>
              <w:rPr>
                <w:rFonts w:ascii="Times New Roman" w:eastAsia="Times New Roman" w:hAnsi="Times New Roman" w:cs="Times New Roman"/>
                <w:sz w:val="20"/>
                <w:szCs w:val="20"/>
              </w:rPr>
            </w:pPr>
          </w:p>
          <w:p w14:paraId="2B32BFA2" w14:textId="77777777" w:rsidR="006375A3" w:rsidRDefault="006375A3" w:rsidP="00C65679">
            <w:pPr>
              <w:spacing w:after="0" w:line="240" w:lineRule="auto"/>
              <w:rPr>
                <w:rFonts w:ascii="Times New Roman" w:eastAsia="Times New Roman" w:hAnsi="Times New Roman" w:cs="Times New Roman"/>
                <w:sz w:val="20"/>
                <w:szCs w:val="20"/>
              </w:rPr>
            </w:pPr>
          </w:p>
          <w:p w14:paraId="54EE84F7" w14:textId="77777777" w:rsidR="006375A3" w:rsidRDefault="006375A3" w:rsidP="00C65679">
            <w:pPr>
              <w:spacing w:after="0" w:line="240" w:lineRule="auto"/>
              <w:rPr>
                <w:rFonts w:ascii="Times New Roman" w:eastAsia="Times New Roman" w:hAnsi="Times New Roman" w:cs="Times New Roman"/>
                <w:sz w:val="20"/>
                <w:szCs w:val="20"/>
              </w:rPr>
            </w:pPr>
          </w:p>
          <w:p w14:paraId="5D6FCCC6" w14:textId="77777777" w:rsidR="006375A3" w:rsidRDefault="006375A3" w:rsidP="00C65679">
            <w:pPr>
              <w:spacing w:after="0" w:line="240" w:lineRule="auto"/>
              <w:rPr>
                <w:rFonts w:ascii="Times New Roman" w:eastAsia="Times New Roman" w:hAnsi="Times New Roman" w:cs="Times New Roman"/>
                <w:sz w:val="20"/>
                <w:szCs w:val="20"/>
              </w:rPr>
            </w:pPr>
          </w:p>
          <w:p w14:paraId="250FA7FD" w14:textId="77777777" w:rsidR="006375A3" w:rsidRDefault="006375A3" w:rsidP="00C65679">
            <w:pPr>
              <w:spacing w:after="0" w:line="240" w:lineRule="auto"/>
              <w:rPr>
                <w:rFonts w:ascii="Times New Roman" w:eastAsia="Times New Roman" w:hAnsi="Times New Roman" w:cs="Times New Roman"/>
                <w:sz w:val="20"/>
                <w:szCs w:val="20"/>
              </w:rPr>
            </w:pPr>
          </w:p>
          <w:p w14:paraId="64AC6981" w14:textId="77777777" w:rsidR="006375A3" w:rsidRDefault="006375A3" w:rsidP="00C65679">
            <w:pPr>
              <w:spacing w:after="0" w:line="240" w:lineRule="auto"/>
              <w:rPr>
                <w:rFonts w:ascii="Times New Roman" w:eastAsia="Times New Roman" w:hAnsi="Times New Roman" w:cs="Times New Roman"/>
                <w:sz w:val="20"/>
                <w:szCs w:val="20"/>
              </w:rPr>
            </w:pPr>
          </w:p>
          <w:p w14:paraId="4558567A" w14:textId="77777777" w:rsidR="006375A3" w:rsidRDefault="006375A3" w:rsidP="00C65679">
            <w:pPr>
              <w:spacing w:after="0" w:line="240" w:lineRule="auto"/>
              <w:rPr>
                <w:rFonts w:ascii="Times New Roman" w:eastAsia="Times New Roman" w:hAnsi="Times New Roman" w:cs="Times New Roman"/>
                <w:sz w:val="20"/>
                <w:szCs w:val="20"/>
              </w:rPr>
            </w:pPr>
          </w:p>
          <w:p w14:paraId="68FA4D46" w14:textId="77777777" w:rsidR="006375A3" w:rsidRDefault="006375A3" w:rsidP="00C65679">
            <w:pPr>
              <w:spacing w:after="0" w:line="240" w:lineRule="auto"/>
              <w:rPr>
                <w:rFonts w:ascii="Times New Roman" w:eastAsia="Times New Roman" w:hAnsi="Times New Roman" w:cs="Times New Roman"/>
                <w:sz w:val="20"/>
                <w:szCs w:val="20"/>
              </w:rPr>
            </w:pPr>
          </w:p>
          <w:p w14:paraId="65737728" w14:textId="77777777" w:rsidR="006375A3" w:rsidRDefault="006375A3" w:rsidP="00C65679">
            <w:pPr>
              <w:spacing w:after="0" w:line="240" w:lineRule="auto"/>
              <w:rPr>
                <w:rFonts w:ascii="Times New Roman" w:eastAsia="Times New Roman" w:hAnsi="Times New Roman" w:cs="Times New Roman"/>
                <w:sz w:val="20"/>
                <w:szCs w:val="20"/>
              </w:rPr>
            </w:pPr>
          </w:p>
          <w:p w14:paraId="19AF159F" w14:textId="77777777" w:rsidR="006375A3" w:rsidRDefault="006375A3" w:rsidP="00C65679">
            <w:pPr>
              <w:spacing w:after="0" w:line="240" w:lineRule="auto"/>
              <w:rPr>
                <w:rFonts w:ascii="Times New Roman" w:eastAsia="Times New Roman" w:hAnsi="Times New Roman" w:cs="Times New Roman"/>
                <w:sz w:val="20"/>
                <w:szCs w:val="20"/>
              </w:rPr>
            </w:pPr>
          </w:p>
          <w:p w14:paraId="6CDD314D" w14:textId="77777777" w:rsidR="006375A3" w:rsidRDefault="006375A3" w:rsidP="00C65679">
            <w:pPr>
              <w:spacing w:after="0" w:line="240" w:lineRule="auto"/>
              <w:rPr>
                <w:rFonts w:ascii="Times New Roman" w:eastAsia="Times New Roman" w:hAnsi="Times New Roman" w:cs="Times New Roman"/>
                <w:sz w:val="20"/>
                <w:szCs w:val="20"/>
              </w:rPr>
            </w:pPr>
          </w:p>
          <w:p w14:paraId="5CE1DD17" w14:textId="77777777" w:rsidR="006375A3" w:rsidRPr="004778E0" w:rsidRDefault="006375A3"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FEBAF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FBB435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E1234A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B7A7D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51B3C5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0E715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7C222A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5C8C5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23ADC2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71BC8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DD955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B7FC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5A0F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03EC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9810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EC89DC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599B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C0D68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E7A223C" w14:textId="77777777" w:rsidTr="00C65679">
        <w:trPr>
          <w:trHeight w:val="300"/>
        </w:trPr>
        <w:tc>
          <w:tcPr>
            <w:tcW w:w="9576" w:type="dxa"/>
            <w:tcBorders>
              <w:top w:val="nil"/>
              <w:left w:val="nil"/>
              <w:bottom w:val="nil"/>
              <w:right w:val="nil"/>
            </w:tcBorders>
            <w:shd w:val="clear" w:color="auto" w:fill="auto"/>
            <w:noWrap/>
            <w:vAlign w:val="bottom"/>
            <w:hideMark/>
          </w:tcPr>
          <w:p w14:paraId="1F965AE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629EB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13EF4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7363EF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71994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B560F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FA493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7AE0C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B16A9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F71EE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0C9B5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56AB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F3E2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52BF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47A36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8D19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0A75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4CD5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B9A84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312D484" w14:textId="77777777" w:rsidTr="00C65679">
        <w:trPr>
          <w:trHeight w:val="300"/>
        </w:trPr>
        <w:tc>
          <w:tcPr>
            <w:tcW w:w="9576" w:type="dxa"/>
            <w:tcBorders>
              <w:top w:val="nil"/>
              <w:left w:val="nil"/>
              <w:bottom w:val="nil"/>
              <w:right w:val="nil"/>
            </w:tcBorders>
            <w:shd w:val="clear" w:color="auto" w:fill="auto"/>
            <w:noWrap/>
            <w:vAlign w:val="bottom"/>
            <w:hideMark/>
          </w:tcPr>
          <w:p w14:paraId="1E80323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7140A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6F12B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D310D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DDC24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179B4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50152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EC2F4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81DB25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64EBD1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5B827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D9738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31AA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7273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C51CE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F3E23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39B5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1F82D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F1E609"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D8F44C6" w14:textId="77777777" w:rsidTr="00C65679">
        <w:trPr>
          <w:trHeight w:val="300"/>
        </w:trPr>
        <w:tc>
          <w:tcPr>
            <w:tcW w:w="9576" w:type="dxa"/>
            <w:tcBorders>
              <w:top w:val="nil"/>
              <w:left w:val="nil"/>
              <w:bottom w:val="nil"/>
              <w:right w:val="nil"/>
            </w:tcBorders>
            <w:shd w:val="clear" w:color="auto" w:fill="auto"/>
            <w:noWrap/>
            <w:vAlign w:val="bottom"/>
            <w:hideMark/>
          </w:tcPr>
          <w:p w14:paraId="246F9F5A" w14:textId="77777777" w:rsidR="00C65679" w:rsidRPr="004778E0" w:rsidRDefault="00C65679"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6B427A60" wp14:editId="73B2D4FF">
                  <wp:extent cx="5943600" cy="3876675"/>
                  <wp:effectExtent l="0" t="0" r="0" b="9525"/>
                  <wp:docPr id="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0"/>
                          <a:stretch>
                            <a:fillRect/>
                          </a:stretch>
                        </pic:blipFill>
                        <pic:spPr>
                          <a:xfrm>
                            <a:off x="0" y="0"/>
                            <a:ext cx="5943600" cy="3876675"/>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6940F9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CB205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4901F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806FC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F1ECB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B7A6F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316F5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2C7AD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1480F9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8BFD1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7902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71C79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03AE8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4A1D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5B59E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95A5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6EAAAC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A6B58A"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0C21631" w14:textId="77777777" w:rsidTr="00C65679">
        <w:trPr>
          <w:trHeight w:val="300"/>
        </w:trPr>
        <w:tc>
          <w:tcPr>
            <w:tcW w:w="9576" w:type="dxa"/>
            <w:tcBorders>
              <w:top w:val="nil"/>
              <w:left w:val="nil"/>
              <w:bottom w:val="nil"/>
              <w:right w:val="nil"/>
            </w:tcBorders>
            <w:shd w:val="clear" w:color="auto" w:fill="auto"/>
            <w:noWrap/>
            <w:vAlign w:val="bottom"/>
            <w:hideMark/>
          </w:tcPr>
          <w:p w14:paraId="2C4E515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39483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38B64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5A8C8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7115D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0301E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114B2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221FC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CE66D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F02E7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6D19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78FC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8622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EE27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C5B6C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6B4A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0D34E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B4253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05776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8A21345" w14:textId="77777777" w:rsidTr="00C65679">
        <w:trPr>
          <w:trHeight w:val="300"/>
        </w:trPr>
        <w:tc>
          <w:tcPr>
            <w:tcW w:w="9576" w:type="dxa"/>
            <w:tcBorders>
              <w:top w:val="nil"/>
              <w:left w:val="nil"/>
              <w:bottom w:val="nil"/>
              <w:right w:val="nil"/>
            </w:tcBorders>
            <w:shd w:val="clear" w:color="auto" w:fill="auto"/>
            <w:noWrap/>
            <w:vAlign w:val="bottom"/>
            <w:hideMark/>
          </w:tcPr>
          <w:p w14:paraId="748AFCC7" w14:textId="77777777" w:rsidR="00C65679" w:rsidRDefault="00C65679" w:rsidP="00C65679">
            <w:pPr>
              <w:rPr>
                <w:rFonts w:eastAsia="Times New Roman" w:cs="Times New Roman"/>
                <w:b/>
                <w:color w:val="000000"/>
                <w:sz w:val="24"/>
                <w:szCs w:val="24"/>
                <w:lang w:eastAsia="en-IN"/>
              </w:rPr>
            </w:pPr>
          </w:p>
          <w:p w14:paraId="58B8C90B" w14:textId="77777777" w:rsidR="007F1F37" w:rsidRDefault="007F1F37" w:rsidP="00C65679">
            <w:pPr>
              <w:rPr>
                <w:rFonts w:eastAsia="Times New Roman" w:cs="Times New Roman"/>
                <w:b/>
                <w:color w:val="000000"/>
                <w:sz w:val="24"/>
                <w:szCs w:val="24"/>
                <w:lang w:eastAsia="en-IN"/>
              </w:rPr>
            </w:pPr>
          </w:p>
          <w:p w14:paraId="44059013" w14:textId="77777777" w:rsidR="007F1F37" w:rsidRDefault="007F1F37" w:rsidP="00C65679">
            <w:pPr>
              <w:rPr>
                <w:rFonts w:eastAsia="Times New Roman" w:cs="Times New Roman"/>
                <w:b/>
                <w:color w:val="000000"/>
                <w:sz w:val="24"/>
                <w:szCs w:val="24"/>
                <w:lang w:eastAsia="en-IN"/>
              </w:rPr>
            </w:pPr>
          </w:p>
          <w:p w14:paraId="24750404" w14:textId="77777777" w:rsidR="007F1F37" w:rsidRDefault="007F1F37" w:rsidP="00C65679">
            <w:pPr>
              <w:rPr>
                <w:rFonts w:eastAsia="Times New Roman" w:cs="Times New Roman"/>
                <w:b/>
                <w:color w:val="000000"/>
                <w:sz w:val="24"/>
                <w:szCs w:val="24"/>
                <w:lang w:eastAsia="en-IN"/>
              </w:rPr>
            </w:pPr>
          </w:p>
          <w:p w14:paraId="2EA23406" w14:textId="77777777" w:rsidR="00C4666B" w:rsidRDefault="00C4666B" w:rsidP="00C65679">
            <w:pPr>
              <w:rPr>
                <w:rFonts w:eastAsia="Times New Roman" w:cs="Times New Roman"/>
                <w:b/>
                <w:color w:val="000000"/>
                <w:sz w:val="24"/>
                <w:szCs w:val="24"/>
                <w:lang w:eastAsia="en-IN"/>
              </w:rPr>
            </w:pPr>
          </w:p>
          <w:p w14:paraId="1FB2878C" w14:textId="77777777" w:rsidR="00C4666B" w:rsidRDefault="00C4666B" w:rsidP="00C65679">
            <w:pPr>
              <w:rPr>
                <w:rFonts w:eastAsia="Times New Roman" w:cs="Times New Roman"/>
                <w:b/>
                <w:color w:val="000000"/>
                <w:sz w:val="24"/>
                <w:szCs w:val="24"/>
                <w:lang w:eastAsia="en-IN"/>
              </w:rPr>
            </w:pPr>
          </w:p>
          <w:p w14:paraId="1F06D6A2" w14:textId="77777777" w:rsidR="00C4666B" w:rsidRDefault="00C4666B" w:rsidP="00C65679">
            <w:pPr>
              <w:rPr>
                <w:rFonts w:eastAsia="Times New Roman" w:cs="Times New Roman"/>
                <w:b/>
                <w:color w:val="000000"/>
                <w:sz w:val="24"/>
                <w:szCs w:val="24"/>
                <w:lang w:eastAsia="en-IN"/>
              </w:rPr>
            </w:pPr>
          </w:p>
          <w:p w14:paraId="6464D759" w14:textId="77777777" w:rsidR="00C4666B" w:rsidRDefault="00C4666B" w:rsidP="00C65679">
            <w:pPr>
              <w:rPr>
                <w:rFonts w:eastAsia="Times New Roman" w:cs="Times New Roman"/>
                <w:b/>
                <w:color w:val="000000"/>
                <w:sz w:val="24"/>
                <w:szCs w:val="24"/>
                <w:lang w:eastAsia="en-IN"/>
              </w:rPr>
            </w:pPr>
          </w:p>
          <w:p w14:paraId="0BA64AA6" w14:textId="77777777" w:rsidR="00C4666B" w:rsidRDefault="00C4666B" w:rsidP="00C65679">
            <w:pPr>
              <w:rPr>
                <w:rFonts w:eastAsia="Times New Roman" w:cs="Times New Roman"/>
                <w:b/>
                <w:color w:val="000000"/>
                <w:sz w:val="24"/>
                <w:szCs w:val="24"/>
                <w:lang w:eastAsia="en-IN"/>
              </w:rPr>
            </w:pPr>
          </w:p>
          <w:p w14:paraId="058A8991" w14:textId="77777777" w:rsidR="00C4666B" w:rsidRDefault="00C4666B" w:rsidP="00C65679">
            <w:pPr>
              <w:rPr>
                <w:rFonts w:eastAsia="Times New Roman" w:cs="Times New Roman"/>
                <w:b/>
                <w:color w:val="000000"/>
                <w:sz w:val="24"/>
                <w:szCs w:val="24"/>
                <w:lang w:eastAsia="en-IN"/>
              </w:rPr>
            </w:pPr>
          </w:p>
          <w:p w14:paraId="3827E27F" w14:textId="77777777" w:rsidR="007F1F37" w:rsidRDefault="007F1F37" w:rsidP="00C65679">
            <w:pPr>
              <w:rPr>
                <w:rFonts w:eastAsia="Times New Roman" w:cs="Times New Roman"/>
                <w:b/>
                <w:color w:val="000000"/>
                <w:sz w:val="24"/>
                <w:szCs w:val="24"/>
                <w:lang w:eastAsia="en-IN"/>
              </w:rPr>
            </w:pPr>
          </w:p>
          <w:p w14:paraId="3C20A1EE" w14:textId="77777777" w:rsidR="00C96DC7" w:rsidRDefault="00C96DC7" w:rsidP="00C65679">
            <w:pPr>
              <w:rPr>
                <w:rFonts w:eastAsia="Times New Roman" w:cs="Times New Roman"/>
                <w:b/>
                <w:color w:val="000000"/>
                <w:sz w:val="24"/>
                <w:szCs w:val="24"/>
                <w:lang w:eastAsia="en-IN"/>
              </w:rPr>
            </w:pPr>
          </w:p>
          <w:p w14:paraId="00DA07C8" w14:textId="28141FFB" w:rsidR="00C65679" w:rsidRPr="004778E0" w:rsidRDefault="00C65679" w:rsidP="00C65679">
            <w:pPr>
              <w:rPr>
                <w:rFonts w:ascii="Times New Roman" w:eastAsia="Times New Roman" w:hAnsi="Times New Roman" w:cs="Times New Roman"/>
                <w:sz w:val="20"/>
                <w:szCs w:val="20"/>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Sales Order Cancellation</w:t>
            </w:r>
          </w:p>
        </w:tc>
        <w:tc>
          <w:tcPr>
            <w:tcW w:w="1576" w:type="dxa"/>
            <w:tcBorders>
              <w:top w:val="nil"/>
              <w:left w:val="nil"/>
              <w:bottom w:val="nil"/>
              <w:right w:val="nil"/>
            </w:tcBorders>
            <w:shd w:val="clear" w:color="auto" w:fill="auto"/>
            <w:noWrap/>
            <w:vAlign w:val="bottom"/>
            <w:hideMark/>
          </w:tcPr>
          <w:p w14:paraId="47693D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B57FAC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93DA9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D986B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B60BEE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9878C3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019EE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DCFF4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DEB32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03BA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1143F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0CDDE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CE06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CDE2F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87CC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B5B23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C83A9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FED79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9AFFCA0" w14:textId="77777777" w:rsidTr="00C65679">
        <w:trPr>
          <w:trHeight w:val="300"/>
        </w:trPr>
        <w:tc>
          <w:tcPr>
            <w:tcW w:w="9576" w:type="dxa"/>
            <w:tcBorders>
              <w:top w:val="nil"/>
              <w:left w:val="nil"/>
              <w:bottom w:val="nil"/>
              <w:right w:val="nil"/>
            </w:tcBorders>
            <w:shd w:val="clear" w:color="auto" w:fill="auto"/>
            <w:noWrap/>
            <w:vAlign w:val="bottom"/>
            <w:hideMark/>
          </w:tcPr>
          <w:p w14:paraId="7CCA46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702C0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FA10B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04BD5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83E34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563B25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CBD2B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03B29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8A526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2BD75A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588F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9040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FE90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03EE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F446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943D64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815F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49EF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F63909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E59DAAE" w14:textId="77777777" w:rsidTr="00C65679">
        <w:trPr>
          <w:trHeight w:val="300"/>
        </w:trPr>
        <w:tc>
          <w:tcPr>
            <w:tcW w:w="9576" w:type="dxa"/>
            <w:tcBorders>
              <w:top w:val="nil"/>
              <w:left w:val="nil"/>
              <w:bottom w:val="nil"/>
              <w:right w:val="nil"/>
            </w:tcBorders>
            <w:shd w:val="clear" w:color="auto" w:fill="auto"/>
            <w:noWrap/>
            <w:vAlign w:val="bottom"/>
            <w:hideMark/>
          </w:tcPr>
          <w:p w14:paraId="1F7B704D" w14:textId="77777777" w:rsidR="00C65679" w:rsidRDefault="00C65679" w:rsidP="00C65679"/>
          <w:p w14:paraId="5D8FFC35" w14:textId="15942EE4" w:rsidR="00C65679" w:rsidRDefault="00C65679" w:rsidP="00C65679">
            <w:r>
              <w:rPr>
                <w:noProof/>
                <w:lang w:val="en-US"/>
              </w:rPr>
              <w:drawing>
                <wp:inline distT="0" distB="0" distL="0" distR="0" wp14:anchorId="70D7A709" wp14:editId="1C2FE5AE">
                  <wp:extent cx="5943600" cy="3351530"/>
                  <wp:effectExtent l="0" t="0" r="0" b="127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2"/>
                          <a:stretch>
                            <a:fillRect/>
                          </a:stretch>
                        </pic:blipFill>
                        <pic:spPr>
                          <a:xfrm>
                            <a:off x="0" y="0"/>
                            <a:ext cx="5943600" cy="3351530"/>
                          </a:xfrm>
                          <a:prstGeom prst="rect">
                            <a:avLst/>
                          </a:prstGeom>
                        </pic:spPr>
                      </pic:pic>
                    </a:graphicData>
                  </a:graphic>
                </wp:inline>
              </w:drawing>
            </w:r>
          </w:p>
          <w:p w14:paraId="77CB6CF8" w14:textId="3DB1DD35" w:rsidR="00C65679" w:rsidRDefault="00C65679" w:rsidP="00C65679">
            <w:pPr>
              <w:spacing w:after="0" w:line="240" w:lineRule="auto"/>
              <w:rPr>
                <w:rFonts w:ascii="Times New Roman" w:eastAsia="Times New Roman" w:hAnsi="Times New Roman" w:cs="Times New Roman"/>
                <w:sz w:val="20"/>
                <w:szCs w:val="20"/>
              </w:rPr>
            </w:pPr>
          </w:p>
          <w:p w14:paraId="52205FA0" w14:textId="77777777" w:rsidR="00C65679" w:rsidRDefault="00C65679" w:rsidP="00C65679">
            <w:pPr>
              <w:spacing w:after="0" w:line="240" w:lineRule="auto"/>
              <w:rPr>
                <w:rFonts w:ascii="Times New Roman" w:eastAsia="Times New Roman" w:hAnsi="Times New Roman" w:cs="Times New Roman"/>
                <w:sz w:val="20"/>
                <w:szCs w:val="20"/>
              </w:rPr>
            </w:pPr>
          </w:p>
          <w:p w14:paraId="131063D1" w14:textId="77777777" w:rsidR="00C65679" w:rsidRDefault="00C65679" w:rsidP="00C65679">
            <w:pPr>
              <w:spacing w:after="0" w:line="240" w:lineRule="auto"/>
              <w:rPr>
                <w:rFonts w:ascii="Times New Roman" w:eastAsia="Times New Roman" w:hAnsi="Times New Roman" w:cs="Times New Roman"/>
                <w:sz w:val="20"/>
                <w:szCs w:val="20"/>
              </w:rPr>
            </w:pPr>
          </w:p>
          <w:p w14:paraId="1CB65E69" w14:textId="77777777" w:rsidR="00C65679" w:rsidRDefault="00C65679" w:rsidP="00C65679">
            <w:pPr>
              <w:spacing w:after="0" w:line="240" w:lineRule="auto"/>
              <w:rPr>
                <w:rFonts w:ascii="Times New Roman" w:eastAsia="Times New Roman" w:hAnsi="Times New Roman" w:cs="Times New Roman"/>
                <w:sz w:val="20"/>
                <w:szCs w:val="20"/>
              </w:rPr>
            </w:pPr>
          </w:p>
          <w:p w14:paraId="1B50A8CE" w14:textId="77777777" w:rsidR="00C65679" w:rsidRDefault="00C65679" w:rsidP="00C65679">
            <w:pPr>
              <w:spacing w:after="0" w:line="240" w:lineRule="auto"/>
              <w:rPr>
                <w:rFonts w:ascii="Times New Roman" w:eastAsia="Times New Roman" w:hAnsi="Times New Roman" w:cs="Times New Roman"/>
                <w:sz w:val="20"/>
                <w:szCs w:val="20"/>
              </w:rPr>
            </w:pPr>
          </w:p>
          <w:p w14:paraId="0068A555" w14:textId="77777777" w:rsidR="00C65679" w:rsidRDefault="00C65679" w:rsidP="00C65679">
            <w:pPr>
              <w:spacing w:after="0" w:line="240" w:lineRule="auto"/>
              <w:rPr>
                <w:rFonts w:ascii="Times New Roman" w:eastAsia="Times New Roman" w:hAnsi="Times New Roman" w:cs="Times New Roman"/>
                <w:sz w:val="20"/>
                <w:szCs w:val="20"/>
              </w:rPr>
            </w:pPr>
          </w:p>
          <w:p w14:paraId="499B4DB9" w14:textId="77777777" w:rsidR="00C65679" w:rsidRDefault="00C65679" w:rsidP="00C65679">
            <w:pPr>
              <w:spacing w:after="0" w:line="240" w:lineRule="auto"/>
              <w:rPr>
                <w:rFonts w:ascii="Times New Roman" w:eastAsia="Times New Roman" w:hAnsi="Times New Roman" w:cs="Times New Roman"/>
                <w:sz w:val="20"/>
                <w:szCs w:val="20"/>
              </w:rPr>
            </w:pPr>
          </w:p>
          <w:p w14:paraId="6601939D" w14:textId="77777777" w:rsidR="00C65679" w:rsidRDefault="00C65679" w:rsidP="00C65679">
            <w:pPr>
              <w:spacing w:after="0" w:line="240" w:lineRule="auto"/>
              <w:rPr>
                <w:rFonts w:ascii="Times New Roman" w:eastAsia="Times New Roman" w:hAnsi="Times New Roman" w:cs="Times New Roman"/>
                <w:sz w:val="20"/>
                <w:szCs w:val="20"/>
              </w:rPr>
            </w:pPr>
          </w:p>
          <w:p w14:paraId="6588DB5B" w14:textId="77777777" w:rsidR="00C65679" w:rsidRDefault="00C65679" w:rsidP="00C65679">
            <w:pPr>
              <w:spacing w:after="0" w:line="240" w:lineRule="auto"/>
              <w:rPr>
                <w:rFonts w:ascii="Times New Roman" w:eastAsia="Times New Roman" w:hAnsi="Times New Roman" w:cs="Times New Roman"/>
                <w:sz w:val="20"/>
                <w:szCs w:val="20"/>
              </w:rPr>
            </w:pPr>
          </w:p>
          <w:p w14:paraId="4E540C6C" w14:textId="77777777" w:rsidR="00C65679" w:rsidRDefault="00C65679" w:rsidP="00C65679">
            <w:pPr>
              <w:spacing w:after="0" w:line="240" w:lineRule="auto"/>
              <w:rPr>
                <w:rFonts w:ascii="Times New Roman" w:eastAsia="Times New Roman" w:hAnsi="Times New Roman" w:cs="Times New Roman"/>
                <w:sz w:val="20"/>
                <w:szCs w:val="20"/>
              </w:rPr>
            </w:pPr>
          </w:p>
          <w:p w14:paraId="096D6753" w14:textId="77777777" w:rsidR="00C65679" w:rsidRDefault="00C65679" w:rsidP="00C65679">
            <w:pPr>
              <w:spacing w:after="0" w:line="240" w:lineRule="auto"/>
              <w:rPr>
                <w:rFonts w:ascii="Times New Roman" w:eastAsia="Times New Roman" w:hAnsi="Times New Roman" w:cs="Times New Roman"/>
                <w:sz w:val="20"/>
                <w:szCs w:val="20"/>
              </w:rPr>
            </w:pPr>
          </w:p>
          <w:p w14:paraId="452197B2" w14:textId="77777777" w:rsidR="00C65679" w:rsidRDefault="00C65679" w:rsidP="00C65679">
            <w:pPr>
              <w:spacing w:after="0" w:line="240" w:lineRule="auto"/>
              <w:rPr>
                <w:rFonts w:ascii="Times New Roman" w:eastAsia="Times New Roman" w:hAnsi="Times New Roman" w:cs="Times New Roman"/>
                <w:sz w:val="20"/>
                <w:szCs w:val="20"/>
              </w:rPr>
            </w:pPr>
          </w:p>
          <w:p w14:paraId="34C55883" w14:textId="77777777" w:rsidR="00C65679" w:rsidRDefault="00C65679" w:rsidP="00C65679">
            <w:pPr>
              <w:spacing w:after="0" w:line="240" w:lineRule="auto"/>
              <w:rPr>
                <w:rFonts w:ascii="Times New Roman" w:eastAsia="Times New Roman" w:hAnsi="Times New Roman" w:cs="Times New Roman"/>
                <w:sz w:val="20"/>
                <w:szCs w:val="20"/>
              </w:rPr>
            </w:pPr>
          </w:p>
          <w:p w14:paraId="11E1730F" w14:textId="77777777" w:rsidR="00C65679" w:rsidRDefault="00C65679" w:rsidP="00C65679">
            <w:pPr>
              <w:spacing w:after="0" w:line="240" w:lineRule="auto"/>
              <w:rPr>
                <w:rFonts w:ascii="Times New Roman" w:eastAsia="Times New Roman" w:hAnsi="Times New Roman" w:cs="Times New Roman"/>
                <w:sz w:val="20"/>
                <w:szCs w:val="20"/>
              </w:rPr>
            </w:pPr>
          </w:p>
          <w:p w14:paraId="1107B548" w14:textId="77777777" w:rsidR="00C65679" w:rsidRDefault="00C65679" w:rsidP="00C65679">
            <w:pPr>
              <w:spacing w:after="0" w:line="240" w:lineRule="auto"/>
              <w:rPr>
                <w:rFonts w:ascii="Times New Roman" w:eastAsia="Times New Roman" w:hAnsi="Times New Roman" w:cs="Times New Roman"/>
                <w:sz w:val="20"/>
                <w:szCs w:val="20"/>
              </w:rPr>
            </w:pPr>
          </w:p>
          <w:p w14:paraId="6FC252C9" w14:textId="77777777" w:rsidR="00C65679" w:rsidRDefault="00C65679" w:rsidP="00C65679">
            <w:pPr>
              <w:spacing w:after="0" w:line="240" w:lineRule="auto"/>
              <w:rPr>
                <w:rFonts w:ascii="Times New Roman" w:eastAsia="Times New Roman" w:hAnsi="Times New Roman" w:cs="Times New Roman"/>
                <w:sz w:val="20"/>
                <w:szCs w:val="20"/>
              </w:rPr>
            </w:pPr>
          </w:p>
          <w:p w14:paraId="0CEEDBBD" w14:textId="77777777" w:rsidR="00C65679" w:rsidRDefault="00C65679" w:rsidP="00C65679">
            <w:pPr>
              <w:spacing w:after="0" w:line="240" w:lineRule="auto"/>
              <w:rPr>
                <w:rFonts w:ascii="Times New Roman" w:eastAsia="Times New Roman" w:hAnsi="Times New Roman" w:cs="Times New Roman"/>
                <w:sz w:val="20"/>
                <w:szCs w:val="20"/>
              </w:rPr>
            </w:pPr>
          </w:p>
          <w:p w14:paraId="427098BC" w14:textId="77777777" w:rsidR="00C65679" w:rsidRDefault="00C65679" w:rsidP="00C65679">
            <w:pPr>
              <w:spacing w:after="0" w:line="240" w:lineRule="auto"/>
              <w:rPr>
                <w:rFonts w:ascii="Times New Roman" w:eastAsia="Times New Roman" w:hAnsi="Times New Roman" w:cs="Times New Roman"/>
                <w:sz w:val="20"/>
                <w:szCs w:val="20"/>
              </w:rPr>
            </w:pPr>
          </w:p>
          <w:p w14:paraId="74A02B2D" w14:textId="77777777" w:rsidR="00C65679" w:rsidRDefault="00C65679" w:rsidP="00C65679">
            <w:pPr>
              <w:spacing w:after="0" w:line="240" w:lineRule="auto"/>
              <w:rPr>
                <w:rFonts w:ascii="Times New Roman" w:eastAsia="Times New Roman" w:hAnsi="Times New Roman" w:cs="Times New Roman"/>
                <w:sz w:val="20"/>
                <w:szCs w:val="20"/>
              </w:rPr>
            </w:pPr>
          </w:p>
          <w:p w14:paraId="3FA5571B" w14:textId="77777777" w:rsidR="00C65679" w:rsidRDefault="00C65679" w:rsidP="00C65679">
            <w:pPr>
              <w:spacing w:after="0" w:line="240" w:lineRule="auto"/>
              <w:rPr>
                <w:rFonts w:ascii="Times New Roman" w:eastAsia="Times New Roman" w:hAnsi="Times New Roman" w:cs="Times New Roman"/>
                <w:sz w:val="20"/>
                <w:szCs w:val="20"/>
              </w:rPr>
            </w:pPr>
          </w:p>
          <w:p w14:paraId="450B8717" w14:textId="77777777" w:rsidR="00C65679" w:rsidRDefault="00C65679" w:rsidP="00C65679">
            <w:pPr>
              <w:spacing w:after="0" w:line="240" w:lineRule="auto"/>
              <w:rPr>
                <w:rFonts w:ascii="Times New Roman" w:eastAsia="Times New Roman" w:hAnsi="Times New Roman" w:cs="Times New Roman"/>
                <w:sz w:val="20"/>
                <w:szCs w:val="20"/>
              </w:rPr>
            </w:pPr>
          </w:p>
          <w:p w14:paraId="664A66DA" w14:textId="77777777" w:rsidR="00C65679" w:rsidRDefault="00C65679" w:rsidP="00C65679">
            <w:pPr>
              <w:spacing w:after="0" w:line="240" w:lineRule="auto"/>
              <w:rPr>
                <w:rFonts w:ascii="Times New Roman" w:eastAsia="Times New Roman" w:hAnsi="Times New Roman" w:cs="Times New Roman"/>
                <w:sz w:val="20"/>
                <w:szCs w:val="20"/>
              </w:rPr>
            </w:pPr>
          </w:p>
          <w:p w14:paraId="4F58AFCE" w14:textId="77777777" w:rsidR="00C65679" w:rsidRDefault="00C65679" w:rsidP="00C65679">
            <w:pPr>
              <w:spacing w:after="0" w:line="240" w:lineRule="auto"/>
              <w:rPr>
                <w:rFonts w:ascii="Times New Roman" w:eastAsia="Times New Roman" w:hAnsi="Times New Roman" w:cs="Times New Roman"/>
                <w:sz w:val="20"/>
                <w:szCs w:val="20"/>
              </w:rPr>
            </w:pPr>
          </w:p>
          <w:p w14:paraId="185D6048" w14:textId="77777777" w:rsidR="00C65679" w:rsidRDefault="00C65679" w:rsidP="00C65679">
            <w:pPr>
              <w:spacing w:after="0" w:line="240" w:lineRule="auto"/>
              <w:rPr>
                <w:rFonts w:ascii="Times New Roman" w:eastAsia="Times New Roman" w:hAnsi="Times New Roman" w:cs="Times New Roman"/>
                <w:sz w:val="20"/>
                <w:szCs w:val="20"/>
              </w:rPr>
            </w:pPr>
          </w:p>
          <w:p w14:paraId="514379F4" w14:textId="77777777" w:rsidR="00C65679" w:rsidRDefault="00C65679" w:rsidP="00C65679">
            <w:pPr>
              <w:spacing w:after="0" w:line="240" w:lineRule="auto"/>
              <w:rPr>
                <w:rFonts w:ascii="Times New Roman" w:eastAsia="Times New Roman" w:hAnsi="Times New Roman" w:cs="Times New Roman"/>
                <w:sz w:val="20"/>
                <w:szCs w:val="20"/>
              </w:rPr>
            </w:pPr>
          </w:p>
          <w:p w14:paraId="24AA70A4" w14:textId="77777777" w:rsidR="00C65679" w:rsidRDefault="00C65679" w:rsidP="00C65679">
            <w:pPr>
              <w:spacing w:after="0" w:line="240" w:lineRule="auto"/>
              <w:rPr>
                <w:rFonts w:ascii="Times New Roman" w:eastAsia="Times New Roman" w:hAnsi="Times New Roman" w:cs="Times New Roman"/>
                <w:sz w:val="20"/>
                <w:szCs w:val="20"/>
              </w:rPr>
            </w:pPr>
          </w:p>
          <w:p w14:paraId="39B005BE" w14:textId="77777777" w:rsidR="00C65679" w:rsidRDefault="00C65679" w:rsidP="00C65679">
            <w:pPr>
              <w:spacing w:after="0" w:line="240" w:lineRule="auto"/>
              <w:rPr>
                <w:rFonts w:ascii="Times New Roman" w:eastAsia="Times New Roman" w:hAnsi="Times New Roman" w:cs="Times New Roman"/>
                <w:sz w:val="20"/>
                <w:szCs w:val="20"/>
              </w:rPr>
            </w:pPr>
          </w:p>
          <w:p w14:paraId="72615DCB" w14:textId="77777777" w:rsidR="0091557A" w:rsidRDefault="0091557A" w:rsidP="00C65679">
            <w:pPr>
              <w:rPr>
                <w:rFonts w:eastAsia="Times New Roman" w:cs="Times New Roman"/>
                <w:b/>
                <w:color w:val="000000"/>
                <w:sz w:val="24"/>
                <w:szCs w:val="24"/>
                <w:lang w:eastAsia="en-IN"/>
              </w:rPr>
            </w:pPr>
          </w:p>
          <w:p w14:paraId="30D90C69" w14:textId="4E1CD3B1" w:rsidR="00C65679" w:rsidRDefault="00C65679" w:rsidP="00C65679">
            <w:pPr>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:Creat</w:t>
            </w:r>
            <w:r>
              <w:rPr>
                <w:rFonts w:eastAsia="Times New Roman" w:cs="Times New Roman"/>
                <w:b/>
                <w:color w:val="000000"/>
                <w:sz w:val="24"/>
                <w:szCs w:val="24"/>
                <w:lang w:eastAsia="en-IN"/>
              </w:rPr>
              <w:t>e  Stock Transfer  Requisition</w:t>
            </w:r>
          </w:p>
          <w:p w14:paraId="3F016EF1" w14:textId="77777777" w:rsidR="00C65679" w:rsidRDefault="00C65679" w:rsidP="00C65679">
            <w:pPr>
              <w:spacing w:after="0" w:line="240" w:lineRule="auto"/>
              <w:rPr>
                <w:rFonts w:ascii="Times New Roman" w:eastAsia="Times New Roman" w:hAnsi="Times New Roman" w:cs="Times New Roman"/>
                <w:sz w:val="20"/>
                <w:szCs w:val="20"/>
              </w:rPr>
            </w:pPr>
          </w:p>
          <w:p w14:paraId="3509EA05" w14:textId="77777777" w:rsidR="00C65679" w:rsidRPr="004778E0" w:rsidRDefault="00C65679"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70A3DBD4" wp14:editId="39D7D3C6">
                  <wp:extent cx="5943600" cy="4276725"/>
                  <wp:effectExtent l="0" t="0" r="0" b="9525"/>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3"/>
                          <a:stretch>
                            <a:fillRect/>
                          </a:stretch>
                        </pic:blipFill>
                        <pic:spPr>
                          <a:xfrm>
                            <a:off x="0" y="0"/>
                            <a:ext cx="5943600" cy="4276725"/>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58638C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E1E27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5D6E56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02C7DD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5E347A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B4119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B8D7B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DCDC9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AC95B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B5D6A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FF8F7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D33F9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FD23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43246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D8F1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A5DF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7B99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CEBDF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CD94D8A" w14:textId="77777777" w:rsidTr="00C65679">
        <w:trPr>
          <w:trHeight w:val="300"/>
        </w:trPr>
        <w:tc>
          <w:tcPr>
            <w:tcW w:w="9576" w:type="dxa"/>
            <w:tcBorders>
              <w:top w:val="nil"/>
              <w:left w:val="nil"/>
              <w:bottom w:val="nil"/>
              <w:right w:val="nil"/>
            </w:tcBorders>
            <w:shd w:val="clear" w:color="auto" w:fill="auto"/>
            <w:noWrap/>
            <w:vAlign w:val="bottom"/>
            <w:hideMark/>
          </w:tcPr>
          <w:p w14:paraId="082749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6371E5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B933B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A5701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6DE36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5EBCA0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1B321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01FB2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B0546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477C1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488EC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79ADC6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0679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27940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AA27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C42F3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5446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2E9B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13E8D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CD743BB" w14:textId="77777777" w:rsidTr="00C65679">
        <w:trPr>
          <w:trHeight w:val="300"/>
        </w:trPr>
        <w:tc>
          <w:tcPr>
            <w:tcW w:w="9576" w:type="dxa"/>
            <w:tcBorders>
              <w:top w:val="nil"/>
              <w:left w:val="nil"/>
              <w:bottom w:val="nil"/>
              <w:right w:val="nil"/>
            </w:tcBorders>
            <w:shd w:val="clear" w:color="auto" w:fill="auto"/>
            <w:noWrap/>
            <w:vAlign w:val="bottom"/>
            <w:hideMark/>
          </w:tcPr>
          <w:p w14:paraId="078066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3E1502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5CD64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38DC0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01649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2132C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4ABB9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AFB20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F0F68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D3BCD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34C5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944D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6CB6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B1B2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1DB3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0769C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4F56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B485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64B097"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D220FFB" w14:textId="77777777" w:rsidTr="00C65679">
        <w:trPr>
          <w:trHeight w:val="300"/>
        </w:trPr>
        <w:tc>
          <w:tcPr>
            <w:tcW w:w="9576" w:type="dxa"/>
            <w:tcBorders>
              <w:top w:val="nil"/>
              <w:left w:val="nil"/>
              <w:bottom w:val="nil"/>
              <w:right w:val="nil"/>
            </w:tcBorders>
            <w:shd w:val="clear" w:color="auto" w:fill="auto"/>
            <w:noWrap/>
            <w:vAlign w:val="bottom"/>
            <w:hideMark/>
          </w:tcPr>
          <w:p w14:paraId="24281465" w14:textId="3FBAA34A" w:rsidR="00C65679" w:rsidRDefault="00C65679" w:rsidP="00C65679">
            <w:pPr>
              <w:spacing w:after="0" w:line="240" w:lineRule="auto"/>
              <w:rPr>
                <w:rFonts w:ascii="Times New Roman" w:eastAsia="Times New Roman" w:hAnsi="Times New Roman" w:cs="Times New Roman"/>
                <w:sz w:val="20"/>
                <w:szCs w:val="20"/>
              </w:rPr>
            </w:pPr>
          </w:p>
          <w:p w14:paraId="30A31D77" w14:textId="77777777" w:rsidR="00C65679" w:rsidRDefault="00C65679" w:rsidP="00C65679">
            <w:pPr>
              <w:spacing w:after="0" w:line="240" w:lineRule="auto"/>
              <w:rPr>
                <w:rFonts w:ascii="Times New Roman" w:eastAsia="Times New Roman" w:hAnsi="Times New Roman" w:cs="Times New Roman"/>
                <w:sz w:val="20"/>
                <w:szCs w:val="20"/>
              </w:rPr>
            </w:pPr>
          </w:p>
          <w:p w14:paraId="7CAE2F99" w14:textId="77777777" w:rsidR="00C65679" w:rsidRDefault="00C65679" w:rsidP="00C65679">
            <w:pPr>
              <w:spacing w:after="0" w:line="240" w:lineRule="auto"/>
              <w:rPr>
                <w:rFonts w:ascii="Times New Roman" w:eastAsia="Times New Roman" w:hAnsi="Times New Roman" w:cs="Times New Roman"/>
                <w:sz w:val="20"/>
                <w:szCs w:val="20"/>
              </w:rPr>
            </w:pPr>
          </w:p>
          <w:p w14:paraId="41650AD3" w14:textId="77777777" w:rsidR="00C65679" w:rsidRDefault="00C65679" w:rsidP="00C65679">
            <w:pPr>
              <w:spacing w:after="0" w:line="240" w:lineRule="auto"/>
              <w:rPr>
                <w:rFonts w:ascii="Times New Roman" w:eastAsia="Times New Roman" w:hAnsi="Times New Roman" w:cs="Times New Roman"/>
                <w:sz w:val="20"/>
                <w:szCs w:val="20"/>
              </w:rPr>
            </w:pPr>
          </w:p>
          <w:p w14:paraId="5C5D1F6F" w14:textId="77777777" w:rsidR="00C65679" w:rsidRDefault="00C65679" w:rsidP="00C65679">
            <w:pPr>
              <w:spacing w:after="0" w:line="240" w:lineRule="auto"/>
              <w:rPr>
                <w:rFonts w:ascii="Times New Roman" w:eastAsia="Times New Roman" w:hAnsi="Times New Roman" w:cs="Times New Roman"/>
                <w:sz w:val="20"/>
                <w:szCs w:val="20"/>
              </w:rPr>
            </w:pPr>
          </w:p>
          <w:p w14:paraId="7B8BDCE8" w14:textId="77777777" w:rsidR="00C65679" w:rsidRDefault="00C65679" w:rsidP="00C65679">
            <w:pPr>
              <w:spacing w:after="0" w:line="240" w:lineRule="auto"/>
              <w:rPr>
                <w:rFonts w:ascii="Times New Roman" w:eastAsia="Times New Roman" w:hAnsi="Times New Roman" w:cs="Times New Roman"/>
                <w:sz w:val="20"/>
                <w:szCs w:val="20"/>
              </w:rPr>
            </w:pPr>
          </w:p>
          <w:p w14:paraId="3FA6AC96" w14:textId="77777777" w:rsidR="00C65679" w:rsidRDefault="00C65679" w:rsidP="00C65679">
            <w:pPr>
              <w:spacing w:after="0" w:line="240" w:lineRule="auto"/>
              <w:rPr>
                <w:rFonts w:ascii="Times New Roman" w:eastAsia="Times New Roman" w:hAnsi="Times New Roman" w:cs="Times New Roman"/>
                <w:sz w:val="20"/>
                <w:szCs w:val="20"/>
              </w:rPr>
            </w:pPr>
          </w:p>
          <w:p w14:paraId="7837DD84" w14:textId="77777777" w:rsidR="00C65679" w:rsidRDefault="00C65679" w:rsidP="00C65679">
            <w:pPr>
              <w:spacing w:after="0" w:line="240" w:lineRule="auto"/>
              <w:rPr>
                <w:rFonts w:ascii="Times New Roman" w:eastAsia="Times New Roman" w:hAnsi="Times New Roman" w:cs="Times New Roman"/>
                <w:sz w:val="20"/>
                <w:szCs w:val="20"/>
              </w:rPr>
            </w:pPr>
          </w:p>
          <w:p w14:paraId="123A07CB" w14:textId="77777777" w:rsidR="00C65679" w:rsidRDefault="00C65679" w:rsidP="00C65679">
            <w:pPr>
              <w:spacing w:after="0" w:line="240" w:lineRule="auto"/>
              <w:rPr>
                <w:rFonts w:ascii="Times New Roman" w:eastAsia="Times New Roman" w:hAnsi="Times New Roman" w:cs="Times New Roman"/>
                <w:sz w:val="20"/>
                <w:szCs w:val="20"/>
              </w:rPr>
            </w:pPr>
          </w:p>
          <w:p w14:paraId="5749AD85" w14:textId="77777777" w:rsidR="00C65679" w:rsidRDefault="00C65679" w:rsidP="00C65679">
            <w:pPr>
              <w:spacing w:after="0" w:line="240" w:lineRule="auto"/>
              <w:rPr>
                <w:rFonts w:ascii="Times New Roman" w:eastAsia="Times New Roman" w:hAnsi="Times New Roman" w:cs="Times New Roman"/>
                <w:sz w:val="20"/>
                <w:szCs w:val="20"/>
              </w:rPr>
            </w:pPr>
          </w:p>
          <w:p w14:paraId="409298B0" w14:textId="77777777" w:rsidR="00C65679" w:rsidRDefault="00C65679" w:rsidP="00C65679">
            <w:pPr>
              <w:spacing w:after="0" w:line="240" w:lineRule="auto"/>
              <w:rPr>
                <w:rFonts w:ascii="Times New Roman" w:eastAsia="Times New Roman" w:hAnsi="Times New Roman" w:cs="Times New Roman"/>
                <w:sz w:val="20"/>
                <w:szCs w:val="20"/>
              </w:rPr>
            </w:pPr>
          </w:p>
          <w:p w14:paraId="52F87BD1" w14:textId="77777777" w:rsidR="00C65679" w:rsidRDefault="00C65679" w:rsidP="00C65679">
            <w:pPr>
              <w:spacing w:after="0" w:line="240" w:lineRule="auto"/>
              <w:rPr>
                <w:rFonts w:ascii="Times New Roman" w:eastAsia="Times New Roman" w:hAnsi="Times New Roman" w:cs="Times New Roman"/>
                <w:sz w:val="20"/>
                <w:szCs w:val="20"/>
              </w:rPr>
            </w:pPr>
          </w:p>
          <w:p w14:paraId="21B2DFA3" w14:textId="77777777" w:rsidR="00C65679" w:rsidRDefault="00C65679" w:rsidP="00C65679">
            <w:pPr>
              <w:spacing w:after="0" w:line="240" w:lineRule="auto"/>
              <w:rPr>
                <w:rFonts w:ascii="Times New Roman" w:eastAsia="Times New Roman" w:hAnsi="Times New Roman" w:cs="Times New Roman"/>
                <w:sz w:val="20"/>
                <w:szCs w:val="20"/>
              </w:rPr>
            </w:pPr>
          </w:p>
          <w:p w14:paraId="663A3A77" w14:textId="77777777" w:rsidR="00C65679" w:rsidRDefault="00C65679" w:rsidP="00C65679">
            <w:pPr>
              <w:spacing w:after="0" w:line="240" w:lineRule="auto"/>
              <w:rPr>
                <w:rFonts w:ascii="Times New Roman" w:eastAsia="Times New Roman" w:hAnsi="Times New Roman" w:cs="Times New Roman"/>
                <w:sz w:val="20"/>
                <w:szCs w:val="20"/>
              </w:rPr>
            </w:pPr>
          </w:p>
          <w:p w14:paraId="62E1E7A8" w14:textId="77777777" w:rsidR="00C65679" w:rsidRDefault="00C65679" w:rsidP="00C65679">
            <w:pPr>
              <w:spacing w:after="0" w:line="240" w:lineRule="auto"/>
              <w:rPr>
                <w:rFonts w:ascii="Times New Roman" w:eastAsia="Times New Roman" w:hAnsi="Times New Roman" w:cs="Times New Roman"/>
                <w:sz w:val="20"/>
                <w:szCs w:val="20"/>
              </w:rPr>
            </w:pPr>
          </w:p>
          <w:p w14:paraId="0F80FE9D" w14:textId="77777777" w:rsidR="00C65679" w:rsidRDefault="00C65679" w:rsidP="00C65679">
            <w:pPr>
              <w:spacing w:after="0" w:line="240" w:lineRule="auto"/>
              <w:rPr>
                <w:rFonts w:ascii="Times New Roman" w:eastAsia="Times New Roman" w:hAnsi="Times New Roman" w:cs="Times New Roman"/>
                <w:sz w:val="20"/>
                <w:szCs w:val="20"/>
              </w:rPr>
            </w:pPr>
          </w:p>
          <w:p w14:paraId="62B473B2" w14:textId="77777777" w:rsidR="00C65679" w:rsidRDefault="00C65679" w:rsidP="00C65679">
            <w:pPr>
              <w:spacing w:after="0" w:line="240" w:lineRule="auto"/>
              <w:rPr>
                <w:rFonts w:ascii="Times New Roman" w:eastAsia="Times New Roman" w:hAnsi="Times New Roman" w:cs="Times New Roman"/>
                <w:sz w:val="20"/>
                <w:szCs w:val="20"/>
              </w:rPr>
            </w:pPr>
          </w:p>
          <w:p w14:paraId="3FC76960" w14:textId="77777777" w:rsidR="00C65679" w:rsidRDefault="00C65679" w:rsidP="00C65679">
            <w:pPr>
              <w:spacing w:after="0" w:line="240" w:lineRule="auto"/>
              <w:rPr>
                <w:rFonts w:ascii="Times New Roman" w:eastAsia="Times New Roman" w:hAnsi="Times New Roman" w:cs="Times New Roman"/>
                <w:sz w:val="20"/>
                <w:szCs w:val="20"/>
              </w:rPr>
            </w:pPr>
          </w:p>
          <w:p w14:paraId="21B56626" w14:textId="77777777" w:rsidR="00C65679" w:rsidRDefault="00C65679" w:rsidP="00C65679">
            <w:pPr>
              <w:spacing w:after="0" w:line="240" w:lineRule="auto"/>
              <w:rPr>
                <w:rFonts w:ascii="Times New Roman" w:eastAsia="Times New Roman" w:hAnsi="Times New Roman" w:cs="Times New Roman"/>
                <w:sz w:val="20"/>
                <w:szCs w:val="20"/>
              </w:rPr>
            </w:pPr>
          </w:p>
          <w:p w14:paraId="471C7441" w14:textId="77777777" w:rsidR="00C65679" w:rsidRDefault="00C65679" w:rsidP="00C65679">
            <w:pPr>
              <w:spacing w:after="0" w:line="240" w:lineRule="auto"/>
              <w:rPr>
                <w:rFonts w:ascii="Times New Roman" w:eastAsia="Times New Roman" w:hAnsi="Times New Roman" w:cs="Times New Roman"/>
                <w:sz w:val="20"/>
                <w:szCs w:val="20"/>
              </w:rPr>
            </w:pPr>
          </w:p>
          <w:p w14:paraId="60226F6D" w14:textId="77777777" w:rsidR="00C65679" w:rsidRDefault="00C65679" w:rsidP="00C65679">
            <w:pPr>
              <w:spacing w:after="0" w:line="240" w:lineRule="auto"/>
              <w:rPr>
                <w:rFonts w:ascii="Times New Roman" w:eastAsia="Times New Roman" w:hAnsi="Times New Roman" w:cs="Times New Roman"/>
                <w:sz w:val="20"/>
                <w:szCs w:val="20"/>
              </w:rPr>
            </w:pPr>
          </w:p>
          <w:p w14:paraId="3CF86E8A" w14:textId="441B5447" w:rsidR="00C65679" w:rsidRDefault="00C65679" w:rsidP="00C65679">
            <w:pPr>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Description : Creation for Stock Transfer Order </w:t>
            </w:r>
          </w:p>
          <w:p w14:paraId="746EE8A1" w14:textId="77777777" w:rsidR="00C65679" w:rsidRDefault="00C65679" w:rsidP="00C65679">
            <w:pPr>
              <w:spacing w:after="0" w:line="240" w:lineRule="auto"/>
              <w:rPr>
                <w:rFonts w:ascii="Times New Roman" w:eastAsia="Times New Roman" w:hAnsi="Times New Roman" w:cs="Times New Roman"/>
                <w:sz w:val="20"/>
                <w:szCs w:val="20"/>
              </w:rPr>
            </w:pPr>
          </w:p>
          <w:p w14:paraId="294E43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A83A57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77077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0AA90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A688C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7E0C34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4B19B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CBA478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155C6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2A838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9228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41921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1C4E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00B49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1881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1A80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CDCB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F5FF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F67688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5054093" w14:textId="77777777" w:rsidTr="00C65679">
        <w:trPr>
          <w:trHeight w:val="300"/>
        </w:trPr>
        <w:tc>
          <w:tcPr>
            <w:tcW w:w="9576" w:type="dxa"/>
            <w:tcBorders>
              <w:top w:val="nil"/>
              <w:left w:val="nil"/>
              <w:bottom w:val="nil"/>
              <w:right w:val="nil"/>
            </w:tcBorders>
            <w:shd w:val="clear" w:color="auto" w:fill="auto"/>
            <w:noWrap/>
            <w:vAlign w:val="bottom"/>
            <w:hideMark/>
          </w:tcPr>
          <w:p w14:paraId="1ECC0393" w14:textId="77777777" w:rsidR="00C65679" w:rsidRDefault="00C65679"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6CF58536" wp14:editId="6CFEC28C">
                  <wp:extent cx="5943600" cy="4295775"/>
                  <wp:effectExtent l="0" t="0" r="0" b="952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4"/>
                          <a:stretch>
                            <a:fillRect/>
                          </a:stretch>
                        </pic:blipFill>
                        <pic:spPr>
                          <a:xfrm>
                            <a:off x="0" y="0"/>
                            <a:ext cx="5943600" cy="4295775"/>
                          </a:xfrm>
                          <a:prstGeom prst="rect">
                            <a:avLst/>
                          </a:prstGeom>
                        </pic:spPr>
                      </pic:pic>
                    </a:graphicData>
                  </a:graphic>
                </wp:inline>
              </w:drawing>
            </w:r>
          </w:p>
          <w:p w14:paraId="13B1EDC1" w14:textId="77777777" w:rsidR="00C65679" w:rsidRDefault="00C65679" w:rsidP="00C65679">
            <w:pPr>
              <w:spacing w:after="0" w:line="240" w:lineRule="auto"/>
              <w:rPr>
                <w:rFonts w:ascii="Times New Roman" w:eastAsia="Times New Roman" w:hAnsi="Times New Roman" w:cs="Times New Roman"/>
                <w:sz w:val="20"/>
                <w:szCs w:val="20"/>
              </w:rPr>
            </w:pPr>
          </w:p>
          <w:p w14:paraId="043AEF57" w14:textId="77777777" w:rsidR="00166F63" w:rsidRDefault="00166F63" w:rsidP="00C65679">
            <w:pPr>
              <w:spacing w:after="0" w:line="240" w:lineRule="auto"/>
              <w:rPr>
                <w:rFonts w:ascii="Times New Roman" w:eastAsia="Times New Roman" w:hAnsi="Times New Roman" w:cs="Times New Roman"/>
                <w:sz w:val="20"/>
                <w:szCs w:val="20"/>
              </w:rPr>
            </w:pPr>
          </w:p>
          <w:p w14:paraId="63FC96AC" w14:textId="77777777" w:rsidR="00166F63" w:rsidRDefault="00166F63" w:rsidP="00C65679">
            <w:pPr>
              <w:spacing w:after="0" w:line="240" w:lineRule="auto"/>
              <w:rPr>
                <w:rFonts w:ascii="Times New Roman" w:eastAsia="Times New Roman" w:hAnsi="Times New Roman" w:cs="Times New Roman"/>
                <w:sz w:val="20"/>
                <w:szCs w:val="20"/>
              </w:rPr>
            </w:pPr>
          </w:p>
          <w:p w14:paraId="6C2D3BEB" w14:textId="77777777" w:rsidR="00166F63" w:rsidRDefault="00166F63" w:rsidP="00C65679">
            <w:pPr>
              <w:spacing w:after="0" w:line="240" w:lineRule="auto"/>
              <w:rPr>
                <w:rFonts w:ascii="Times New Roman" w:eastAsia="Times New Roman" w:hAnsi="Times New Roman" w:cs="Times New Roman"/>
                <w:sz w:val="20"/>
                <w:szCs w:val="20"/>
              </w:rPr>
            </w:pPr>
          </w:p>
          <w:p w14:paraId="1E6094BE" w14:textId="77777777" w:rsidR="00166F63" w:rsidRDefault="00166F63" w:rsidP="00C65679">
            <w:pPr>
              <w:spacing w:after="0" w:line="240" w:lineRule="auto"/>
              <w:rPr>
                <w:rFonts w:ascii="Times New Roman" w:eastAsia="Times New Roman" w:hAnsi="Times New Roman" w:cs="Times New Roman"/>
                <w:sz w:val="20"/>
                <w:szCs w:val="20"/>
              </w:rPr>
            </w:pPr>
          </w:p>
          <w:p w14:paraId="7A3705ED" w14:textId="77777777" w:rsidR="00166F63" w:rsidRDefault="00166F63" w:rsidP="00C65679">
            <w:pPr>
              <w:spacing w:after="0" w:line="240" w:lineRule="auto"/>
              <w:rPr>
                <w:rFonts w:ascii="Times New Roman" w:eastAsia="Times New Roman" w:hAnsi="Times New Roman" w:cs="Times New Roman"/>
                <w:sz w:val="20"/>
                <w:szCs w:val="20"/>
              </w:rPr>
            </w:pPr>
          </w:p>
          <w:p w14:paraId="2BEB4B30" w14:textId="77777777" w:rsidR="00166F63" w:rsidRDefault="00166F63" w:rsidP="00C65679">
            <w:pPr>
              <w:spacing w:after="0" w:line="240" w:lineRule="auto"/>
              <w:rPr>
                <w:rFonts w:ascii="Times New Roman" w:eastAsia="Times New Roman" w:hAnsi="Times New Roman" w:cs="Times New Roman"/>
                <w:sz w:val="20"/>
                <w:szCs w:val="20"/>
              </w:rPr>
            </w:pPr>
          </w:p>
          <w:p w14:paraId="7CB02E1A" w14:textId="77777777" w:rsidR="00166F63" w:rsidRDefault="00166F63" w:rsidP="00C65679">
            <w:pPr>
              <w:spacing w:after="0" w:line="240" w:lineRule="auto"/>
              <w:rPr>
                <w:rFonts w:ascii="Times New Roman" w:eastAsia="Times New Roman" w:hAnsi="Times New Roman" w:cs="Times New Roman"/>
                <w:sz w:val="20"/>
                <w:szCs w:val="20"/>
              </w:rPr>
            </w:pPr>
          </w:p>
          <w:p w14:paraId="0DE58818" w14:textId="77777777" w:rsidR="00166F63" w:rsidRDefault="00166F63" w:rsidP="00C65679">
            <w:pPr>
              <w:spacing w:after="0" w:line="240" w:lineRule="auto"/>
              <w:rPr>
                <w:rFonts w:ascii="Times New Roman" w:eastAsia="Times New Roman" w:hAnsi="Times New Roman" w:cs="Times New Roman"/>
                <w:sz w:val="20"/>
                <w:szCs w:val="20"/>
              </w:rPr>
            </w:pPr>
          </w:p>
          <w:p w14:paraId="39A2C2E2" w14:textId="77777777" w:rsidR="00166F63" w:rsidRDefault="00166F63" w:rsidP="00C65679">
            <w:pPr>
              <w:spacing w:after="0" w:line="240" w:lineRule="auto"/>
              <w:rPr>
                <w:rFonts w:ascii="Times New Roman" w:eastAsia="Times New Roman" w:hAnsi="Times New Roman" w:cs="Times New Roman"/>
                <w:sz w:val="20"/>
                <w:szCs w:val="20"/>
              </w:rPr>
            </w:pPr>
          </w:p>
          <w:p w14:paraId="341B1A7D" w14:textId="77777777" w:rsidR="00166F63" w:rsidRDefault="00166F63" w:rsidP="00C65679">
            <w:pPr>
              <w:spacing w:after="0" w:line="240" w:lineRule="auto"/>
              <w:rPr>
                <w:rFonts w:ascii="Times New Roman" w:eastAsia="Times New Roman" w:hAnsi="Times New Roman" w:cs="Times New Roman"/>
                <w:sz w:val="20"/>
                <w:szCs w:val="20"/>
              </w:rPr>
            </w:pPr>
          </w:p>
          <w:p w14:paraId="0ED404B4" w14:textId="77777777" w:rsidR="00166F63" w:rsidRDefault="00166F63" w:rsidP="00C65679">
            <w:pPr>
              <w:spacing w:after="0" w:line="240" w:lineRule="auto"/>
              <w:rPr>
                <w:rFonts w:ascii="Times New Roman" w:eastAsia="Times New Roman" w:hAnsi="Times New Roman" w:cs="Times New Roman"/>
                <w:sz w:val="20"/>
                <w:szCs w:val="20"/>
              </w:rPr>
            </w:pPr>
          </w:p>
          <w:p w14:paraId="76C53851" w14:textId="77777777" w:rsidR="00166F63" w:rsidRDefault="00166F63" w:rsidP="00C65679">
            <w:pPr>
              <w:spacing w:after="0" w:line="240" w:lineRule="auto"/>
              <w:rPr>
                <w:rFonts w:ascii="Times New Roman" w:eastAsia="Times New Roman" w:hAnsi="Times New Roman" w:cs="Times New Roman"/>
                <w:sz w:val="20"/>
                <w:szCs w:val="20"/>
              </w:rPr>
            </w:pPr>
          </w:p>
          <w:p w14:paraId="070E6DD8" w14:textId="77777777" w:rsidR="00166F63" w:rsidRDefault="00166F63" w:rsidP="00C65679">
            <w:pPr>
              <w:spacing w:after="0" w:line="240" w:lineRule="auto"/>
              <w:rPr>
                <w:rFonts w:ascii="Times New Roman" w:eastAsia="Times New Roman" w:hAnsi="Times New Roman" w:cs="Times New Roman"/>
                <w:sz w:val="20"/>
                <w:szCs w:val="20"/>
              </w:rPr>
            </w:pPr>
          </w:p>
          <w:p w14:paraId="4F98B908" w14:textId="77777777" w:rsidR="00166F63" w:rsidRDefault="00166F63" w:rsidP="00C65679">
            <w:pPr>
              <w:spacing w:after="0" w:line="240" w:lineRule="auto"/>
              <w:rPr>
                <w:rFonts w:ascii="Times New Roman" w:eastAsia="Times New Roman" w:hAnsi="Times New Roman" w:cs="Times New Roman"/>
                <w:sz w:val="20"/>
                <w:szCs w:val="20"/>
              </w:rPr>
            </w:pPr>
          </w:p>
          <w:p w14:paraId="30FF3F46" w14:textId="77777777" w:rsidR="00166F63" w:rsidRDefault="00166F63" w:rsidP="00C65679">
            <w:pPr>
              <w:spacing w:after="0" w:line="240" w:lineRule="auto"/>
              <w:rPr>
                <w:rFonts w:ascii="Times New Roman" w:eastAsia="Times New Roman" w:hAnsi="Times New Roman" w:cs="Times New Roman"/>
                <w:sz w:val="20"/>
                <w:szCs w:val="20"/>
              </w:rPr>
            </w:pPr>
          </w:p>
          <w:p w14:paraId="4B2B3253" w14:textId="77777777" w:rsidR="00166F63" w:rsidRDefault="00166F63" w:rsidP="00C65679">
            <w:pPr>
              <w:spacing w:after="0" w:line="240" w:lineRule="auto"/>
              <w:rPr>
                <w:rFonts w:ascii="Times New Roman" w:eastAsia="Times New Roman" w:hAnsi="Times New Roman" w:cs="Times New Roman"/>
                <w:sz w:val="20"/>
                <w:szCs w:val="20"/>
              </w:rPr>
            </w:pPr>
          </w:p>
          <w:p w14:paraId="53368872" w14:textId="77777777" w:rsidR="00166F63" w:rsidRDefault="00166F63" w:rsidP="00C65679">
            <w:pPr>
              <w:spacing w:after="0" w:line="240" w:lineRule="auto"/>
              <w:rPr>
                <w:rFonts w:ascii="Times New Roman" w:eastAsia="Times New Roman" w:hAnsi="Times New Roman" w:cs="Times New Roman"/>
                <w:sz w:val="20"/>
                <w:szCs w:val="20"/>
              </w:rPr>
            </w:pPr>
          </w:p>
          <w:p w14:paraId="6E1D65A3" w14:textId="77777777" w:rsidR="00166F63" w:rsidRDefault="00166F63" w:rsidP="00C65679">
            <w:pPr>
              <w:spacing w:after="0" w:line="240" w:lineRule="auto"/>
              <w:rPr>
                <w:rFonts w:ascii="Times New Roman" w:eastAsia="Times New Roman" w:hAnsi="Times New Roman" w:cs="Times New Roman"/>
                <w:sz w:val="20"/>
                <w:szCs w:val="20"/>
              </w:rPr>
            </w:pPr>
          </w:p>
          <w:p w14:paraId="78D11174" w14:textId="77777777" w:rsidR="00166F63" w:rsidRDefault="00166F63" w:rsidP="00C65679">
            <w:pPr>
              <w:spacing w:after="0" w:line="240" w:lineRule="auto"/>
              <w:rPr>
                <w:rFonts w:ascii="Times New Roman" w:eastAsia="Times New Roman" w:hAnsi="Times New Roman" w:cs="Times New Roman"/>
                <w:sz w:val="20"/>
                <w:szCs w:val="20"/>
              </w:rPr>
            </w:pPr>
          </w:p>
          <w:p w14:paraId="07977712" w14:textId="77777777" w:rsidR="00166F63" w:rsidRDefault="00166F63" w:rsidP="00C65679">
            <w:pPr>
              <w:spacing w:after="0" w:line="240" w:lineRule="auto"/>
              <w:rPr>
                <w:rFonts w:ascii="Times New Roman" w:eastAsia="Times New Roman" w:hAnsi="Times New Roman" w:cs="Times New Roman"/>
                <w:sz w:val="20"/>
                <w:szCs w:val="20"/>
              </w:rPr>
            </w:pPr>
          </w:p>
          <w:p w14:paraId="58BF9E9E" w14:textId="77777777" w:rsidR="00166F63" w:rsidRDefault="00166F63" w:rsidP="00C65679">
            <w:pPr>
              <w:spacing w:after="0" w:line="240" w:lineRule="auto"/>
              <w:rPr>
                <w:rFonts w:ascii="Times New Roman" w:eastAsia="Times New Roman" w:hAnsi="Times New Roman" w:cs="Times New Roman"/>
                <w:sz w:val="20"/>
                <w:szCs w:val="20"/>
              </w:rPr>
            </w:pPr>
          </w:p>
          <w:p w14:paraId="4A34EC43" w14:textId="77777777" w:rsidR="00166F63" w:rsidRDefault="00166F63" w:rsidP="00C65679">
            <w:pPr>
              <w:spacing w:after="0" w:line="240" w:lineRule="auto"/>
              <w:rPr>
                <w:rFonts w:ascii="Times New Roman" w:eastAsia="Times New Roman" w:hAnsi="Times New Roman" w:cs="Times New Roman"/>
                <w:sz w:val="20"/>
                <w:szCs w:val="20"/>
              </w:rPr>
            </w:pPr>
          </w:p>
          <w:p w14:paraId="5931AE68" w14:textId="77777777" w:rsidR="00166F63" w:rsidRDefault="00166F63" w:rsidP="00C65679">
            <w:pPr>
              <w:spacing w:after="0" w:line="240" w:lineRule="auto"/>
              <w:rPr>
                <w:rFonts w:ascii="Times New Roman" w:eastAsia="Times New Roman" w:hAnsi="Times New Roman" w:cs="Times New Roman"/>
                <w:sz w:val="20"/>
                <w:szCs w:val="20"/>
              </w:rPr>
            </w:pPr>
          </w:p>
          <w:p w14:paraId="18C3A743" w14:textId="17986E74" w:rsidR="00166F63" w:rsidRDefault="00166F63" w:rsidP="00D7457E">
            <w:pPr>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sidR="00D7457E">
              <w:rPr>
                <w:rFonts w:eastAsia="Times New Roman" w:cs="Times New Roman"/>
                <w:b/>
                <w:color w:val="000000"/>
                <w:sz w:val="24"/>
                <w:szCs w:val="24"/>
                <w:lang w:eastAsia="en-IN"/>
              </w:rPr>
              <w:t xml:space="preserve"> Goods Receipt</w:t>
            </w:r>
          </w:p>
          <w:p w14:paraId="7D438D3A" w14:textId="77777777" w:rsidR="00C02527" w:rsidRDefault="00C02527" w:rsidP="00D7457E">
            <w:pPr>
              <w:rPr>
                <w:rFonts w:ascii="Times New Roman" w:eastAsia="Times New Roman" w:hAnsi="Times New Roman" w:cs="Times New Roman"/>
                <w:sz w:val="20"/>
                <w:szCs w:val="20"/>
              </w:rPr>
            </w:pPr>
          </w:p>
          <w:p w14:paraId="2BFAC64D" w14:textId="5627263D" w:rsidR="00C65679" w:rsidRPr="004778E0" w:rsidRDefault="00C65679" w:rsidP="00C65679">
            <w:pPr>
              <w:spacing w:after="0" w:line="240" w:lineRule="auto"/>
              <w:rPr>
                <w:rFonts w:ascii="Times New Roman" w:eastAsia="Times New Roman" w:hAnsi="Times New Roman" w:cs="Times New Roman"/>
                <w:sz w:val="20"/>
                <w:szCs w:val="20"/>
              </w:rPr>
            </w:pPr>
            <w:r>
              <w:rPr>
                <w:noProof/>
                <w:lang w:val="en-US"/>
              </w:rPr>
              <w:drawing>
                <wp:anchor distT="0" distB="0" distL="114300" distR="114300" simplePos="0" relativeHeight="251669504" behindDoc="0" locked="0" layoutInCell="1" allowOverlap="1" wp14:anchorId="1ACF1926" wp14:editId="16048EE3">
                  <wp:simplePos x="0" y="0"/>
                  <wp:positionH relativeFrom="column">
                    <wp:posOffset>0</wp:posOffset>
                  </wp:positionH>
                  <wp:positionV relativeFrom="paragraph">
                    <wp:posOffset>4445</wp:posOffset>
                  </wp:positionV>
                  <wp:extent cx="5943600" cy="3343275"/>
                  <wp:effectExtent l="0" t="0" r="0" b="9525"/>
                  <wp:wrapNone/>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5"/>
                          <a:stretch>
                            <a:fillRect/>
                          </a:stretch>
                        </pic:blipFill>
                        <pic:spPr>
                          <a:xfrm>
                            <a:off x="0" y="0"/>
                            <a:ext cx="5943600" cy="3343275"/>
                          </a:xfrm>
                          <a:prstGeom prst="rect">
                            <a:avLst/>
                          </a:prstGeom>
                        </pic:spPr>
                      </pic:pic>
                    </a:graphicData>
                  </a:graphic>
                </wp:anchor>
              </w:drawing>
            </w:r>
          </w:p>
        </w:tc>
        <w:tc>
          <w:tcPr>
            <w:tcW w:w="1576" w:type="dxa"/>
            <w:tcBorders>
              <w:top w:val="nil"/>
              <w:left w:val="nil"/>
              <w:bottom w:val="nil"/>
              <w:right w:val="nil"/>
            </w:tcBorders>
            <w:shd w:val="clear" w:color="auto" w:fill="auto"/>
            <w:noWrap/>
            <w:vAlign w:val="bottom"/>
            <w:hideMark/>
          </w:tcPr>
          <w:p w14:paraId="4E9652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7F5A8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64B23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BA3B7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2C6708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1D885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7A78D7E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9005F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E668C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2495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983E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096FEA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B4E5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DAF0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5BF2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160C1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7E82B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0CBC9B1"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ACAC92F" w14:textId="77777777" w:rsidTr="00C65679">
        <w:trPr>
          <w:trHeight w:val="300"/>
        </w:trPr>
        <w:tc>
          <w:tcPr>
            <w:tcW w:w="9576" w:type="dxa"/>
            <w:tcBorders>
              <w:top w:val="nil"/>
              <w:left w:val="nil"/>
              <w:bottom w:val="nil"/>
              <w:right w:val="nil"/>
            </w:tcBorders>
            <w:shd w:val="clear" w:color="auto" w:fill="auto"/>
            <w:noWrap/>
            <w:vAlign w:val="bottom"/>
            <w:hideMark/>
          </w:tcPr>
          <w:p w14:paraId="758B26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65EAF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97F72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955B0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772C6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93F97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7A31A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73ACD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5D7526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08094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FCFD7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84F0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E0E65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4BB8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EC22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EAA4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5BB656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12CCB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75730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EF94577" w14:textId="77777777" w:rsidTr="00C65679">
        <w:trPr>
          <w:trHeight w:val="300"/>
        </w:trPr>
        <w:tc>
          <w:tcPr>
            <w:tcW w:w="9576" w:type="dxa"/>
            <w:tcBorders>
              <w:top w:val="nil"/>
              <w:left w:val="nil"/>
              <w:bottom w:val="nil"/>
              <w:right w:val="nil"/>
            </w:tcBorders>
            <w:shd w:val="clear" w:color="auto" w:fill="auto"/>
            <w:noWrap/>
            <w:vAlign w:val="bottom"/>
            <w:hideMark/>
          </w:tcPr>
          <w:p w14:paraId="2094CA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7217E4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AF569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3E667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921670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17A10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2C93E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D7F862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04961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A3BB51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F9E5B5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21FB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C7DA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1DCC3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2FFC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F770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A003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B119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1B3CD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ABDD6CE" w14:textId="77777777" w:rsidTr="00C65679">
        <w:trPr>
          <w:trHeight w:val="300"/>
        </w:trPr>
        <w:tc>
          <w:tcPr>
            <w:tcW w:w="9576" w:type="dxa"/>
            <w:tcBorders>
              <w:top w:val="nil"/>
              <w:left w:val="nil"/>
              <w:bottom w:val="nil"/>
              <w:right w:val="nil"/>
            </w:tcBorders>
            <w:shd w:val="clear" w:color="auto" w:fill="auto"/>
            <w:noWrap/>
            <w:vAlign w:val="bottom"/>
            <w:hideMark/>
          </w:tcPr>
          <w:p w14:paraId="4BEAC5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8B1BA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54814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94EDB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1424B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754DA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D5175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91ED30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E92F8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74F81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02B94D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F9AFC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FDA58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7EA7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EE19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4698B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F5EB3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09AC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12BDCA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8777263" w14:textId="77777777" w:rsidTr="00C65679">
        <w:trPr>
          <w:trHeight w:val="300"/>
        </w:trPr>
        <w:tc>
          <w:tcPr>
            <w:tcW w:w="9576" w:type="dxa"/>
            <w:tcBorders>
              <w:top w:val="nil"/>
              <w:left w:val="nil"/>
              <w:bottom w:val="nil"/>
              <w:right w:val="nil"/>
            </w:tcBorders>
            <w:shd w:val="clear" w:color="auto" w:fill="auto"/>
            <w:noWrap/>
            <w:vAlign w:val="bottom"/>
            <w:hideMark/>
          </w:tcPr>
          <w:p w14:paraId="4FE65D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39528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C3A3AC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0ED80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25D9A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C0A45E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127C64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DEE8B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375200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F5B1C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544CC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11454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9AB0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7F2D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FAC7B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CC3C9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3CBA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D45D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023CCD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95944DC" w14:textId="77777777" w:rsidTr="00C65679">
        <w:trPr>
          <w:trHeight w:val="300"/>
        </w:trPr>
        <w:tc>
          <w:tcPr>
            <w:tcW w:w="9576" w:type="dxa"/>
            <w:tcBorders>
              <w:top w:val="nil"/>
              <w:left w:val="nil"/>
              <w:bottom w:val="nil"/>
              <w:right w:val="nil"/>
            </w:tcBorders>
            <w:shd w:val="clear" w:color="auto" w:fill="auto"/>
            <w:noWrap/>
            <w:vAlign w:val="bottom"/>
            <w:hideMark/>
          </w:tcPr>
          <w:p w14:paraId="096BFE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F1634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1E229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C5343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146B6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0CC84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10735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C9A573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810BC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50D63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BF48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41A2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111B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6821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E631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1569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D6DB9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6F60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CC915E1"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79E4B01" w14:textId="77777777" w:rsidTr="00C65679">
        <w:trPr>
          <w:trHeight w:val="300"/>
        </w:trPr>
        <w:tc>
          <w:tcPr>
            <w:tcW w:w="9576" w:type="dxa"/>
            <w:tcBorders>
              <w:top w:val="nil"/>
              <w:left w:val="nil"/>
              <w:bottom w:val="nil"/>
              <w:right w:val="nil"/>
            </w:tcBorders>
            <w:shd w:val="clear" w:color="auto" w:fill="auto"/>
            <w:noWrap/>
            <w:vAlign w:val="bottom"/>
            <w:hideMark/>
          </w:tcPr>
          <w:p w14:paraId="50B389E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2BD74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92749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34D6B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C243D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54C5E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DCDD0C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BCF7A2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18ECAF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E0C5B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0D60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2EB5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9F3CB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C850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D0B5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CF87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92F1B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04F1B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D1405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A1EC17B" w14:textId="77777777" w:rsidTr="00C65679">
        <w:trPr>
          <w:trHeight w:val="300"/>
        </w:trPr>
        <w:tc>
          <w:tcPr>
            <w:tcW w:w="9576" w:type="dxa"/>
            <w:tcBorders>
              <w:top w:val="nil"/>
              <w:left w:val="nil"/>
              <w:bottom w:val="nil"/>
              <w:right w:val="nil"/>
            </w:tcBorders>
            <w:shd w:val="clear" w:color="auto" w:fill="auto"/>
            <w:noWrap/>
            <w:vAlign w:val="bottom"/>
            <w:hideMark/>
          </w:tcPr>
          <w:p w14:paraId="6EB059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E71F1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45067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BB12F8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779C5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5AD09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A617C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8F69E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838E8C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A474D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8153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6274B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2393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3D010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0249B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6598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A5ED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A40D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B97DE0"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E53B8F3" w14:textId="77777777" w:rsidTr="00C65679">
        <w:trPr>
          <w:trHeight w:val="300"/>
        </w:trPr>
        <w:tc>
          <w:tcPr>
            <w:tcW w:w="9576" w:type="dxa"/>
            <w:tcBorders>
              <w:top w:val="nil"/>
              <w:left w:val="nil"/>
              <w:bottom w:val="nil"/>
              <w:right w:val="nil"/>
            </w:tcBorders>
            <w:shd w:val="clear" w:color="auto" w:fill="auto"/>
            <w:noWrap/>
            <w:vAlign w:val="bottom"/>
            <w:hideMark/>
          </w:tcPr>
          <w:p w14:paraId="08F173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1FB5E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36105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C2F5E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043795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791CB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F25B0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3E339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F23ECC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03E7E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90A4E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011F0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36ECA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2166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5436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CBB2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8916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39C59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45D6761"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7C7626F" w14:textId="77777777" w:rsidTr="00C65679">
        <w:trPr>
          <w:trHeight w:val="300"/>
        </w:trPr>
        <w:tc>
          <w:tcPr>
            <w:tcW w:w="9576" w:type="dxa"/>
            <w:tcBorders>
              <w:top w:val="nil"/>
              <w:left w:val="nil"/>
              <w:bottom w:val="nil"/>
              <w:right w:val="nil"/>
            </w:tcBorders>
            <w:shd w:val="clear" w:color="auto" w:fill="auto"/>
            <w:noWrap/>
            <w:vAlign w:val="bottom"/>
            <w:hideMark/>
          </w:tcPr>
          <w:p w14:paraId="3CEB0B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02179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F3B88D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9FC5A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13AB9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4FABCA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223C4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13F1C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D2296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2F2A12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1E2E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DF0F8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06C42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416A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94C8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2CE4F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BAFD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8FEA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142B20"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57F88CA" w14:textId="77777777" w:rsidTr="00C65679">
        <w:trPr>
          <w:trHeight w:val="300"/>
        </w:trPr>
        <w:tc>
          <w:tcPr>
            <w:tcW w:w="9576" w:type="dxa"/>
            <w:tcBorders>
              <w:top w:val="nil"/>
              <w:left w:val="nil"/>
              <w:bottom w:val="nil"/>
              <w:right w:val="nil"/>
            </w:tcBorders>
            <w:shd w:val="clear" w:color="auto" w:fill="auto"/>
            <w:noWrap/>
            <w:vAlign w:val="bottom"/>
            <w:hideMark/>
          </w:tcPr>
          <w:p w14:paraId="671827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4A67D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22744E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78BE8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D691D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48EE8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97C75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6B6F75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43ACEB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F1A33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3985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C1F1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647C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18E3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EB75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FCEBE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F3528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B263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A030D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86CCCE3" w14:textId="77777777" w:rsidTr="00C65679">
        <w:trPr>
          <w:trHeight w:val="300"/>
        </w:trPr>
        <w:tc>
          <w:tcPr>
            <w:tcW w:w="9576" w:type="dxa"/>
            <w:tcBorders>
              <w:top w:val="nil"/>
              <w:left w:val="nil"/>
              <w:bottom w:val="nil"/>
              <w:right w:val="nil"/>
            </w:tcBorders>
            <w:shd w:val="clear" w:color="auto" w:fill="auto"/>
            <w:noWrap/>
            <w:vAlign w:val="bottom"/>
            <w:hideMark/>
          </w:tcPr>
          <w:p w14:paraId="68AFACE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68946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B5BDCA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E2BFDB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8B0CD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1D576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5381A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45DA0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6DF6B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42EF6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B8BE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6990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CCE0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BDD9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3D9E5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8F16E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3131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54597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F7F487"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C0FF23C" w14:textId="77777777" w:rsidTr="00C65679">
        <w:trPr>
          <w:trHeight w:val="300"/>
        </w:trPr>
        <w:tc>
          <w:tcPr>
            <w:tcW w:w="9576" w:type="dxa"/>
            <w:tcBorders>
              <w:top w:val="nil"/>
              <w:left w:val="nil"/>
              <w:bottom w:val="nil"/>
              <w:right w:val="nil"/>
            </w:tcBorders>
            <w:shd w:val="clear" w:color="auto" w:fill="auto"/>
            <w:noWrap/>
            <w:vAlign w:val="bottom"/>
            <w:hideMark/>
          </w:tcPr>
          <w:p w14:paraId="10FD05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5BF01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B9B0E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67ACC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00CDE4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8B71F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44270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3DF66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C6F0D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B777A2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96C1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F92CB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835F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F28B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CE949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268D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0636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68B3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BCA4E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0752D16" w14:textId="77777777" w:rsidTr="00C65679">
        <w:trPr>
          <w:trHeight w:val="300"/>
        </w:trPr>
        <w:tc>
          <w:tcPr>
            <w:tcW w:w="9576" w:type="dxa"/>
            <w:tcBorders>
              <w:top w:val="nil"/>
              <w:left w:val="nil"/>
              <w:bottom w:val="nil"/>
              <w:right w:val="nil"/>
            </w:tcBorders>
            <w:shd w:val="clear" w:color="auto" w:fill="auto"/>
            <w:noWrap/>
            <w:vAlign w:val="bottom"/>
            <w:hideMark/>
          </w:tcPr>
          <w:p w14:paraId="6ACCD55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4F2159E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D81B6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436A0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ECAA5B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F43F98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DC7A1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E7E46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D64C8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E7AB0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E4803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016F7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C1DD9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03B32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1A8E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CF6E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BD616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19C3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671A9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DC5B683" w14:textId="77777777" w:rsidTr="00C65679">
        <w:trPr>
          <w:trHeight w:val="300"/>
        </w:trPr>
        <w:tc>
          <w:tcPr>
            <w:tcW w:w="9576" w:type="dxa"/>
            <w:tcBorders>
              <w:top w:val="nil"/>
              <w:left w:val="nil"/>
              <w:bottom w:val="nil"/>
              <w:right w:val="nil"/>
            </w:tcBorders>
            <w:shd w:val="clear" w:color="auto" w:fill="auto"/>
            <w:noWrap/>
            <w:vAlign w:val="bottom"/>
            <w:hideMark/>
          </w:tcPr>
          <w:p w14:paraId="5A4F91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987834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EC34D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58E53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02AFA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BCB08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71E67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462B69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A02DD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AF76D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2FF1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52C7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C5F1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D0C8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A8B0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7EEB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F19D2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A555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BE6F6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CE1A2E6" w14:textId="77777777" w:rsidTr="00C65679">
        <w:trPr>
          <w:trHeight w:val="300"/>
        </w:trPr>
        <w:tc>
          <w:tcPr>
            <w:tcW w:w="9576" w:type="dxa"/>
            <w:tcBorders>
              <w:top w:val="nil"/>
              <w:left w:val="nil"/>
              <w:bottom w:val="nil"/>
              <w:right w:val="nil"/>
            </w:tcBorders>
            <w:shd w:val="clear" w:color="auto" w:fill="auto"/>
            <w:noWrap/>
            <w:vAlign w:val="bottom"/>
            <w:hideMark/>
          </w:tcPr>
          <w:p w14:paraId="04F79A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9EE20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F6E04B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AB78D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EBF9A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79D708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DF2E6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A742A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58C83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AA607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863B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9D240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D7B14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DF9F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EDF09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3462A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B922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7A76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15C2D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38A935D" w14:textId="77777777" w:rsidTr="00C65679">
        <w:trPr>
          <w:trHeight w:val="300"/>
        </w:trPr>
        <w:tc>
          <w:tcPr>
            <w:tcW w:w="9576" w:type="dxa"/>
            <w:tcBorders>
              <w:top w:val="nil"/>
              <w:left w:val="nil"/>
              <w:bottom w:val="nil"/>
              <w:right w:val="nil"/>
            </w:tcBorders>
            <w:shd w:val="clear" w:color="auto" w:fill="auto"/>
            <w:noWrap/>
            <w:vAlign w:val="bottom"/>
            <w:hideMark/>
          </w:tcPr>
          <w:p w14:paraId="273353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7080E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B304A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69771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AFA90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996A9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3E969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C8FA9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E56B4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F5FB6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5F307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867B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2DA0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8100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20C3D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9BE3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98295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1A914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81C5B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87D5FE0" w14:textId="77777777" w:rsidTr="00C65679">
        <w:trPr>
          <w:trHeight w:val="300"/>
        </w:trPr>
        <w:tc>
          <w:tcPr>
            <w:tcW w:w="9576" w:type="dxa"/>
            <w:tcBorders>
              <w:top w:val="nil"/>
              <w:left w:val="nil"/>
              <w:bottom w:val="nil"/>
              <w:right w:val="nil"/>
            </w:tcBorders>
            <w:shd w:val="clear" w:color="auto" w:fill="auto"/>
            <w:noWrap/>
            <w:vAlign w:val="bottom"/>
            <w:hideMark/>
          </w:tcPr>
          <w:p w14:paraId="76440BC2" w14:textId="77777777" w:rsidR="00C65679" w:rsidRPr="004778E0" w:rsidRDefault="00C65679" w:rsidP="00C65679">
            <w:pPr>
              <w:spacing w:after="0" w:line="240" w:lineRule="auto"/>
              <w:rPr>
                <w:rFonts w:ascii="Calibri" w:eastAsia="Times New Roman" w:hAnsi="Calibri" w:cs="Times New Roman"/>
                <w:color w:val="000000"/>
              </w:rPr>
            </w:pPr>
          </w:p>
          <w:tbl>
            <w:tblPr>
              <w:tblW w:w="0" w:type="auto"/>
              <w:tblCellSpacing w:w="0" w:type="dxa"/>
              <w:tblCellMar>
                <w:left w:w="0" w:type="dxa"/>
                <w:right w:w="0" w:type="dxa"/>
              </w:tblCellMar>
              <w:tblLook w:val="04A0" w:firstRow="1" w:lastRow="0" w:firstColumn="1" w:lastColumn="0" w:noHBand="0" w:noVBand="1"/>
            </w:tblPr>
            <w:tblGrid>
              <w:gridCol w:w="4180"/>
            </w:tblGrid>
            <w:tr w:rsidR="00C65679" w:rsidRPr="004778E0" w14:paraId="01515872" w14:textId="77777777" w:rsidTr="00C65679">
              <w:trPr>
                <w:trHeight w:val="300"/>
                <w:tblCellSpacing w:w="0" w:type="dxa"/>
              </w:trPr>
              <w:tc>
                <w:tcPr>
                  <w:tcW w:w="4180" w:type="dxa"/>
                  <w:tcBorders>
                    <w:top w:val="nil"/>
                    <w:left w:val="nil"/>
                    <w:bottom w:val="nil"/>
                    <w:right w:val="nil"/>
                  </w:tcBorders>
                  <w:shd w:val="clear" w:color="auto" w:fill="auto"/>
                  <w:noWrap/>
                  <w:vAlign w:val="bottom"/>
                  <w:hideMark/>
                </w:tcPr>
                <w:p w14:paraId="2B83FB6D" w14:textId="77777777" w:rsidR="00C65679" w:rsidRPr="004778E0" w:rsidRDefault="00C65679" w:rsidP="00C65679">
                  <w:pPr>
                    <w:spacing w:after="0" w:line="240" w:lineRule="auto"/>
                    <w:rPr>
                      <w:rFonts w:ascii="Calibri" w:eastAsia="Times New Roman" w:hAnsi="Calibri" w:cs="Times New Roman"/>
                      <w:color w:val="000000"/>
                    </w:rPr>
                  </w:pPr>
                </w:p>
              </w:tc>
            </w:tr>
          </w:tbl>
          <w:p w14:paraId="28BACAB5" w14:textId="77777777" w:rsidR="00C65679" w:rsidRPr="004778E0" w:rsidRDefault="00C65679" w:rsidP="00C65679">
            <w:pPr>
              <w:spacing w:after="0" w:line="240" w:lineRule="auto"/>
              <w:rPr>
                <w:rFonts w:ascii="Calibri" w:eastAsia="Times New Roman" w:hAnsi="Calibri" w:cs="Times New Roman"/>
                <w:color w:val="000000"/>
              </w:rPr>
            </w:pPr>
          </w:p>
        </w:tc>
        <w:tc>
          <w:tcPr>
            <w:tcW w:w="1576" w:type="dxa"/>
            <w:tcBorders>
              <w:top w:val="nil"/>
              <w:left w:val="nil"/>
              <w:bottom w:val="nil"/>
              <w:right w:val="nil"/>
            </w:tcBorders>
            <w:shd w:val="clear" w:color="auto" w:fill="auto"/>
            <w:noWrap/>
            <w:vAlign w:val="bottom"/>
            <w:hideMark/>
          </w:tcPr>
          <w:p w14:paraId="20FF4B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D028F1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63766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66E38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D7A9B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3B634B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0116F8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7F165F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2E184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9A9A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2832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29D87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6258F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FC19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5AFF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FCB5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DEBE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31685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021009C" w14:textId="77777777" w:rsidTr="00C65679">
        <w:trPr>
          <w:trHeight w:val="300"/>
        </w:trPr>
        <w:tc>
          <w:tcPr>
            <w:tcW w:w="9576" w:type="dxa"/>
            <w:tcBorders>
              <w:top w:val="nil"/>
              <w:left w:val="nil"/>
              <w:bottom w:val="nil"/>
              <w:right w:val="nil"/>
            </w:tcBorders>
            <w:shd w:val="clear" w:color="auto" w:fill="auto"/>
            <w:noWrap/>
            <w:vAlign w:val="bottom"/>
            <w:hideMark/>
          </w:tcPr>
          <w:p w14:paraId="6CD3CE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4AC5C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3560D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743D5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05626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4022A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225D1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FF493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4BFD4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E3FB6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449A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E722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13E2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EE595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ADEE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394BD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4257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25EC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011F7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8F3BBFB" w14:textId="77777777" w:rsidTr="00C65679">
        <w:trPr>
          <w:trHeight w:val="300"/>
        </w:trPr>
        <w:tc>
          <w:tcPr>
            <w:tcW w:w="9576" w:type="dxa"/>
            <w:tcBorders>
              <w:top w:val="nil"/>
              <w:left w:val="nil"/>
              <w:bottom w:val="nil"/>
              <w:right w:val="nil"/>
            </w:tcBorders>
            <w:shd w:val="clear" w:color="auto" w:fill="auto"/>
            <w:noWrap/>
            <w:vAlign w:val="bottom"/>
            <w:hideMark/>
          </w:tcPr>
          <w:p w14:paraId="2D211520" w14:textId="787D0FB4" w:rsidR="00C65679" w:rsidRPr="004778E0" w:rsidRDefault="00D7457E"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70D074D5" wp14:editId="6AFD3150">
                  <wp:extent cx="6057900" cy="28981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7900" cy="2898140"/>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693425C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09ACD4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DC262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55BFB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4CCE9F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438A1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BAA56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0CBEB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A16D1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5F2FC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6B98E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7AF26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5C25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0E99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2CC1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1F6DDF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6AD7F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EF21E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763DA18" w14:textId="77777777" w:rsidTr="00C65679">
        <w:trPr>
          <w:trHeight w:val="300"/>
        </w:trPr>
        <w:tc>
          <w:tcPr>
            <w:tcW w:w="9576" w:type="dxa"/>
            <w:tcBorders>
              <w:top w:val="nil"/>
              <w:left w:val="nil"/>
              <w:bottom w:val="nil"/>
              <w:right w:val="nil"/>
            </w:tcBorders>
            <w:shd w:val="clear" w:color="auto" w:fill="auto"/>
            <w:noWrap/>
            <w:vAlign w:val="bottom"/>
            <w:hideMark/>
          </w:tcPr>
          <w:p w14:paraId="697F871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C6D6C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CF47F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AC7132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23605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D79F2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A4F2CB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A7303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94A029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7530D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3B2C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1946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A267C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73F0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0CEA86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1F4F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3B05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5390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D02D3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7B7C5FE" w14:textId="77777777" w:rsidTr="00C65679">
        <w:trPr>
          <w:trHeight w:val="300"/>
        </w:trPr>
        <w:tc>
          <w:tcPr>
            <w:tcW w:w="9576" w:type="dxa"/>
            <w:tcBorders>
              <w:top w:val="nil"/>
              <w:left w:val="nil"/>
              <w:bottom w:val="nil"/>
              <w:right w:val="nil"/>
            </w:tcBorders>
            <w:shd w:val="clear" w:color="auto" w:fill="auto"/>
            <w:noWrap/>
            <w:vAlign w:val="bottom"/>
            <w:hideMark/>
          </w:tcPr>
          <w:p w14:paraId="79DD5717" w14:textId="77777777" w:rsidR="00C65679" w:rsidRDefault="00C65679" w:rsidP="00C65679">
            <w:pPr>
              <w:spacing w:after="0" w:line="240" w:lineRule="auto"/>
              <w:rPr>
                <w:rFonts w:ascii="Times New Roman" w:eastAsia="Times New Roman" w:hAnsi="Times New Roman" w:cs="Times New Roman"/>
                <w:sz w:val="20"/>
                <w:szCs w:val="20"/>
              </w:rPr>
            </w:pPr>
          </w:p>
          <w:p w14:paraId="3B62F8CE" w14:textId="77777777" w:rsidR="00D7457E" w:rsidRDefault="00D7457E" w:rsidP="00C65679">
            <w:pPr>
              <w:spacing w:after="0" w:line="240" w:lineRule="auto"/>
              <w:rPr>
                <w:rFonts w:ascii="Times New Roman" w:eastAsia="Times New Roman" w:hAnsi="Times New Roman" w:cs="Times New Roman"/>
                <w:sz w:val="20"/>
                <w:szCs w:val="20"/>
              </w:rPr>
            </w:pPr>
          </w:p>
          <w:p w14:paraId="2CB2A442" w14:textId="77777777" w:rsidR="00D7457E" w:rsidRPr="004778E0" w:rsidRDefault="00D7457E"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C5454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A2CAC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EE5E9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53ED2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63045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4F149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7A11A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A8333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649CE7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8372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D2DB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2CF5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8CB57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F8E7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D51E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12D0C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E0990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05C15A9"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C7C756C" w14:textId="77777777" w:rsidTr="00C65679">
        <w:trPr>
          <w:trHeight w:val="300"/>
        </w:trPr>
        <w:tc>
          <w:tcPr>
            <w:tcW w:w="9576" w:type="dxa"/>
            <w:tcBorders>
              <w:top w:val="nil"/>
              <w:left w:val="nil"/>
              <w:bottom w:val="nil"/>
              <w:right w:val="nil"/>
            </w:tcBorders>
            <w:shd w:val="clear" w:color="auto" w:fill="auto"/>
            <w:noWrap/>
            <w:vAlign w:val="bottom"/>
            <w:hideMark/>
          </w:tcPr>
          <w:p w14:paraId="3C063457" w14:textId="77777777" w:rsidR="00533BFE" w:rsidRDefault="00533BFE" w:rsidP="000F5F9D">
            <w:pPr>
              <w:rPr>
                <w:rFonts w:eastAsia="Times New Roman" w:cs="Times New Roman"/>
                <w:b/>
                <w:color w:val="000000"/>
                <w:sz w:val="24"/>
                <w:szCs w:val="24"/>
                <w:lang w:eastAsia="en-IN"/>
              </w:rPr>
            </w:pPr>
          </w:p>
          <w:p w14:paraId="403373B2" w14:textId="598B64E7" w:rsidR="00C65679" w:rsidRPr="004778E0" w:rsidRDefault="000F5F9D" w:rsidP="00C82FCC">
            <w:pPr>
              <w:rPr>
                <w:rFonts w:ascii="Times New Roman" w:eastAsia="Times New Roman" w:hAnsi="Times New Roman" w:cs="Times New Roman"/>
                <w:sz w:val="20"/>
                <w:szCs w:val="20"/>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Provisional Goods Receipt</w:t>
            </w:r>
          </w:p>
        </w:tc>
        <w:tc>
          <w:tcPr>
            <w:tcW w:w="1576" w:type="dxa"/>
            <w:tcBorders>
              <w:top w:val="nil"/>
              <w:left w:val="nil"/>
              <w:bottom w:val="nil"/>
              <w:right w:val="nil"/>
            </w:tcBorders>
            <w:shd w:val="clear" w:color="auto" w:fill="auto"/>
            <w:noWrap/>
            <w:vAlign w:val="bottom"/>
            <w:hideMark/>
          </w:tcPr>
          <w:p w14:paraId="10EA46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68CAC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DC147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AD132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6985B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DEC4EC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D975A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273CBA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F5996C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F9E5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FD7C3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65C64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7413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1D8F9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1B39A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7F774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1102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87380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C8C59ED" w14:textId="77777777" w:rsidTr="00C65679">
        <w:trPr>
          <w:trHeight w:val="300"/>
        </w:trPr>
        <w:tc>
          <w:tcPr>
            <w:tcW w:w="9576" w:type="dxa"/>
            <w:tcBorders>
              <w:top w:val="nil"/>
              <w:left w:val="nil"/>
              <w:bottom w:val="nil"/>
              <w:right w:val="nil"/>
            </w:tcBorders>
            <w:shd w:val="clear" w:color="auto" w:fill="auto"/>
            <w:noWrap/>
            <w:vAlign w:val="bottom"/>
            <w:hideMark/>
          </w:tcPr>
          <w:p w14:paraId="4DB1A220" w14:textId="45F3B943"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2A5831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2A1C3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2DD57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061BA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042A1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73CE5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644324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149C7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6766C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2F90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CE17C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744D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DA41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C02B3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EBAE3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AFD0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D607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ECFC00"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3D8383C" w14:textId="77777777" w:rsidTr="00C65679">
        <w:trPr>
          <w:trHeight w:val="300"/>
        </w:trPr>
        <w:tc>
          <w:tcPr>
            <w:tcW w:w="9576" w:type="dxa"/>
            <w:tcBorders>
              <w:top w:val="nil"/>
              <w:left w:val="nil"/>
              <w:bottom w:val="nil"/>
              <w:right w:val="nil"/>
            </w:tcBorders>
            <w:shd w:val="clear" w:color="auto" w:fill="auto"/>
            <w:noWrap/>
            <w:vAlign w:val="bottom"/>
            <w:hideMark/>
          </w:tcPr>
          <w:p w14:paraId="6F62AF56" w14:textId="30F552EB" w:rsidR="00C65679" w:rsidRPr="004778E0" w:rsidRDefault="000F5F9D"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4E7AD4EA" wp14:editId="437879BD">
                  <wp:extent cx="5943600" cy="3562350"/>
                  <wp:effectExtent l="0" t="0" r="0" b="0"/>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7"/>
                          <a:stretch>
                            <a:fillRect/>
                          </a:stretch>
                        </pic:blipFill>
                        <pic:spPr>
                          <a:xfrm>
                            <a:off x="0" y="0"/>
                            <a:ext cx="5943600" cy="3562350"/>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37ED791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C4A60B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C6CF0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A4B66B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9AFF21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DE7290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81D04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C49175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B1080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2454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D6C1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B9C6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1EDCE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18294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F3FF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AF13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994E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601A2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6551843" w14:textId="77777777" w:rsidTr="00C65679">
        <w:trPr>
          <w:trHeight w:val="300"/>
        </w:trPr>
        <w:tc>
          <w:tcPr>
            <w:tcW w:w="9576" w:type="dxa"/>
            <w:tcBorders>
              <w:top w:val="nil"/>
              <w:left w:val="nil"/>
              <w:bottom w:val="nil"/>
              <w:right w:val="nil"/>
            </w:tcBorders>
            <w:shd w:val="clear" w:color="auto" w:fill="auto"/>
            <w:noWrap/>
            <w:vAlign w:val="bottom"/>
            <w:hideMark/>
          </w:tcPr>
          <w:p w14:paraId="48F24F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2DFFA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5AA16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929A7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E1D53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61CD6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B5020D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C0777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570C2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1CFD55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3751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36DEC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0C352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160FF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14415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F4F3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20AD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B32E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092820"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7C06ED8" w14:textId="77777777" w:rsidTr="00C65679">
        <w:trPr>
          <w:trHeight w:val="300"/>
        </w:trPr>
        <w:tc>
          <w:tcPr>
            <w:tcW w:w="9576" w:type="dxa"/>
            <w:tcBorders>
              <w:top w:val="nil"/>
              <w:left w:val="nil"/>
              <w:bottom w:val="nil"/>
              <w:right w:val="nil"/>
            </w:tcBorders>
            <w:shd w:val="clear" w:color="auto" w:fill="auto"/>
            <w:noWrap/>
            <w:vAlign w:val="bottom"/>
            <w:hideMark/>
          </w:tcPr>
          <w:p w14:paraId="299084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8380B4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9146D8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FBB38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C7079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1F7BD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82357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EEF05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2A8F6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6FF20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993C7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B1C1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F47FA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61ADC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53BA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1C193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010EA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9C00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BF7A37"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F0280FA" w14:textId="77777777" w:rsidTr="000F5F9D">
        <w:trPr>
          <w:trHeight w:val="387"/>
        </w:trPr>
        <w:tc>
          <w:tcPr>
            <w:tcW w:w="9576" w:type="dxa"/>
            <w:tcBorders>
              <w:top w:val="nil"/>
              <w:left w:val="nil"/>
              <w:bottom w:val="nil"/>
              <w:right w:val="nil"/>
            </w:tcBorders>
            <w:shd w:val="clear" w:color="auto" w:fill="auto"/>
            <w:noWrap/>
            <w:vAlign w:val="bottom"/>
            <w:hideMark/>
          </w:tcPr>
          <w:p w14:paraId="4C6906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42363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CAA5A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E568EF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9B6870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A66B2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0CCFB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2D651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2F217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C77C24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64CFB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B80B8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436DD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7CC797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5CE0B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8248F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A54A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29F3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8218EA"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4F4D975" w14:textId="77777777" w:rsidTr="00C65679">
        <w:trPr>
          <w:trHeight w:val="300"/>
        </w:trPr>
        <w:tc>
          <w:tcPr>
            <w:tcW w:w="9576" w:type="dxa"/>
            <w:tcBorders>
              <w:top w:val="nil"/>
              <w:left w:val="nil"/>
              <w:bottom w:val="nil"/>
              <w:right w:val="nil"/>
            </w:tcBorders>
            <w:shd w:val="clear" w:color="auto" w:fill="auto"/>
            <w:noWrap/>
            <w:vAlign w:val="bottom"/>
            <w:hideMark/>
          </w:tcPr>
          <w:p w14:paraId="1E1AEAF6" w14:textId="77777777" w:rsidR="00C65679" w:rsidRPr="004778E0" w:rsidRDefault="00C65679" w:rsidP="000F5F9D">
            <w:pPr>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9B4A7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29715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93121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CEC92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AC388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A4E1E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1FB5A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2D9BAD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5E162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8AFD9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30828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50C06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959A3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D286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75C1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98E6E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837B3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FD06A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097345C" w14:textId="77777777" w:rsidTr="00C65679">
        <w:trPr>
          <w:trHeight w:val="300"/>
        </w:trPr>
        <w:tc>
          <w:tcPr>
            <w:tcW w:w="9576" w:type="dxa"/>
            <w:tcBorders>
              <w:top w:val="nil"/>
              <w:left w:val="nil"/>
              <w:bottom w:val="nil"/>
              <w:right w:val="nil"/>
            </w:tcBorders>
            <w:shd w:val="clear" w:color="auto" w:fill="auto"/>
            <w:noWrap/>
            <w:vAlign w:val="bottom"/>
            <w:hideMark/>
          </w:tcPr>
          <w:p w14:paraId="30473E8A" w14:textId="1C1F20C6"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836F0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EAAAE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4F423C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50DA8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817E87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83EFE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3BCB8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9F7DF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53BB2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2F36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45330E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687AB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C317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69F08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3C5EA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0711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2B624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6764EA"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FF56A13" w14:textId="77777777" w:rsidTr="00C65679">
        <w:trPr>
          <w:trHeight w:val="300"/>
        </w:trPr>
        <w:tc>
          <w:tcPr>
            <w:tcW w:w="9576" w:type="dxa"/>
            <w:tcBorders>
              <w:top w:val="nil"/>
              <w:left w:val="nil"/>
              <w:bottom w:val="nil"/>
              <w:right w:val="nil"/>
            </w:tcBorders>
            <w:shd w:val="clear" w:color="auto" w:fill="auto"/>
            <w:noWrap/>
            <w:vAlign w:val="bottom"/>
            <w:hideMark/>
          </w:tcPr>
          <w:p w14:paraId="2B6EE2B4" w14:textId="4016AB3A" w:rsidR="00C65679" w:rsidRDefault="00C65679" w:rsidP="00C65679">
            <w:pPr>
              <w:spacing w:after="0" w:line="240" w:lineRule="auto"/>
              <w:rPr>
                <w:rFonts w:ascii="Times New Roman" w:eastAsia="Times New Roman" w:hAnsi="Times New Roman" w:cs="Times New Roman"/>
                <w:sz w:val="20"/>
                <w:szCs w:val="20"/>
              </w:rPr>
            </w:pPr>
          </w:p>
          <w:p w14:paraId="57FBD57A" w14:textId="77777777" w:rsidR="00992EA2" w:rsidRDefault="00992EA2" w:rsidP="00C65679">
            <w:pPr>
              <w:spacing w:after="0" w:line="240" w:lineRule="auto"/>
              <w:rPr>
                <w:rFonts w:ascii="Times New Roman" w:eastAsia="Times New Roman" w:hAnsi="Times New Roman" w:cs="Times New Roman"/>
                <w:sz w:val="20"/>
                <w:szCs w:val="20"/>
              </w:rPr>
            </w:pPr>
          </w:p>
          <w:p w14:paraId="73398B19" w14:textId="77777777" w:rsidR="00992EA2" w:rsidRDefault="00992EA2" w:rsidP="00C65679">
            <w:pPr>
              <w:spacing w:after="0" w:line="240" w:lineRule="auto"/>
              <w:rPr>
                <w:rFonts w:ascii="Times New Roman" w:eastAsia="Times New Roman" w:hAnsi="Times New Roman" w:cs="Times New Roman"/>
                <w:sz w:val="20"/>
                <w:szCs w:val="20"/>
              </w:rPr>
            </w:pPr>
          </w:p>
          <w:p w14:paraId="019A3FDD" w14:textId="77777777" w:rsidR="00992EA2" w:rsidRDefault="00992EA2" w:rsidP="00C65679">
            <w:pPr>
              <w:spacing w:after="0" w:line="240" w:lineRule="auto"/>
              <w:rPr>
                <w:rFonts w:ascii="Times New Roman" w:eastAsia="Times New Roman" w:hAnsi="Times New Roman" w:cs="Times New Roman"/>
                <w:sz w:val="20"/>
                <w:szCs w:val="20"/>
              </w:rPr>
            </w:pPr>
          </w:p>
          <w:p w14:paraId="1590A57A" w14:textId="77777777" w:rsidR="00992EA2" w:rsidRDefault="00992EA2" w:rsidP="00C65679">
            <w:pPr>
              <w:spacing w:after="0" w:line="240" w:lineRule="auto"/>
              <w:rPr>
                <w:rFonts w:ascii="Times New Roman" w:eastAsia="Times New Roman" w:hAnsi="Times New Roman" w:cs="Times New Roman"/>
                <w:sz w:val="20"/>
                <w:szCs w:val="20"/>
              </w:rPr>
            </w:pPr>
          </w:p>
          <w:p w14:paraId="692908E5" w14:textId="77777777" w:rsidR="00992EA2" w:rsidRDefault="00992EA2" w:rsidP="00C65679">
            <w:pPr>
              <w:spacing w:after="0" w:line="240" w:lineRule="auto"/>
              <w:rPr>
                <w:rFonts w:ascii="Times New Roman" w:eastAsia="Times New Roman" w:hAnsi="Times New Roman" w:cs="Times New Roman"/>
                <w:sz w:val="20"/>
                <w:szCs w:val="20"/>
              </w:rPr>
            </w:pPr>
          </w:p>
          <w:p w14:paraId="66471AC9" w14:textId="77777777" w:rsidR="00992EA2" w:rsidRDefault="00992EA2" w:rsidP="00C65679">
            <w:pPr>
              <w:spacing w:after="0" w:line="240" w:lineRule="auto"/>
              <w:rPr>
                <w:rFonts w:ascii="Times New Roman" w:eastAsia="Times New Roman" w:hAnsi="Times New Roman" w:cs="Times New Roman"/>
                <w:sz w:val="20"/>
                <w:szCs w:val="20"/>
              </w:rPr>
            </w:pPr>
          </w:p>
          <w:p w14:paraId="50DB6E3B" w14:textId="77777777" w:rsidR="00992EA2" w:rsidRDefault="00992EA2" w:rsidP="00C65679">
            <w:pPr>
              <w:spacing w:after="0" w:line="240" w:lineRule="auto"/>
              <w:rPr>
                <w:rFonts w:ascii="Times New Roman" w:eastAsia="Times New Roman" w:hAnsi="Times New Roman" w:cs="Times New Roman"/>
                <w:sz w:val="20"/>
                <w:szCs w:val="20"/>
              </w:rPr>
            </w:pPr>
          </w:p>
          <w:p w14:paraId="0D20A5C7" w14:textId="77777777" w:rsidR="00992EA2" w:rsidRDefault="00992EA2" w:rsidP="00C65679">
            <w:pPr>
              <w:spacing w:after="0" w:line="240" w:lineRule="auto"/>
              <w:rPr>
                <w:rFonts w:ascii="Times New Roman" w:eastAsia="Times New Roman" w:hAnsi="Times New Roman" w:cs="Times New Roman"/>
                <w:sz w:val="20"/>
                <w:szCs w:val="20"/>
              </w:rPr>
            </w:pPr>
          </w:p>
          <w:p w14:paraId="38847CB0" w14:textId="77777777" w:rsidR="00992EA2" w:rsidRDefault="00992EA2" w:rsidP="00C65679">
            <w:pPr>
              <w:spacing w:after="0" w:line="240" w:lineRule="auto"/>
              <w:rPr>
                <w:rFonts w:ascii="Times New Roman" w:eastAsia="Times New Roman" w:hAnsi="Times New Roman" w:cs="Times New Roman"/>
                <w:sz w:val="20"/>
                <w:szCs w:val="20"/>
              </w:rPr>
            </w:pPr>
          </w:p>
          <w:p w14:paraId="4DB04B05" w14:textId="77777777" w:rsidR="00992EA2" w:rsidRDefault="00992EA2" w:rsidP="00C65679">
            <w:pPr>
              <w:spacing w:after="0" w:line="240" w:lineRule="auto"/>
              <w:rPr>
                <w:rFonts w:ascii="Times New Roman" w:eastAsia="Times New Roman" w:hAnsi="Times New Roman" w:cs="Times New Roman"/>
                <w:sz w:val="20"/>
                <w:szCs w:val="20"/>
              </w:rPr>
            </w:pPr>
          </w:p>
          <w:p w14:paraId="7F3AEBE9" w14:textId="77777777" w:rsidR="00992EA2" w:rsidRDefault="00992EA2" w:rsidP="00C65679">
            <w:pPr>
              <w:spacing w:after="0" w:line="240" w:lineRule="auto"/>
              <w:rPr>
                <w:rFonts w:ascii="Times New Roman" w:eastAsia="Times New Roman" w:hAnsi="Times New Roman" w:cs="Times New Roman"/>
                <w:sz w:val="20"/>
                <w:szCs w:val="20"/>
              </w:rPr>
            </w:pPr>
          </w:p>
          <w:p w14:paraId="12793578" w14:textId="77777777" w:rsidR="00992EA2" w:rsidRDefault="00992EA2" w:rsidP="00C65679">
            <w:pPr>
              <w:spacing w:after="0" w:line="240" w:lineRule="auto"/>
              <w:rPr>
                <w:rFonts w:ascii="Times New Roman" w:eastAsia="Times New Roman" w:hAnsi="Times New Roman" w:cs="Times New Roman"/>
                <w:sz w:val="20"/>
                <w:szCs w:val="20"/>
              </w:rPr>
            </w:pPr>
          </w:p>
          <w:p w14:paraId="4F04FEC1" w14:textId="77777777" w:rsidR="00992EA2" w:rsidRDefault="00992EA2" w:rsidP="00C65679">
            <w:pPr>
              <w:spacing w:after="0" w:line="240" w:lineRule="auto"/>
              <w:rPr>
                <w:rFonts w:ascii="Times New Roman" w:eastAsia="Times New Roman" w:hAnsi="Times New Roman" w:cs="Times New Roman"/>
                <w:sz w:val="20"/>
                <w:szCs w:val="20"/>
              </w:rPr>
            </w:pPr>
          </w:p>
          <w:p w14:paraId="0DAE1ADE" w14:textId="77777777" w:rsidR="00992EA2" w:rsidRDefault="00992EA2" w:rsidP="00C65679">
            <w:pPr>
              <w:spacing w:after="0" w:line="240" w:lineRule="auto"/>
              <w:rPr>
                <w:rFonts w:ascii="Times New Roman" w:eastAsia="Times New Roman" w:hAnsi="Times New Roman" w:cs="Times New Roman"/>
                <w:sz w:val="20"/>
                <w:szCs w:val="20"/>
              </w:rPr>
            </w:pPr>
          </w:p>
          <w:p w14:paraId="6B496793" w14:textId="77777777" w:rsidR="00992EA2" w:rsidRDefault="00992EA2" w:rsidP="00C65679">
            <w:pPr>
              <w:spacing w:after="0" w:line="240" w:lineRule="auto"/>
              <w:rPr>
                <w:rFonts w:ascii="Times New Roman" w:eastAsia="Times New Roman" w:hAnsi="Times New Roman" w:cs="Times New Roman"/>
                <w:sz w:val="20"/>
                <w:szCs w:val="20"/>
              </w:rPr>
            </w:pPr>
          </w:p>
          <w:p w14:paraId="7A1763B1" w14:textId="77777777" w:rsidR="00992EA2" w:rsidRDefault="00992EA2" w:rsidP="00C65679">
            <w:pPr>
              <w:spacing w:after="0" w:line="240" w:lineRule="auto"/>
              <w:rPr>
                <w:rFonts w:ascii="Times New Roman" w:eastAsia="Times New Roman" w:hAnsi="Times New Roman" w:cs="Times New Roman"/>
                <w:sz w:val="20"/>
                <w:szCs w:val="20"/>
              </w:rPr>
            </w:pPr>
          </w:p>
          <w:p w14:paraId="6E586FB7" w14:textId="77777777" w:rsidR="00992EA2" w:rsidRDefault="00992EA2" w:rsidP="00C65679">
            <w:pPr>
              <w:spacing w:after="0" w:line="240" w:lineRule="auto"/>
              <w:rPr>
                <w:rFonts w:ascii="Times New Roman" w:eastAsia="Times New Roman" w:hAnsi="Times New Roman" w:cs="Times New Roman"/>
                <w:sz w:val="20"/>
                <w:szCs w:val="20"/>
              </w:rPr>
            </w:pPr>
          </w:p>
          <w:p w14:paraId="51C2A768" w14:textId="77777777" w:rsidR="00992EA2" w:rsidRDefault="00992EA2" w:rsidP="00C65679">
            <w:pPr>
              <w:spacing w:after="0" w:line="240" w:lineRule="auto"/>
              <w:rPr>
                <w:rFonts w:ascii="Times New Roman" w:eastAsia="Times New Roman" w:hAnsi="Times New Roman" w:cs="Times New Roman"/>
                <w:sz w:val="20"/>
                <w:szCs w:val="20"/>
              </w:rPr>
            </w:pPr>
          </w:p>
          <w:p w14:paraId="309217B3" w14:textId="77777777" w:rsidR="00992EA2" w:rsidRDefault="00992EA2" w:rsidP="00C65679">
            <w:pPr>
              <w:spacing w:after="0" w:line="240" w:lineRule="auto"/>
              <w:rPr>
                <w:rFonts w:ascii="Times New Roman" w:eastAsia="Times New Roman" w:hAnsi="Times New Roman" w:cs="Times New Roman"/>
                <w:sz w:val="20"/>
                <w:szCs w:val="20"/>
              </w:rPr>
            </w:pPr>
          </w:p>
          <w:p w14:paraId="63C06E9C" w14:textId="77777777" w:rsidR="00A9108D" w:rsidRPr="004778E0" w:rsidRDefault="00A9108D"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86031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D5A21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5C2253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419E8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10C65D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3AABAF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7D3B73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02815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CCF2C3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2DF44B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5C16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D4DC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62DBE4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E8AB3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FE25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DEEC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30944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4B4322A"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88398EC" w14:textId="77777777" w:rsidTr="00C65679">
        <w:trPr>
          <w:trHeight w:val="300"/>
        </w:trPr>
        <w:tc>
          <w:tcPr>
            <w:tcW w:w="9576" w:type="dxa"/>
            <w:tcBorders>
              <w:top w:val="nil"/>
              <w:left w:val="nil"/>
              <w:bottom w:val="nil"/>
              <w:right w:val="nil"/>
            </w:tcBorders>
            <w:shd w:val="clear" w:color="auto" w:fill="auto"/>
            <w:noWrap/>
            <w:vAlign w:val="bottom"/>
            <w:hideMark/>
          </w:tcPr>
          <w:p w14:paraId="24F31533" w14:textId="3368AEC8" w:rsidR="00C65679" w:rsidRPr="004778E0" w:rsidRDefault="00D7457E"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5205EE92" wp14:editId="429AB5E4">
                  <wp:extent cx="5943600" cy="4371975"/>
                  <wp:effectExtent l="0" t="0" r="0" b="9525"/>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8"/>
                          <a:stretch>
                            <a:fillRect/>
                          </a:stretch>
                        </pic:blipFill>
                        <pic:spPr>
                          <a:xfrm>
                            <a:off x="0" y="0"/>
                            <a:ext cx="5943600" cy="4371975"/>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1C8105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CAF181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43BCDF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558A1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437494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8038DC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B62C2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6C7570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862A1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D2E7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FBB23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F1C8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B4C0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4590A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705EC8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5113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63F3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36F1BA0"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CA99A25" w14:textId="77777777" w:rsidTr="00C65679">
        <w:trPr>
          <w:trHeight w:val="300"/>
        </w:trPr>
        <w:tc>
          <w:tcPr>
            <w:tcW w:w="9576" w:type="dxa"/>
            <w:tcBorders>
              <w:top w:val="nil"/>
              <w:left w:val="nil"/>
              <w:bottom w:val="nil"/>
              <w:right w:val="nil"/>
            </w:tcBorders>
            <w:shd w:val="clear" w:color="auto" w:fill="auto"/>
            <w:noWrap/>
            <w:vAlign w:val="bottom"/>
            <w:hideMark/>
          </w:tcPr>
          <w:p w14:paraId="6B8E80B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4ED6E7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3B367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48FDFC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E889C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9D95D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2F318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2F9A3D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E0F27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66F17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D76B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454E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D1DB1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CDE7A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3DC3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7440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DA60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B8334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C94345C"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A6235BB" w14:textId="77777777" w:rsidTr="00C65679">
        <w:trPr>
          <w:trHeight w:val="300"/>
        </w:trPr>
        <w:tc>
          <w:tcPr>
            <w:tcW w:w="9576" w:type="dxa"/>
            <w:tcBorders>
              <w:top w:val="nil"/>
              <w:left w:val="nil"/>
              <w:bottom w:val="nil"/>
              <w:right w:val="nil"/>
            </w:tcBorders>
            <w:shd w:val="clear" w:color="auto" w:fill="auto"/>
            <w:noWrap/>
            <w:vAlign w:val="bottom"/>
            <w:hideMark/>
          </w:tcPr>
          <w:p w14:paraId="518B466C" w14:textId="061A9FD1"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71973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6812B0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45BB26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CD73E7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883D4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4842B8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D86929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EB3703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4E3FB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4235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FA70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1B3B4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21AED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3CEA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0321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2CBA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EB86C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9D6CC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490ACB0" w14:textId="77777777" w:rsidTr="00C65679">
        <w:trPr>
          <w:trHeight w:val="300"/>
        </w:trPr>
        <w:tc>
          <w:tcPr>
            <w:tcW w:w="9576" w:type="dxa"/>
            <w:tcBorders>
              <w:top w:val="nil"/>
              <w:left w:val="nil"/>
              <w:bottom w:val="nil"/>
              <w:right w:val="nil"/>
            </w:tcBorders>
            <w:shd w:val="clear" w:color="auto" w:fill="auto"/>
            <w:noWrap/>
            <w:vAlign w:val="bottom"/>
            <w:hideMark/>
          </w:tcPr>
          <w:p w14:paraId="14B405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9550BE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EB661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5C666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7658C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DC223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BE464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3E8252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3BE7155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B29F3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6235D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B8AA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C6D68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550D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5EB86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A52B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69176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589B62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1CF28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BC8BD5E" w14:textId="77777777" w:rsidTr="00C65679">
        <w:trPr>
          <w:trHeight w:val="300"/>
        </w:trPr>
        <w:tc>
          <w:tcPr>
            <w:tcW w:w="9576" w:type="dxa"/>
            <w:tcBorders>
              <w:top w:val="nil"/>
              <w:left w:val="nil"/>
              <w:bottom w:val="nil"/>
              <w:right w:val="nil"/>
            </w:tcBorders>
            <w:shd w:val="clear" w:color="auto" w:fill="auto"/>
            <w:noWrap/>
            <w:vAlign w:val="bottom"/>
            <w:hideMark/>
          </w:tcPr>
          <w:p w14:paraId="5D3DA3A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0BBC4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E6517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7466F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42D2F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49222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550D3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8C708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697C38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733F3C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1C9AF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720F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C317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06F51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94F6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AE71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954C08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6BB0F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702F06"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9AA4C9A" w14:textId="77777777" w:rsidTr="00C65679">
        <w:trPr>
          <w:trHeight w:val="300"/>
        </w:trPr>
        <w:tc>
          <w:tcPr>
            <w:tcW w:w="9576" w:type="dxa"/>
            <w:tcBorders>
              <w:top w:val="nil"/>
              <w:left w:val="nil"/>
              <w:bottom w:val="nil"/>
              <w:right w:val="nil"/>
            </w:tcBorders>
            <w:shd w:val="clear" w:color="auto" w:fill="auto"/>
            <w:noWrap/>
            <w:vAlign w:val="bottom"/>
            <w:hideMark/>
          </w:tcPr>
          <w:p w14:paraId="2F157DD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68A62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5EDB81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BBC772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83374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90FC7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D58B0E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E87B0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699D0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5F0F3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B998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142A3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A4904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4060F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D3D3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5CD0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A8BE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9D55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CE21E1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7617C17" w14:textId="77777777" w:rsidTr="00C65679">
        <w:trPr>
          <w:trHeight w:val="300"/>
        </w:trPr>
        <w:tc>
          <w:tcPr>
            <w:tcW w:w="9576" w:type="dxa"/>
            <w:tcBorders>
              <w:top w:val="nil"/>
              <w:left w:val="nil"/>
              <w:bottom w:val="nil"/>
              <w:right w:val="nil"/>
            </w:tcBorders>
            <w:shd w:val="clear" w:color="auto" w:fill="auto"/>
            <w:noWrap/>
            <w:vAlign w:val="bottom"/>
            <w:hideMark/>
          </w:tcPr>
          <w:p w14:paraId="383473BC" w14:textId="77777777" w:rsidR="00C65679" w:rsidRDefault="00C65679" w:rsidP="00C65679">
            <w:pPr>
              <w:spacing w:after="0" w:line="240" w:lineRule="auto"/>
              <w:rPr>
                <w:rFonts w:ascii="Times New Roman" w:eastAsia="Times New Roman" w:hAnsi="Times New Roman" w:cs="Times New Roman"/>
                <w:sz w:val="20"/>
                <w:szCs w:val="20"/>
              </w:rPr>
            </w:pPr>
          </w:p>
          <w:p w14:paraId="29782B16" w14:textId="77777777" w:rsidR="00402227" w:rsidRDefault="00402227" w:rsidP="00C65679">
            <w:pPr>
              <w:spacing w:after="0" w:line="240" w:lineRule="auto"/>
              <w:rPr>
                <w:rFonts w:ascii="Times New Roman" w:eastAsia="Times New Roman" w:hAnsi="Times New Roman" w:cs="Times New Roman"/>
                <w:sz w:val="20"/>
                <w:szCs w:val="20"/>
              </w:rPr>
            </w:pPr>
          </w:p>
          <w:p w14:paraId="0219A644" w14:textId="77777777" w:rsidR="00402227" w:rsidRDefault="00402227" w:rsidP="00C65679">
            <w:pPr>
              <w:spacing w:after="0" w:line="240" w:lineRule="auto"/>
              <w:rPr>
                <w:rFonts w:ascii="Times New Roman" w:eastAsia="Times New Roman" w:hAnsi="Times New Roman" w:cs="Times New Roman"/>
                <w:sz w:val="20"/>
                <w:szCs w:val="20"/>
              </w:rPr>
            </w:pPr>
          </w:p>
          <w:p w14:paraId="2D0C25D1" w14:textId="77777777" w:rsidR="00402227" w:rsidRDefault="00402227" w:rsidP="00C65679">
            <w:pPr>
              <w:spacing w:after="0" w:line="240" w:lineRule="auto"/>
              <w:rPr>
                <w:rFonts w:ascii="Times New Roman" w:eastAsia="Times New Roman" w:hAnsi="Times New Roman" w:cs="Times New Roman"/>
                <w:sz w:val="20"/>
                <w:szCs w:val="20"/>
              </w:rPr>
            </w:pPr>
          </w:p>
          <w:p w14:paraId="461395B9" w14:textId="77777777" w:rsidR="00402227" w:rsidRDefault="00402227" w:rsidP="00C65679">
            <w:pPr>
              <w:spacing w:after="0" w:line="240" w:lineRule="auto"/>
              <w:rPr>
                <w:rFonts w:ascii="Times New Roman" w:eastAsia="Times New Roman" w:hAnsi="Times New Roman" w:cs="Times New Roman"/>
                <w:sz w:val="20"/>
                <w:szCs w:val="20"/>
              </w:rPr>
            </w:pPr>
          </w:p>
          <w:p w14:paraId="7863C008" w14:textId="77777777" w:rsidR="00402227" w:rsidRDefault="00402227" w:rsidP="00C65679">
            <w:pPr>
              <w:spacing w:after="0" w:line="240" w:lineRule="auto"/>
              <w:rPr>
                <w:rFonts w:ascii="Times New Roman" w:eastAsia="Times New Roman" w:hAnsi="Times New Roman" w:cs="Times New Roman"/>
                <w:sz w:val="20"/>
                <w:szCs w:val="20"/>
              </w:rPr>
            </w:pPr>
          </w:p>
          <w:p w14:paraId="25CAED57" w14:textId="77777777" w:rsidR="00402227" w:rsidRDefault="00402227" w:rsidP="00C65679">
            <w:pPr>
              <w:spacing w:after="0" w:line="240" w:lineRule="auto"/>
              <w:rPr>
                <w:rFonts w:ascii="Times New Roman" w:eastAsia="Times New Roman" w:hAnsi="Times New Roman" w:cs="Times New Roman"/>
                <w:sz w:val="20"/>
                <w:szCs w:val="20"/>
              </w:rPr>
            </w:pPr>
          </w:p>
          <w:p w14:paraId="74FFF4F3" w14:textId="77777777" w:rsidR="00402227" w:rsidRDefault="00402227" w:rsidP="00C65679">
            <w:pPr>
              <w:spacing w:after="0" w:line="240" w:lineRule="auto"/>
              <w:rPr>
                <w:rFonts w:ascii="Times New Roman" w:eastAsia="Times New Roman" w:hAnsi="Times New Roman" w:cs="Times New Roman"/>
                <w:sz w:val="20"/>
                <w:szCs w:val="20"/>
              </w:rPr>
            </w:pPr>
          </w:p>
          <w:p w14:paraId="1A650005" w14:textId="77777777" w:rsidR="00402227" w:rsidRDefault="00402227" w:rsidP="00C65679">
            <w:pPr>
              <w:spacing w:after="0" w:line="240" w:lineRule="auto"/>
              <w:rPr>
                <w:rFonts w:ascii="Times New Roman" w:eastAsia="Times New Roman" w:hAnsi="Times New Roman" w:cs="Times New Roman"/>
                <w:sz w:val="20"/>
                <w:szCs w:val="20"/>
              </w:rPr>
            </w:pPr>
          </w:p>
          <w:p w14:paraId="2FBE8F77" w14:textId="77777777" w:rsidR="00402227" w:rsidRDefault="00402227" w:rsidP="00C65679">
            <w:pPr>
              <w:spacing w:after="0" w:line="240" w:lineRule="auto"/>
              <w:rPr>
                <w:rFonts w:ascii="Times New Roman" w:eastAsia="Times New Roman" w:hAnsi="Times New Roman" w:cs="Times New Roman"/>
                <w:sz w:val="20"/>
                <w:szCs w:val="20"/>
              </w:rPr>
            </w:pPr>
          </w:p>
          <w:p w14:paraId="3C92A54B" w14:textId="77777777" w:rsidR="00402227" w:rsidRDefault="00402227" w:rsidP="00C65679">
            <w:pPr>
              <w:spacing w:after="0" w:line="240" w:lineRule="auto"/>
              <w:rPr>
                <w:rFonts w:ascii="Times New Roman" w:eastAsia="Times New Roman" w:hAnsi="Times New Roman" w:cs="Times New Roman"/>
                <w:sz w:val="20"/>
                <w:szCs w:val="20"/>
              </w:rPr>
            </w:pPr>
          </w:p>
          <w:p w14:paraId="60DBF8A6" w14:textId="77777777" w:rsidR="00402227" w:rsidRDefault="00402227" w:rsidP="00C65679">
            <w:pPr>
              <w:spacing w:after="0" w:line="240" w:lineRule="auto"/>
              <w:rPr>
                <w:rFonts w:ascii="Times New Roman" w:eastAsia="Times New Roman" w:hAnsi="Times New Roman" w:cs="Times New Roman"/>
                <w:sz w:val="20"/>
                <w:szCs w:val="20"/>
              </w:rPr>
            </w:pPr>
          </w:p>
          <w:p w14:paraId="71DEE04D" w14:textId="77777777" w:rsidR="00402227" w:rsidRDefault="00402227" w:rsidP="00C65679">
            <w:pPr>
              <w:spacing w:after="0" w:line="240" w:lineRule="auto"/>
              <w:rPr>
                <w:rFonts w:ascii="Times New Roman" w:eastAsia="Times New Roman" w:hAnsi="Times New Roman" w:cs="Times New Roman"/>
                <w:sz w:val="20"/>
                <w:szCs w:val="20"/>
              </w:rPr>
            </w:pPr>
          </w:p>
          <w:p w14:paraId="0E4FEEAD" w14:textId="77777777" w:rsidR="00402227" w:rsidRDefault="00402227" w:rsidP="00C65679">
            <w:pPr>
              <w:spacing w:after="0" w:line="240" w:lineRule="auto"/>
              <w:rPr>
                <w:rFonts w:ascii="Times New Roman" w:eastAsia="Times New Roman" w:hAnsi="Times New Roman" w:cs="Times New Roman"/>
                <w:sz w:val="20"/>
                <w:szCs w:val="20"/>
              </w:rPr>
            </w:pPr>
          </w:p>
          <w:p w14:paraId="2B840A56" w14:textId="77777777" w:rsidR="00402227" w:rsidRDefault="00402227" w:rsidP="00C65679">
            <w:pPr>
              <w:spacing w:after="0" w:line="240" w:lineRule="auto"/>
              <w:rPr>
                <w:rFonts w:ascii="Times New Roman" w:eastAsia="Times New Roman" w:hAnsi="Times New Roman" w:cs="Times New Roman"/>
                <w:sz w:val="20"/>
                <w:szCs w:val="20"/>
              </w:rPr>
            </w:pPr>
          </w:p>
          <w:p w14:paraId="038D5485" w14:textId="77777777" w:rsidR="00402227" w:rsidRDefault="00402227" w:rsidP="00C65679">
            <w:pPr>
              <w:spacing w:after="0" w:line="240" w:lineRule="auto"/>
              <w:rPr>
                <w:rFonts w:ascii="Times New Roman" w:eastAsia="Times New Roman" w:hAnsi="Times New Roman" w:cs="Times New Roman"/>
                <w:sz w:val="20"/>
                <w:szCs w:val="20"/>
              </w:rPr>
            </w:pPr>
          </w:p>
          <w:p w14:paraId="5FF02C89" w14:textId="77777777" w:rsidR="00402227" w:rsidRDefault="00402227" w:rsidP="00C65679">
            <w:pPr>
              <w:spacing w:after="0" w:line="240" w:lineRule="auto"/>
              <w:rPr>
                <w:rFonts w:ascii="Times New Roman" w:eastAsia="Times New Roman" w:hAnsi="Times New Roman" w:cs="Times New Roman"/>
                <w:sz w:val="20"/>
                <w:szCs w:val="20"/>
              </w:rPr>
            </w:pPr>
          </w:p>
          <w:p w14:paraId="1BE962C8" w14:textId="77777777" w:rsidR="00402227" w:rsidRDefault="00402227" w:rsidP="00C65679">
            <w:pPr>
              <w:spacing w:after="0" w:line="240" w:lineRule="auto"/>
              <w:rPr>
                <w:rFonts w:ascii="Times New Roman" w:eastAsia="Times New Roman" w:hAnsi="Times New Roman" w:cs="Times New Roman"/>
                <w:sz w:val="20"/>
                <w:szCs w:val="20"/>
              </w:rPr>
            </w:pPr>
          </w:p>
          <w:p w14:paraId="637F526B" w14:textId="77777777" w:rsidR="00402227" w:rsidRDefault="00402227" w:rsidP="00C65679">
            <w:pPr>
              <w:spacing w:after="0" w:line="240" w:lineRule="auto"/>
              <w:rPr>
                <w:rFonts w:ascii="Times New Roman" w:eastAsia="Times New Roman" w:hAnsi="Times New Roman" w:cs="Times New Roman"/>
                <w:sz w:val="20"/>
                <w:szCs w:val="20"/>
              </w:rPr>
            </w:pPr>
          </w:p>
          <w:p w14:paraId="35497268" w14:textId="77777777" w:rsidR="00402227" w:rsidRPr="004778E0" w:rsidRDefault="00402227"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DB6DE0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B7112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BEB354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9672FA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69C95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0179C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4E2C1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A34F2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C57BF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D5A1F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571FD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113A2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3C9EB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A0E1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7FA35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4E017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3E3E4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8C2772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354B121" w14:textId="77777777" w:rsidTr="00C65679">
        <w:trPr>
          <w:trHeight w:val="300"/>
        </w:trPr>
        <w:tc>
          <w:tcPr>
            <w:tcW w:w="9576" w:type="dxa"/>
            <w:tcBorders>
              <w:top w:val="nil"/>
              <w:left w:val="nil"/>
              <w:bottom w:val="nil"/>
              <w:right w:val="nil"/>
            </w:tcBorders>
            <w:shd w:val="clear" w:color="auto" w:fill="auto"/>
            <w:noWrap/>
            <w:vAlign w:val="bottom"/>
            <w:hideMark/>
          </w:tcPr>
          <w:p w14:paraId="01E25A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3AEC43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2AA4B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A0EE14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7E474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248A11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75977B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E5207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BFBCA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593E1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4B08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A1A1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B975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EB4E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C2C1C1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3E61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236F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97AD9C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901563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D2217B2" w14:textId="77777777" w:rsidTr="00C65679">
        <w:trPr>
          <w:trHeight w:val="300"/>
        </w:trPr>
        <w:tc>
          <w:tcPr>
            <w:tcW w:w="9576" w:type="dxa"/>
            <w:tcBorders>
              <w:top w:val="nil"/>
              <w:left w:val="nil"/>
              <w:bottom w:val="nil"/>
              <w:right w:val="nil"/>
            </w:tcBorders>
            <w:shd w:val="clear" w:color="auto" w:fill="auto"/>
            <w:noWrap/>
            <w:vAlign w:val="bottom"/>
            <w:hideMark/>
          </w:tcPr>
          <w:p w14:paraId="46A941DC" w14:textId="35CD2AFD" w:rsidR="00D7457E" w:rsidRDefault="00D7457E" w:rsidP="00D7457E">
            <w:pPr>
              <w:rPr>
                <w:rFonts w:ascii="Times New Roman" w:eastAsia="Times New Roman" w:hAnsi="Times New Roman" w:cs="Times New Roman"/>
                <w:sz w:val="20"/>
                <w:szCs w:val="20"/>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Pending Provisional Goods Receipt Listing</w:t>
            </w:r>
          </w:p>
          <w:p w14:paraId="031C07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54DCD1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4C15B0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8CDCF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A8EA4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D4432B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C597E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0662C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AB88B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4CE0F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04460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4014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5D0E7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00B5C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4AAF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23F305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D2D3BA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56B0F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7D0B7A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D30C90C" w14:textId="77777777" w:rsidTr="00C65679">
        <w:trPr>
          <w:trHeight w:val="300"/>
        </w:trPr>
        <w:tc>
          <w:tcPr>
            <w:tcW w:w="9576" w:type="dxa"/>
            <w:tcBorders>
              <w:top w:val="nil"/>
              <w:left w:val="nil"/>
              <w:bottom w:val="nil"/>
              <w:right w:val="nil"/>
            </w:tcBorders>
            <w:shd w:val="clear" w:color="auto" w:fill="auto"/>
            <w:noWrap/>
            <w:vAlign w:val="bottom"/>
            <w:hideMark/>
          </w:tcPr>
          <w:p w14:paraId="2FF3F0F1" w14:textId="2BA79158" w:rsidR="00C65679" w:rsidRPr="004778E0" w:rsidRDefault="00D7457E"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567FB6E2" wp14:editId="7C97D4BD">
                  <wp:extent cx="5943600" cy="3329305"/>
                  <wp:effectExtent l="0" t="0" r="0" b="4445"/>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9"/>
                          <a:stretch>
                            <a:fillRect/>
                          </a:stretch>
                        </pic:blipFill>
                        <pic:spPr>
                          <a:xfrm>
                            <a:off x="0" y="0"/>
                            <a:ext cx="5943600" cy="3329305"/>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3C6F08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AB50DA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ED8F4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4379E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4B64C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0947DA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BA5A2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C4A58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B419E1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59A7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74067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2A019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8BD4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5D3F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04CB4A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9BA48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8893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87EA35"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D73423C" w14:textId="77777777" w:rsidTr="00C65679">
        <w:trPr>
          <w:trHeight w:val="300"/>
        </w:trPr>
        <w:tc>
          <w:tcPr>
            <w:tcW w:w="9576" w:type="dxa"/>
            <w:tcBorders>
              <w:top w:val="nil"/>
              <w:left w:val="nil"/>
              <w:bottom w:val="nil"/>
              <w:right w:val="nil"/>
            </w:tcBorders>
            <w:shd w:val="clear" w:color="auto" w:fill="auto"/>
            <w:noWrap/>
            <w:vAlign w:val="bottom"/>
            <w:hideMark/>
          </w:tcPr>
          <w:p w14:paraId="439DAA6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129DF6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10B12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0C2F95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2E557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35207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CECEE8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88787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26957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E4D3F2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47BB9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789AF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2DE00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C031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38976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F152D5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789A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B8CB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62696C"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0717522" w14:textId="77777777" w:rsidTr="00C65679">
        <w:trPr>
          <w:trHeight w:val="300"/>
        </w:trPr>
        <w:tc>
          <w:tcPr>
            <w:tcW w:w="9576" w:type="dxa"/>
            <w:tcBorders>
              <w:top w:val="nil"/>
              <w:left w:val="nil"/>
              <w:bottom w:val="nil"/>
              <w:right w:val="nil"/>
            </w:tcBorders>
            <w:shd w:val="clear" w:color="auto" w:fill="auto"/>
            <w:noWrap/>
            <w:vAlign w:val="bottom"/>
            <w:hideMark/>
          </w:tcPr>
          <w:p w14:paraId="19C09DCA" w14:textId="662FCC88" w:rsidR="00C65679" w:rsidRPr="004778E0" w:rsidRDefault="00D7457E"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52C67597" wp14:editId="229A092F">
                  <wp:extent cx="5943600" cy="32651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65170"/>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0D7205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6A4540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DC8DF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E31DE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A2EE1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396662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BD9A80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81007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A0A4B6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FA94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320625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69B45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3951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7F0673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CB563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BAFFF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FB35B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D49BA01"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AE59A8E" w14:textId="77777777" w:rsidTr="00C65679">
        <w:trPr>
          <w:trHeight w:val="300"/>
        </w:trPr>
        <w:tc>
          <w:tcPr>
            <w:tcW w:w="9576" w:type="dxa"/>
            <w:tcBorders>
              <w:top w:val="nil"/>
              <w:left w:val="nil"/>
              <w:bottom w:val="nil"/>
              <w:right w:val="nil"/>
            </w:tcBorders>
            <w:shd w:val="clear" w:color="auto" w:fill="auto"/>
            <w:noWrap/>
            <w:vAlign w:val="bottom"/>
            <w:hideMark/>
          </w:tcPr>
          <w:p w14:paraId="1BA758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E043E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03D0337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55268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573059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8AA9F7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4B46CC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8BCD7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FA008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97D478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2EF2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211192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FFEA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8E4718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EE4CD9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B104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010E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79E85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80FFE4"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9CDBC4A" w14:textId="77777777" w:rsidTr="00C65679">
        <w:trPr>
          <w:trHeight w:val="300"/>
        </w:trPr>
        <w:tc>
          <w:tcPr>
            <w:tcW w:w="9576" w:type="dxa"/>
            <w:tcBorders>
              <w:top w:val="nil"/>
              <w:left w:val="nil"/>
              <w:bottom w:val="nil"/>
              <w:right w:val="nil"/>
            </w:tcBorders>
            <w:shd w:val="clear" w:color="auto" w:fill="auto"/>
            <w:noWrap/>
            <w:vAlign w:val="bottom"/>
            <w:hideMark/>
          </w:tcPr>
          <w:p w14:paraId="1567136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E610E4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C6D46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734C4B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E6C05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122FC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64D7E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5E9281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CB3C7E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808E9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8E13C1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CA0F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BAB1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A2542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7A47C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213C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E0C31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4C1A3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39BC47E"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A09F360" w14:textId="77777777" w:rsidTr="00C65679">
        <w:trPr>
          <w:trHeight w:val="300"/>
        </w:trPr>
        <w:tc>
          <w:tcPr>
            <w:tcW w:w="9576" w:type="dxa"/>
            <w:tcBorders>
              <w:top w:val="nil"/>
              <w:left w:val="nil"/>
              <w:bottom w:val="nil"/>
              <w:right w:val="nil"/>
            </w:tcBorders>
            <w:shd w:val="clear" w:color="auto" w:fill="auto"/>
            <w:noWrap/>
            <w:vAlign w:val="bottom"/>
            <w:hideMark/>
          </w:tcPr>
          <w:p w14:paraId="34BD244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5726410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199F6C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A9CD1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D0F0E9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5AF94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BE167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155AB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E90196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92BF5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68301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DCDD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32B6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8D8A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1889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53A20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7C8C4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1D655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1C6933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29B583B" w14:textId="77777777" w:rsidTr="00C65679">
        <w:trPr>
          <w:trHeight w:val="300"/>
        </w:trPr>
        <w:tc>
          <w:tcPr>
            <w:tcW w:w="9576" w:type="dxa"/>
            <w:tcBorders>
              <w:top w:val="nil"/>
              <w:left w:val="nil"/>
              <w:bottom w:val="nil"/>
              <w:right w:val="nil"/>
            </w:tcBorders>
            <w:shd w:val="clear" w:color="auto" w:fill="auto"/>
            <w:noWrap/>
            <w:vAlign w:val="bottom"/>
            <w:hideMark/>
          </w:tcPr>
          <w:p w14:paraId="1ACAA0C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A8722F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D55902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68754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0CEE3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BF1B12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224D1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7974961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8AE88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AACB3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E7B533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3402E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5F376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9DE01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4E1E37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E10EF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D07404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394F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9FC026"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F0B7B2D" w14:textId="77777777" w:rsidTr="00C65679">
        <w:trPr>
          <w:trHeight w:val="300"/>
        </w:trPr>
        <w:tc>
          <w:tcPr>
            <w:tcW w:w="9576" w:type="dxa"/>
            <w:tcBorders>
              <w:top w:val="nil"/>
              <w:left w:val="nil"/>
              <w:bottom w:val="nil"/>
              <w:right w:val="nil"/>
            </w:tcBorders>
            <w:shd w:val="clear" w:color="auto" w:fill="auto"/>
            <w:noWrap/>
            <w:vAlign w:val="bottom"/>
            <w:hideMark/>
          </w:tcPr>
          <w:p w14:paraId="7C94B4E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FEC40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5623F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53CA9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3395AC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A5D4F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8BBEFA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CE657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BB5B8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58480B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4AC8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B08C51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7CDD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4BD2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EC7D03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8AA9B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9E8B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95AB78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3F4A1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05ECCE83" w14:textId="77777777" w:rsidTr="00C65679">
        <w:trPr>
          <w:trHeight w:val="300"/>
        </w:trPr>
        <w:tc>
          <w:tcPr>
            <w:tcW w:w="9576" w:type="dxa"/>
            <w:tcBorders>
              <w:top w:val="nil"/>
              <w:left w:val="nil"/>
              <w:bottom w:val="nil"/>
              <w:right w:val="nil"/>
            </w:tcBorders>
            <w:shd w:val="clear" w:color="auto" w:fill="auto"/>
            <w:noWrap/>
            <w:vAlign w:val="bottom"/>
            <w:hideMark/>
          </w:tcPr>
          <w:p w14:paraId="6681472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894CE1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FB3E1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2E11F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183BCE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5F21C7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439FBE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F82D45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919099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2092973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BEED6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1A6172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D411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A5F64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E4CBB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2681CD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F2783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FA25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C8DC5D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73D3CEB" w14:textId="77777777" w:rsidTr="00C65679">
        <w:trPr>
          <w:trHeight w:val="300"/>
        </w:trPr>
        <w:tc>
          <w:tcPr>
            <w:tcW w:w="9576" w:type="dxa"/>
            <w:tcBorders>
              <w:top w:val="nil"/>
              <w:left w:val="nil"/>
              <w:bottom w:val="nil"/>
              <w:right w:val="nil"/>
            </w:tcBorders>
            <w:shd w:val="clear" w:color="auto" w:fill="auto"/>
            <w:noWrap/>
            <w:vAlign w:val="bottom"/>
            <w:hideMark/>
          </w:tcPr>
          <w:p w14:paraId="6D309A92" w14:textId="795ED7BB" w:rsidR="00D7457E" w:rsidRDefault="00D7457E" w:rsidP="00D7457E">
            <w:pPr>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Invoice Cancellation</w:t>
            </w:r>
          </w:p>
          <w:p w14:paraId="46872C3A" w14:textId="4579FBD4" w:rsidR="00D7457E" w:rsidRDefault="00D7457E" w:rsidP="00D7457E">
            <w:pPr>
              <w:rPr>
                <w:rFonts w:ascii="Times New Roman" w:eastAsia="Times New Roman" w:hAnsi="Times New Roman" w:cs="Times New Roman"/>
                <w:sz w:val="20"/>
                <w:szCs w:val="20"/>
              </w:rPr>
            </w:pPr>
            <w:r>
              <w:rPr>
                <w:noProof/>
                <w:lang w:val="en-US"/>
              </w:rPr>
              <w:drawing>
                <wp:anchor distT="0" distB="0" distL="114300" distR="114300" simplePos="0" relativeHeight="251671552" behindDoc="0" locked="0" layoutInCell="1" allowOverlap="1" wp14:anchorId="1A383B74" wp14:editId="300387DF">
                  <wp:simplePos x="0" y="0"/>
                  <wp:positionH relativeFrom="column">
                    <wp:posOffset>9525</wp:posOffset>
                  </wp:positionH>
                  <wp:positionV relativeFrom="paragraph">
                    <wp:posOffset>90805</wp:posOffset>
                  </wp:positionV>
                  <wp:extent cx="5943600" cy="3343275"/>
                  <wp:effectExtent l="0" t="0" r="0" b="9525"/>
                  <wp:wrapNone/>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1"/>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14:paraId="68BB2A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F5BDDC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25704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4F6729A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3B62AB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E924F2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DF46C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74E8E9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6426F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5DB65D1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1EC2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F12E5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0D04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570BA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A2F0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E849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B485F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27461C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5D8BFA6"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E636B89" w14:textId="77777777" w:rsidTr="00C65679">
        <w:trPr>
          <w:trHeight w:val="300"/>
        </w:trPr>
        <w:tc>
          <w:tcPr>
            <w:tcW w:w="9576" w:type="dxa"/>
            <w:tcBorders>
              <w:top w:val="nil"/>
              <w:left w:val="nil"/>
              <w:bottom w:val="nil"/>
              <w:right w:val="nil"/>
            </w:tcBorders>
            <w:shd w:val="clear" w:color="auto" w:fill="auto"/>
            <w:noWrap/>
            <w:vAlign w:val="bottom"/>
            <w:hideMark/>
          </w:tcPr>
          <w:p w14:paraId="2356AF5B" w14:textId="0018762B" w:rsidR="00C65679" w:rsidRDefault="00C65679" w:rsidP="00C65679">
            <w:pPr>
              <w:spacing w:after="0" w:line="240" w:lineRule="auto"/>
              <w:rPr>
                <w:rFonts w:ascii="Times New Roman" w:eastAsia="Times New Roman" w:hAnsi="Times New Roman" w:cs="Times New Roman"/>
                <w:sz w:val="20"/>
                <w:szCs w:val="20"/>
              </w:rPr>
            </w:pPr>
          </w:p>
          <w:p w14:paraId="4F920170" w14:textId="363619B8" w:rsidR="00C65679" w:rsidRDefault="00C65679" w:rsidP="00C65679">
            <w:pPr>
              <w:spacing w:after="0" w:line="240" w:lineRule="auto"/>
              <w:rPr>
                <w:rFonts w:ascii="Times New Roman" w:eastAsia="Times New Roman" w:hAnsi="Times New Roman" w:cs="Times New Roman"/>
                <w:sz w:val="20"/>
                <w:szCs w:val="20"/>
              </w:rPr>
            </w:pPr>
          </w:p>
          <w:p w14:paraId="2F4DF530" w14:textId="77FC4C39" w:rsidR="00C65679" w:rsidRDefault="00C65679" w:rsidP="00C65679">
            <w:pPr>
              <w:spacing w:after="0" w:line="240" w:lineRule="auto"/>
              <w:rPr>
                <w:rFonts w:ascii="Times New Roman" w:eastAsia="Times New Roman" w:hAnsi="Times New Roman" w:cs="Times New Roman"/>
                <w:sz w:val="20"/>
                <w:szCs w:val="20"/>
              </w:rPr>
            </w:pPr>
          </w:p>
          <w:p w14:paraId="5CC4018F" w14:textId="1327E0A2"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67CC3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B76754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A7D23F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DDA97E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60217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93D95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A8D80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17D07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4A843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2D012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792221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C3390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3849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76AFA5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12E46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D1F7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03469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FB719BF"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3FA8B3B" w14:textId="77777777" w:rsidTr="00C65679">
        <w:trPr>
          <w:trHeight w:val="300"/>
        </w:trPr>
        <w:tc>
          <w:tcPr>
            <w:tcW w:w="9576" w:type="dxa"/>
            <w:tcBorders>
              <w:top w:val="nil"/>
              <w:left w:val="nil"/>
              <w:bottom w:val="nil"/>
              <w:right w:val="nil"/>
            </w:tcBorders>
            <w:shd w:val="clear" w:color="auto" w:fill="auto"/>
            <w:noWrap/>
            <w:vAlign w:val="bottom"/>
            <w:hideMark/>
          </w:tcPr>
          <w:p w14:paraId="5721349E" w14:textId="07A174FD"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FEC870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00544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52F3E3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07237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38B5846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6A4FEC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22CE95F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6A5C331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E20FE0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BF2C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28E2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8F5F4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47FA7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95FA95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F0B58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7152D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C84B90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BC46F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1E9043E3" w14:textId="77777777" w:rsidTr="00C65679">
        <w:trPr>
          <w:trHeight w:val="300"/>
        </w:trPr>
        <w:tc>
          <w:tcPr>
            <w:tcW w:w="9576" w:type="dxa"/>
            <w:tcBorders>
              <w:top w:val="nil"/>
              <w:left w:val="nil"/>
              <w:bottom w:val="nil"/>
              <w:right w:val="nil"/>
            </w:tcBorders>
            <w:shd w:val="clear" w:color="auto" w:fill="auto"/>
            <w:noWrap/>
            <w:vAlign w:val="bottom"/>
            <w:hideMark/>
          </w:tcPr>
          <w:p w14:paraId="2DBC1DB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24CBDF2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C3D8CF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20552AA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E533E5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5A8B3D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AB078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F1BF7F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F04665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6D801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B8FE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125E9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EC3F2A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4150D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C7A7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85F2CE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4A7BB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2785D7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A5829B"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D680E52" w14:textId="77777777" w:rsidTr="00C65679">
        <w:trPr>
          <w:trHeight w:val="300"/>
        </w:trPr>
        <w:tc>
          <w:tcPr>
            <w:tcW w:w="9576" w:type="dxa"/>
            <w:tcBorders>
              <w:top w:val="nil"/>
              <w:left w:val="nil"/>
              <w:bottom w:val="nil"/>
              <w:right w:val="nil"/>
            </w:tcBorders>
            <w:shd w:val="clear" w:color="auto" w:fill="auto"/>
            <w:noWrap/>
            <w:vAlign w:val="bottom"/>
            <w:hideMark/>
          </w:tcPr>
          <w:p w14:paraId="1F890B3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77F4BB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1987869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F4224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772680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B0CB4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183A5E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128169E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9C8F0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CB79FF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B800F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AD72D7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F85F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274F57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BF8A3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C97E45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A208B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91543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B58EC24"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A67A771" w14:textId="77777777" w:rsidTr="00C65679">
        <w:trPr>
          <w:trHeight w:val="300"/>
        </w:trPr>
        <w:tc>
          <w:tcPr>
            <w:tcW w:w="9576" w:type="dxa"/>
            <w:tcBorders>
              <w:top w:val="nil"/>
              <w:left w:val="nil"/>
              <w:bottom w:val="nil"/>
              <w:right w:val="nil"/>
            </w:tcBorders>
            <w:shd w:val="clear" w:color="auto" w:fill="auto"/>
            <w:noWrap/>
            <w:vAlign w:val="bottom"/>
            <w:hideMark/>
          </w:tcPr>
          <w:p w14:paraId="1BFA598D" w14:textId="0CF52913"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6E4A30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F25BE9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60D040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C5FD5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38FB89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BA87DA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59EA180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04A7ED7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394E389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DEA9F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12B34C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194C48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437F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83F32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41399F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F07B76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6130C1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C36788"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2313FFFC" w14:textId="77777777" w:rsidTr="00C65679">
        <w:trPr>
          <w:trHeight w:val="300"/>
        </w:trPr>
        <w:tc>
          <w:tcPr>
            <w:tcW w:w="9576" w:type="dxa"/>
            <w:tcBorders>
              <w:top w:val="nil"/>
              <w:left w:val="nil"/>
              <w:bottom w:val="nil"/>
              <w:right w:val="nil"/>
            </w:tcBorders>
            <w:shd w:val="clear" w:color="auto" w:fill="auto"/>
            <w:noWrap/>
            <w:vAlign w:val="bottom"/>
            <w:hideMark/>
          </w:tcPr>
          <w:p w14:paraId="558F8E7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7F5A359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2C6B61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C43D70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319D4FD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7B0C76D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83910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034D6D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7621B10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0591D7C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70FAC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F5DA2C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3B93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8DC7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2ABED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AE7C2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82163E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01E26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57EC61"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58842271" w14:textId="77777777" w:rsidTr="00C65679">
        <w:trPr>
          <w:trHeight w:val="300"/>
        </w:trPr>
        <w:tc>
          <w:tcPr>
            <w:tcW w:w="9576" w:type="dxa"/>
            <w:tcBorders>
              <w:top w:val="nil"/>
              <w:left w:val="nil"/>
              <w:bottom w:val="nil"/>
              <w:right w:val="nil"/>
            </w:tcBorders>
            <w:shd w:val="clear" w:color="auto" w:fill="auto"/>
            <w:noWrap/>
            <w:vAlign w:val="bottom"/>
            <w:hideMark/>
          </w:tcPr>
          <w:p w14:paraId="515029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B590EF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729F72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6A0597E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3A0F45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0CAD11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7FC4931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34C69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157DC77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55A08F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A175C7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D437F4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175864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4AE1F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707B20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4672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2ACAA9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18DB8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5AA1213"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B57D092" w14:textId="77777777" w:rsidTr="00C65679">
        <w:trPr>
          <w:trHeight w:val="300"/>
        </w:trPr>
        <w:tc>
          <w:tcPr>
            <w:tcW w:w="9576" w:type="dxa"/>
            <w:tcBorders>
              <w:top w:val="nil"/>
              <w:left w:val="nil"/>
              <w:bottom w:val="nil"/>
              <w:right w:val="nil"/>
            </w:tcBorders>
            <w:shd w:val="clear" w:color="auto" w:fill="auto"/>
            <w:noWrap/>
            <w:vAlign w:val="bottom"/>
            <w:hideMark/>
          </w:tcPr>
          <w:p w14:paraId="602A2416" w14:textId="48545F1D" w:rsidR="00C65679" w:rsidRDefault="00C65679" w:rsidP="00C65679">
            <w:pPr>
              <w:spacing w:after="0" w:line="240" w:lineRule="auto"/>
              <w:rPr>
                <w:rFonts w:ascii="Times New Roman" w:eastAsia="Times New Roman" w:hAnsi="Times New Roman" w:cs="Times New Roman"/>
                <w:sz w:val="20"/>
                <w:szCs w:val="20"/>
              </w:rPr>
            </w:pPr>
          </w:p>
          <w:p w14:paraId="4BB7546E" w14:textId="77777777" w:rsidR="00C65679" w:rsidRDefault="00C65679" w:rsidP="00C65679">
            <w:pPr>
              <w:spacing w:after="0" w:line="240" w:lineRule="auto"/>
              <w:rPr>
                <w:rFonts w:ascii="Times New Roman" w:eastAsia="Times New Roman" w:hAnsi="Times New Roman" w:cs="Times New Roman"/>
                <w:sz w:val="20"/>
                <w:szCs w:val="20"/>
              </w:rPr>
            </w:pPr>
          </w:p>
          <w:p w14:paraId="532EE424" w14:textId="5EBBD038" w:rsidR="00C65679" w:rsidRDefault="00C65679" w:rsidP="00C65679">
            <w:pPr>
              <w:spacing w:after="0" w:line="240" w:lineRule="auto"/>
              <w:rPr>
                <w:rFonts w:ascii="Times New Roman" w:eastAsia="Times New Roman" w:hAnsi="Times New Roman" w:cs="Times New Roman"/>
                <w:sz w:val="20"/>
                <w:szCs w:val="20"/>
              </w:rPr>
            </w:pPr>
          </w:p>
          <w:p w14:paraId="48F30D4C" w14:textId="77777777" w:rsidR="00C65679" w:rsidRDefault="00C65679" w:rsidP="00C65679">
            <w:pPr>
              <w:spacing w:after="0" w:line="240" w:lineRule="auto"/>
              <w:rPr>
                <w:rFonts w:ascii="Times New Roman" w:eastAsia="Times New Roman" w:hAnsi="Times New Roman" w:cs="Times New Roman"/>
                <w:sz w:val="20"/>
                <w:szCs w:val="20"/>
              </w:rPr>
            </w:pPr>
          </w:p>
          <w:p w14:paraId="2F51FCBE" w14:textId="77777777" w:rsidR="00C65679" w:rsidRDefault="00C65679" w:rsidP="00C65679">
            <w:pPr>
              <w:spacing w:after="0" w:line="240" w:lineRule="auto"/>
              <w:rPr>
                <w:rFonts w:ascii="Times New Roman" w:eastAsia="Times New Roman" w:hAnsi="Times New Roman" w:cs="Times New Roman"/>
                <w:sz w:val="20"/>
                <w:szCs w:val="20"/>
              </w:rPr>
            </w:pPr>
          </w:p>
          <w:p w14:paraId="7759E095" w14:textId="42B77882" w:rsidR="00C65679" w:rsidRDefault="00C65679" w:rsidP="00C65679">
            <w:pPr>
              <w:spacing w:after="0" w:line="240" w:lineRule="auto"/>
              <w:rPr>
                <w:rFonts w:ascii="Times New Roman" w:eastAsia="Times New Roman" w:hAnsi="Times New Roman" w:cs="Times New Roman"/>
                <w:sz w:val="20"/>
                <w:szCs w:val="20"/>
              </w:rPr>
            </w:pPr>
          </w:p>
          <w:p w14:paraId="4E09B2FB" w14:textId="77777777" w:rsidR="00C65679" w:rsidRDefault="00C65679" w:rsidP="00C65679">
            <w:pPr>
              <w:spacing w:after="0" w:line="240" w:lineRule="auto"/>
              <w:rPr>
                <w:rFonts w:ascii="Times New Roman" w:eastAsia="Times New Roman" w:hAnsi="Times New Roman" w:cs="Times New Roman"/>
                <w:sz w:val="20"/>
                <w:szCs w:val="20"/>
              </w:rPr>
            </w:pPr>
          </w:p>
          <w:p w14:paraId="652434F4" w14:textId="77777777" w:rsidR="00C65679" w:rsidRDefault="00C65679" w:rsidP="00C65679">
            <w:pPr>
              <w:spacing w:after="0" w:line="240" w:lineRule="auto"/>
              <w:rPr>
                <w:rFonts w:ascii="Times New Roman" w:eastAsia="Times New Roman" w:hAnsi="Times New Roman" w:cs="Times New Roman"/>
                <w:sz w:val="20"/>
                <w:szCs w:val="20"/>
              </w:rPr>
            </w:pPr>
          </w:p>
          <w:p w14:paraId="39105274" w14:textId="77777777" w:rsidR="00C65679" w:rsidRDefault="00C65679" w:rsidP="00C65679">
            <w:pPr>
              <w:spacing w:after="0" w:line="240" w:lineRule="auto"/>
              <w:rPr>
                <w:rFonts w:ascii="Times New Roman" w:eastAsia="Times New Roman" w:hAnsi="Times New Roman" w:cs="Times New Roman"/>
                <w:sz w:val="20"/>
                <w:szCs w:val="20"/>
              </w:rPr>
            </w:pPr>
          </w:p>
          <w:p w14:paraId="213E4DA3" w14:textId="77777777" w:rsidR="00C65679" w:rsidRDefault="00C65679" w:rsidP="00C65679">
            <w:pPr>
              <w:spacing w:after="0" w:line="240" w:lineRule="auto"/>
              <w:rPr>
                <w:rFonts w:ascii="Times New Roman" w:eastAsia="Times New Roman" w:hAnsi="Times New Roman" w:cs="Times New Roman"/>
                <w:sz w:val="20"/>
                <w:szCs w:val="20"/>
              </w:rPr>
            </w:pPr>
          </w:p>
          <w:p w14:paraId="6E351EA2" w14:textId="314AF3FD" w:rsidR="00C65679" w:rsidRDefault="00D7457E"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237F0B93" wp14:editId="5BEBD7FF">
                  <wp:extent cx="5943600" cy="31432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43250"/>
                          </a:xfrm>
                          <a:prstGeom prst="rect">
                            <a:avLst/>
                          </a:prstGeom>
                        </pic:spPr>
                      </pic:pic>
                    </a:graphicData>
                  </a:graphic>
                </wp:inline>
              </w:drawing>
            </w:r>
          </w:p>
          <w:p w14:paraId="4237EF80" w14:textId="77777777" w:rsidR="00C65679" w:rsidRDefault="00C65679" w:rsidP="00C65679">
            <w:pPr>
              <w:spacing w:after="0" w:line="240" w:lineRule="auto"/>
              <w:rPr>
                <w:rFonts w:ascii="Times New Roman" w:eastAsia="Times New Roman" w:hAnsi="Times New Roman" w:cs="Times New Roman"/>
                <w:sz w:val="20"/>
                <w:szCs w:val="20"/>
              </w:rPr>
            </w:pPr>
          </w:p>
          <w:p w14:paraId="76EBE6A6" w14:textId="77777777" w:rsidR="00C65679" w:rsidRDefault="00C65679" w:rsidP="00C65679">
            <w:pPr>
              <w:spacing w:after="0" w:line="240" w:lineRule="auto"/>
              <w:rPr>
                <w:rFonts w:ascii="Times New Roman" w:eastAsia="Times New Roman" w:hAnsi="Times New Roman" w:cs="Times New Roman"/>
                <w:sz w:val="20"/>
                <w:szCs w:val="20"/>
              </w:rPr>
            </w:pPr>
          </w:p>
          <w:p w14:paraId="52FC76C0" w14:textId="77777777" w:rsidR="00C65679" w:rsidRDefault="00C65679" w:rsidP="00C65679">
            <w:pPr>
              <w:spacing w:after="0" w:line="240" w:lineRule="auto"/>
              <w:rPr>
                <w:rFonts w:ascii="Times New Roman" w:eastAsia="Times New Roman" w:hAnsi="Times New Roman" w:cs="Times New Roman"/>
                <w:sz w:val="20"/>
                <w:szCs w:val="20"/>
              </w:rPr>
            </w:pPr>
          </w:p>
          <w:p w14:paraId="3A6474C0" w14:textId="77777777" w:rsidR="00C65679" w:rsidRDefault="00C65679" w:rsidP="00C65679">
            <w:pPr>
              <w:spacing w:after="0" w:line="240" w:lineRule="auto"/>
              <w:rPr>
                <w:rFonts w:ascii="Times New Roman" w:eastAsia="Times New Roman" w:hAnsi="Times New Roman" w:cs="Times New Roman"/>
                <w:sz w:val="20"/>
                <w:szCs w:val="20"/>
              </w:rPr>
            </w:pPr>
          </w:p>
          <w:p w14:paraId="2689C2D1" w14:textId="77777777" w:rsidR="00402227" w:rsidRDefault="00402227" w:rsidP="00C65679">
            <w:pPr>
              <w:spacing w:after="0" w:line="240" w:lineRule="auto"/>
              <w:rPr>
                <w:rFonts w:ascii="Times New Roman" w:eastAsia="Times New Roman" w:hAnsi="Times New Roman" w:cs="Times New Roman"/>
                <w:sz w:val="20"/>
                <w:szCs w:val="20"/>
              </w:rPr>
            </w:pPr>
          </w:p>
          <w:p w14:paraId="0E038DA4" w14:textId="77777777" w:rsidR="00402227" w:rsidRDefault="00402227" w:rsidP="00C65679">
            <w:pPr>
              <w:spacing w:after="0" w:line="240" w:lineRule="auto"/>
              <w:rPr>
                <w:rFonts w:ascii="Times New Roman" w:eastAsia="Times New Roman" w:hAnsi="Times New Roman" w:cs="Times New Roman"/>
                <w:sz w:val="20"/>
                <w:szCs w:val="20"/>
              </w:rPr>
            </w:pPr>
          </w:p>
          <w:p w14:paraId="395D8B85" w14:textId="77777777" w:rsidR="00402227" w:rsidRDefault="00402227" w:rsidP="00C65679">
            <w:pPr>
              <w:spacing w:after="0" w:line="240" w:lineRule="auto"/>
              <w:rPr>
                <w:rFonts w:ascii="Times New Roman" w:eastAsia="Times New Roman" w:hAnsi="Times New Roman" w:cs="Times New Roman"/>
                <w:sz w:val="20"/>
                <w:szCs w:val="20"/>
              </w:rPr>
            </w:pPr>
          </w:p>
          <w:p w14:paraId="3ADFAACA" w14:textId="1553178D" w:rsidR="00C65679" w:rsidRDefault="00C65679" w:rsidP="00C65679">
            <w:pPr>
              <w:spacing w:after="0" w:line="240" w:lineRule="auto"/>
              <w:rPr>
                <w:rFonts w:ascii="Times New Roman" w:eastAsia="Times New Roman" w:hAnsi="Times New Roman" w:cs="Times New Roman"/>
                <w:sz w:val="20"/>
                <w:szCs w:val="20"/>
              </w:rPr>
            </w:pPr>
          </w:p>
          <w:p w14:paraId="31A7D456" w14:textId="62E46B0D"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0E89AFA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32352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0D1E46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5D9069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08365ED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8E23C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A2E0F5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240E1C0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4C56C3B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9FF92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F26690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97B7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66111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AB914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8F1216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9BCA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4B1BF8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20D17D4"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774FD09F" w14:textId="77777777" w:rsidTr="00C65679">
        <w:trPr>
          <w:trHeight w:val="300"/>
        </w:trPr>
        <w:tc>
          <w:tcPr>
            <w:tcW w:w="9576" w:type="dxa"/>
            <w:tcBorders>
              <w:top w:val="nil"/>
              <w:left w:val="nil"/>
              <w:bottom w:val="nil"/>
              <w:right w:val="nil"/>
            </w:tcBorders>
            <w:shd w:val="clear" w:color="auto" w:fill="auto"/>
            <w:noWrap/>
            <w:vAlign w:val="bottom"/>
            <w:hideMark/>
          </w:tcPr>
          <w:p w14:paraId="02E93F7F" w14:textId="13C9BAC3" w:rsidR="00C65679" w:rsidRPr="004778E0" w:rsidRDefault="00845AE3" w:rsidP="00845AE3">
            <w:pPr>
              <w:rPr>
                <w:rFonts w:ascii="Times New Roman" w:eastAsia="Times New Roman" w:hAnsi="Times New Roman" w:cs="Times New Roman"/>
                <w:sz w:val="20"/>
                <w:szCs w:val="20"/>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Print Excise Invoice</w:t>
            </w:r>
          </w:p>
        </w:tc>
        <w:tc>
          <w:tcPr>
            <w:tcW w:w="1576" w:type="dxa"/>
            <w:tcBorders>
              <w:top w:val="nil"/>
              <w:left w:val="nil"/>
              <w:bottom w:val="nil"/>
              <w:right w:val="nil"/>
            </w:tcBorders>
            <w:shd w:val="clear" w:color="auto" w:fill="auto"/>
            <w:noWrap/>
            <w:vAlign w:val="bottom"/>
            <w:hideMark/>
          </w:tcPr>
          <w:p w14:paraId="4935961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27CB0D7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33CFEE9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B01BDD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1CDD0C3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72B7B4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0A24CA4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06FDE5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EB117A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AE4508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3F251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2C16D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074795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F5FCC8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93653A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433E3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5B8957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54A87F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4F8B6276" w14:textId="77777777" w:rsidTr="00C65679">
        <w:trPr>
          <w:trHeight w:val="300"/>
        </w:trPr>
        <w:tc>
          <w:tcPr>
            <w:tcW w:w="9576" w:type="dxa"/>
            <w:tcBorders>
              <w:top w:val="nil"/>
              <w:left w:val="nil"/>
              <w:bottom w:val="nil"/>
              <w:right w:val="nil"/>
            </w:tcBorders>
            <w:shd w:val="clear" w:color="auto" w:fill="auto"/>
            <w:noWrap/>
            <w:vAlign w:val="bottom"/>
            <w:hideMark/>
          </w:tcPr>
          <w:p w14:paraId="4C034A30" w14:textId="4FD01A27"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3541F8F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EF8FA4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70A6CB9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49DC359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2001D43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13789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4A94FC4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09EED3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7BFFFA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626BE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6F884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CCB50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EC8EBC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D0A6B6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3C7A2D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CBEEA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32977B1"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8E18A82"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35CE59DC" w14:textId="77777777" w:rsidTr="00C65679">
        <w:trPr>
          <w:trHeight w:val="300"/>
        </w:trPr>
        <w:tc>
          <w:tcPr>
            <w:tcW w:w="9576" w:type="dxa"/>
            <w:tcBorders>
              <w:top w:val="nil"/>
              <w:left w:val="nil"/>
              <w:bottom w:val="nil"/>
              <w:right w:val="nil"/>
            </w:tcBorders>
            <w:shd w:val="clear" w:color="auto" w:fill="auto"/>
            <w:noWrap/>
            <w:vAlign w:val="bottom"/>
            <w:hideMark/>
          </w:tcPr>
          <w:p w14:paraId="314D1C6A" w14:textId="6414B1BA" w:rsidR="00C65679" w:rsidRPr="004778E0" w:rsidRDefault="00845AE3" w:rsidP="00C65679">
            <w:pPr>
              <w:spacing w:after="0" w:line="240" w:lineRule="auto"/>
              <w:rPr>
                <w:rFonts w:ascii="Times New Roman" w:eastAsia="Times New Roman" w:hAnsi="Times New Roman" w:cs="Times New Roman"/>
                <w:sz w:val="20"/>
                <w:szCs w:val="20"/>
              </w:rPr>
            </w:pPr>
            <w:r>
              <w:rPr>
                <w:noProof/>
                <w:lang w:val="en-US"/>
              </w:rPr>
              <w:drawing>
                <wp:inline distT="0" distB="0" distL="0" distR="0" wp14:anchorId="08F3165F" wp14:editId="70AE0044">
                  <wp:extent cx="5943600" cy="3343275"/>
                  <wp:effectExtent l="0" t="0" r="0" b="952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3"/>
                          <a:stretch>
                            <a:fillRect/>
                          </a:stretch>
                        </pic:blipFill>
                        <pic:spPr>
                          <a:xfrm>
                            <a:off x="0" y="0"/>
                            <a:ext cx="5943600" cy="3343275"/>
                          </a:xfrm>
                          <a:prstGeom prst="rect">
                            <a:avLst/>
                          </a:prstGeom>
                        </pic:spPr>
                      </pic:pic>
                    </a:graphicData>
                  </a:graphic>
                </wp:inline>
              </w:drawing>
            </w:r>
          </w:p>
        </w:tc>
        <w:tc>
          <w:tcPr>
            <w:tcW w:w="1576" w:type="dxa"/>
            <w:tcBorders>
              <w:top w:val="nil"/>
              <w:left w:val="nil"/>
              <w:bottom w:val="nil"/>
              <w:right w:val="nil"/>
            </w:tcBorders>
            <w:shd w:val="clear" w:color="auto" w:fill="auto"/>
            <w:noWrap/>
            <w:vAlign w:val="bottom"/>
            <w:hideMark/>
          </w:tcPr>
          <w:p w14:paraId="7647D64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3CF4AF2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11F1002E"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65A0AC5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6000785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0D14BF2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6FF5FB1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4AAE2C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16E06747"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9E6CE7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8C2DA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C0723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3EB0000"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96BCD2D"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7AB14A3"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9436A2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4C8288"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4387ADD"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r w:rsidR="00C65679" w:rsidRPr="004778E0" w14:paraId="674F6E41" w14:textId="77777777" w:rsidTr="00C65679">
        <w:trPr>
          <w:trHeight w:val="300"/>
        </w:trPr>
        <w:tc>
          <w:tcPr>
            <w:tcW w:w="9576" w:type="dxa"/>
            <w:tcBorders>
              <w:top w:val="nil"/>
              <w:left w:val="nil"/>
              <w:bottom w:val="nil"/>
              <w:right w:val="nil"/>
            </w:tcBorders>
            <w:shd w:val="clear" w:color="auto" w:fill="auto"/>
            <w:noWrap/>
            <w:vAlign w:val="bottom"/>
            <w:hideMark/>
          </w:tcPr>
          <w:p w14:paraId="485A2437" w14:textId="4BE74E9D" w:rsidR="00C65679" w:rsidRPr="004778E0" w:rsidRDefault="00C65679" w:rsidP="00C65679">
            <w:pPr>
              <w:spacing w:after="0" w:line="240" w:lineRule="auto"/>
              <w:rPr>
                <w:rFonts w:ascii="Times New Roman" w:eastAsia="Times New Roman" w:hAnsi="Times New Roman" w:cs="Times New Roman"/>
                <w:sz w:val="20"/>
                <w:szCs w:val="20"/>
              </w:rPr>
            </w:pPr>
          </w:p>
        </w:tc>
        <w:tc>
          <w:tcPr>
            <w:tcW w:w="1576" w:type="dxa"/>
            <w:tcBorders>
              <w:top w:val="nil"/>
              <w:left w:val="nil"/>
              <w:bottom w:val="nil"/>
              <w:right w:val="nil"/>
            </w:tcBorders>
            <w:shd w:val="clear" w:color="auto" w:fill="auto"/>
            <w:noWrap/>
            <w:vAlign w:val="bottom"/>
            <w:hideMark/>
          </w:tcPr>
          <w:p w14:paraId="452C1CE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485DE2B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796" w:type="dxa"/>
            <w:tcBorders>
              <w:top w:val="nil"/>
              <w:left w:val="nil"/>
              <w:bottom w:val="nil"/>
              <w:right w:val="nil"/>
            </w:tcBorders>
            <w:shd w:val="clear" w:color="auto" w:fill="auto"/>
            <w:noWrap/>
            <w:vAlign w:val="bottom"/>
            <w:hideMark/>
          </w:tcPr>
          <w:p w14:paraId="54CEAE8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1809CE5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2036" w:type="dxa"/>
            <w:tcBorders>
              <w:top w:val="nil"/>
              <w:left w:val="nil"/>
              <w:bottom w:val="nil"/>
              <w:right w:val="nil"/>
            </w:tcBorders>
            <w:shd w:val="clear" w:color="auto" w:fill="auto"/>
            <w:noWrap/>
            <w:vAlign w:val="bottom"/>
            <w:hideMark/>
          </w:tcPr>
          <w:p w14:paraId="4B3E28B6"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536" w:type="dxa"/>
            <w:tcBorders>
              <w:top w:val="nil"/>
              <w:left w:val="nil"/>
              <w:bottom w:val="nil"/>
              <w:right w:val="nil"/>
            </w:tcBorders>
            <w:shd w:val="clear" w:color="auto" w:fill="auto"/>
            <w:noWrap/>
            <w:vAlign w:val="bottom"/>
            <w:hideMark/>
          </w:tcPr>
          <w:p w14:paraId="2AACBC0A"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noWrap/>
            <w:vAlign w:val="bottom"/>
            <w:hideMark/>
          </w:tcPr>
          <w:p w14:paraId="3FB6910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516" w:type="dxa"/>
            <w:tcBorders>
              <w:top w:val="nil"/>
              <w:left w:val="nil"/>
              <w:bottom w:val="nil"/>
              <w:right w:val="nil"/>
            </w:tcBorders>
            <w:shd w:val="clear" w:color="auto" w:fill="auto"/>
            <w:noWrap/>
            <w:vAlign w:val="bottom"/>
            <w:hideMark/>
          </w:tcPr>
          <w:p w14:paraId="59E627E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656" w:type="dxa"/>
            <w:tcBorders>
              <w:top w:val="nil"/>
              <w:left w:val="nil"/>
              <w:bottom w:val="nil"/>
              <w:right w:val="nil"/>
            </w:tcBorders>
            <w:shd w:val="clear" w:color="auto" w:fill="auto"/>
            <w:noWrap/>
            <w:vAlign w:val="bottom"/>
            <w:hideMark/>
          </w:tcPr>
          <w:p w14:paraId="6D96E1B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05E779C"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31F69D2"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72B886F"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C1E00C9"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0610FF9B"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52A95F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5DC797C4"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D162A25" w14:textId="77777777" w:rsidR="00C65679" w:rsidRPr="004778E0" w:rsidRDefault="00C65679" w:rsidP="00C65679">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65BB584" w14:textId="77777777" w:rsidR="00C65679" w:rsidRPr="004778E0" w:rsidRDefault="00C65679" w:rsidP="00C65679">
            <w:pPr>
              <w:spacing w:after="0" w:line="240" w:lineRule="auto"/>
              <w:rPr>
                <w:rFonts w:ascii="Times New Roman" w:eastAsia="Times New Roman" w:hAnsi="Times New Roman" w:cs="Times New Roman"/>
                <w:sz w:val="20"/>
                <w:szCs w:val="20"/>
              </w:rPr>
            </w:pPr>
          </w:p>
        </w:tc>
      </w:tr>
    </w:tbl>
    <w:p w14:paraId="6D45A3A1" w14:textId="6D0ACDF4" w:rsidR="00C65679" w:rsidRDefault="00C65679" w:rsidP="00C65679"/>
    <w:p w14:paraId="23A34689" w14:textId="743008E9" w:rsidR="00C65679" w:rsidRDefault="00C65679" w:rsidP="00C65679"/>
    <w:p w14:paraId="49D5B0BD" w14:textId="76473440" w:rsidR="00C65679" w:rsidRDefault="00C65679" w:rsidP="00C65679"/>
    <w:p w14:paraId="25EA1AA1" w14:textId="7EDEB936" w:rsidR="00C65679" w:rsidRDefault="00C65679" w:rsidP="00C65679"/>
    <w:p w14:paraId="210C4F68" w14:textId="6A38F1EB" w:rsidR="00C65679" w:rsidRDefault="00C65679" w:rsidP="00C65679"/>
    <w:p w14:paraId="704F161B" w14:textId="753DE5BE" w:rsidR="00C65679" w:rsidRDefault="00C65679" w:rsidP="00C65679"/>
    <w:p w14:paraId="3D0E7F11" w14:textId="77777777" w:rsidR="00845AE3" w:rsidRDefault="00845AE3" w:rsidP="00C65679"/>
    <w:p w14:paraId="702D79CD" w14:textId="77777777" w:rsidR="00845AE3" w:rsidRDefault="00845AE3" w:rsidP="00C65679"/>
    <w:p w14:paraId="1BA6AA61" w14:textId="77777777" w:rsidR="00845AE3" w:rsidRDefault="00845AE3" w:rsidP="00C65679"/>
    <w:p w14:paraId="63E31D48" w14:textId="77777777" w:rsidR="00845AE3" w:rsidRDefault="00845AE3" w:rsidP="00C65679"/>
    <w:p w14:paraId="1AE74F64" w14:textId="77777777" w:rsidR="00845AE3" w:rsidRDefault="00845AE3" w:rsidP="00C65679"/>
    <w:p w14:paraId="36DD68F3" w14:textId="77777777" w:rsidR="00845AE3" w:rsidRDefault="00845AE3" w:rsidP="00C65679"/>
    <w:p w14:paraId="670FFFE7" w14:textId="77777777" w:rsidR="00845AE3" w:rsidRDefault="00845AE3" w:rsidP="00C65679"/>
    <w:p w14:paraId="70380B0C" w14:textId="4FD957D2" w:rsidR="00C65679" w:rsidRDefault="00845AE3" w:rsidP="00C65679">
      <w:r>
        <w:rPr>
          <w:noProof/>
          <w:lang w:val="en-US"/>
        </w:rPr>
        <w:drawing>
          <wp:anchor distT="0" distB="0" distL="114300" distR="114300" simplePos="0" relativeHeight="251672576" behindDoc="0" locked="0" layoutInCell="1" allowOverlap="1" wp14:anchorId="3DED455F" wp14:editId="146691EE">
            <wp:simplePos x="0" y="0"/>
            <wp:positionH relativeFrom="column">
              <wp:posOffset>85725</wp:posOffset>
            </wp:positionH>
            <wp:positionV relativeFrom="paragraph">
              <wp:posOffset>306705</wp:posOffset>
            </wp:positionV>
            <wp:extent cx="5943600" cy="3343275"/>
            <wp:effectExtent l="0" t="0" r="0" b="9525"/>
            <wp:wrapNone/>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4"/>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24"/>
          <w:szCs w:val="24"/>
          <w:lang w:eastAsia="en-IN"/>
        </w:rPr>
        <w:t xml:space="preserve">   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Confirm Consignment Issue Process</w:t>
      </w:r>
    </w:p>
    <w:p w14:paraId="310CAEB7" w14:textId="77777777" w:rsidR="00C65679" w:rsidRDefault="00C65679" w:rsidP="00C65679"/>
    <w:p w14:paraId="4E9776ED" w14:textId="6CC42456" w:rsidR="00C65679" w:rsidRDefault="00C65679" w:rsidP="00C65679"/>
    <w:p w14:paraId="23BA30C6" w14:textId="77777777" w:rsidR="00C65679" w:rsidRDefault="00C65679" w:rsidP="00C65679"/>
    <w:p w14:paraId="38EDEB21" w14:textId="71EB1495" w:rsidR="00C65679" w:rsidRDefault="00C65679" w:rsidP="00C65679"/>
    <w:p w14:paraId="1A622A9B" w14:textId="77777777" w:rsidR="00C65679" w:rsidRDefault="00C65679" w:rsidP="00C65679"/>
    <w:p w14:paraId="43093913" w14:textId="77777777" w:rsidR="00C65679" w:rsidRDefault="00C65679" w:rsidP="00C65679"/>
    <w:p w14:paraId="53DF73A7" w14:textId="199EFD2D" w:rsidR="00C65679" w:rsidRDefault="00C65679" w:rsidP="00C65679"/>
    <w:p w14:paraId="3E64C122" w14:textId="28092FC2" w:rsidR="00C65679" w:rsidRDefault="00C65679" w:rsidP="00C65679"/>
    <w:p w14:paraId="3A520BAB" w14:textId="71B8D4C3" w:rsidR="00C65679" w:rsidRDefault="00C65679" w:rsidP="00C65679"/>
    <w:p w14:paraId="7896828C" w14:textId="3E8ABB0E" w:rsidR="00C65679" w:rsidRDefault="00C65679" w:rsidP="00C65679">
      <w:r>
        <w:rPr>
          <w:noProof/>
          <w:lang w:val="en-US"/>
        </w:rPr>
        <w:drawing>
          <wp:anchor distT="0" distB="0" distL="114300" distR="114300" simplePos="0" relativeHeight="251673600" behindDoc="0" locked="0" layoutInCell="1" allowOverlap="1" wp14:anchorId="3CE7D698" wp14:editId="25206940">
            <wp:simplePos x="0" y="0"/>
            <wp:positionH relativeFrom="column">
              <wp:posOffset>0</wp:posOffset>
            </wp:positionH>
            <wp:positionV relativeFrom="paragraph">
              <wp:posOffset>8572500</wp:posOffset>
            </wp:positionV>
            <wp:extent cx="5943600" cy="3343275"/>
            <wp:effectExtent l="0" t="0" r="0" b="9525"/>
            <wp:wrapNone/>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5"/>
                    <a:stretch>
                      <a:fillRect/>
                    </a:stretch>
                  </pic:blipFill>
                  <pic:spPr>
                    <a:xfrm>
                      <a:off x="0" y="0"/>
                      <a:ext cx="5943600" cy="3343275"/>
                    </a:xfrm>
                    <a:prstGeom prst="rect">
                      <a:avLst/>
                    </a:prstGeom>
                  </pic:spPr>
                </pic:pic>
              </a:graphicData>
            </a:graphic>
          </wp:anchor>
        </w:drawing>
      </w:r>
    </w:p>
    <w:p w14:paraId="411B367C" w14:textId="77777777" w:rsidR="00C65679" w:rsidRDefault="00C65679" w:rsidP="00C65679"/>
    <w:p w14:paraId="4C06162D" w14:textId="77777777" w:rsidR="00C65679" w:rsidRDefault="00C65679" w:rsidP="00C65679"/>
    <w:p w14:paraId="208DA21A" w14:textId="77777777" w:rsidR="00C65679" w:rsidRDefault="00C65679" w:rsidP="00C65679">
      <w:r>
        <w:rPr>
          <w:noProof/>
          <w:lang w:val="en-US"/>
        </w:rPr>
        <w:drawing>
          <wp:inline distT="0" distB="0" distL="0" distR="0" wp14:anchorId="67728288" wp14:editId="2F0683C8">
            <wp:extent cx="5943600" cy="26041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04135"/>
                    </a:xfrm>
                    <a:prstGeom prst="rect">
                      <a:avLst/>
                    </a:prstGeom>
                  </pic:spPr>
                </pic:pic>
              </a:graphicData>
            </a:graphic>
          </wp:inline>
        </w:drawing>
      </w:r>
    </w:p>
    <w:p w14:paraId="11B1F32D" w14:textId="77777777" w:rsidR="004574EA" w:rsidRDefault="004574EA" w:rsidP="00C65679"/>
    <w:p w14:paraId="72CAAEDB" w14:textId="77777777" w:rsidR="004574EA" w:rsidRDefault="004574EA" w:rsidP="00C65679"/>
    <w:p w14:paraId="1B599211" w14:textId="77777777" w:rsidR="004574EA" w:rsidRDefault="004574EA" w:rsidP="00C65679">
      <w:pPr>
        <w:rPr>
          <w:rFonts w:eastAsia="Times New Roman" w:cs="Times New Roman"/>
          <w:b/>
          <w:color w:val="000000"/>
          <w:sz w:val="24"/>
          <w:szCs w:val="24"/>
          <w:lang w:eastAsia="en-IN"/>
        </w:rPr>
      </w:pPr>
    </w:p>
    <w:p w14:paraId="5645678C" w14:textId="77777777" w:rsidR="004574EA" w:rsidRDefault="004574EA" w:rsidP="00C65679">
      <w:pPr>
        <w:rPr>
          <w:rFonts w:eastAsia="Times New Roman" w:cs="Times New Roman"/>
          <w:b/>
          <w:color w:val="000000"/>
          <w:sz w:val="24"/>
          <w:szCs w:val="24"/>
          <w:lang w:eastAsia="en-IN"/>
        </w:rPr>
      </w:pPr>
    </w:p>
    <w:p w14:paraId="43DA43FF" w14:textId="77777777" w:rsidR="00013782" w:rsidRDefault="004574EA" w:rsidP="00C65679">
      <w:pPr>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  </w:t>
      </w:r>
    </w:p>
    <w:p w14:paraId="64A2F986" w14:textId="16F160C8" w:rsidR="004574EA" w:rsidRDefault="004574EA" w:rsidP="00C65679">
      <w:r>
        <w:rPr>
          <w:rFonts w:eastAsia="Times New Roman" w:cs="Times New Roman"/>
          <w:b/>
          <w:color w:val="000000"/>
          <w:sz w:val="24"/>
          <w:szCs w:val="24"/>
          <w:lang w:eastAsia="en-IN"/>
        </w:rPr>
        <w:t xml:space="preserve"> </w:t>
      </w:r>
      <w:r w:rsidR="005B307B">
        <w:rPr>
          <w:rFonts w:eastAsia="Times New Roman" w:cs="Times New Roman"/>
          <w:b/>
          <w:color w:val="000000"/>
          <w:sz w:val="24"/>
          <w:szCs w:val="24"/>
          <w:lang w:eastAsia="en-IN"/>
        </w:rPr>
        <w:t>Description:</w:t>
      </w:r>
      <w:r>
        <w:rPr>
          <w:rFonts w:eastAsia="Times New Roman" w:cs="Times New Roman"/>
          <w:b/>
          <w:color w:val="000000"/>
          <w:sz w:val="24"/>
          <w:szCs w:val="24"/>
          <w:lang w:eastAsia="en-IN"/>
        </w:rPr>
        <w:t xml:space="preserve"> List of Stock Requisitions </w:t>
      </w:r>
    </w:p>
    <w:p w14:paraId="74908C8B" w14:textId="45670CC8" w:rsidR="00C65679" w:rsidRDefault="004574EA" w:rsidP="00C65679">
      <w:r>
        <w:rPr>
          <w:noProof/>
          <w:lang w:val="en-US"/>
        </w:rPr>
        <w:drawing>
          <wp:anchor distT="0" distB="0" distL="114300" distR="114300" simplePos="0" relativeHeight="251674624" behindDoc="0" locked="0" layoutInCell="1" allowOverlap="1" wp14:anchorId="63A8852A" wp14:editId="0B2D1C76">
            <wp:simplePos x="0" y="0"/>
            <wp:positionH relativeFrom="margin">
              <wp:posOffset>27305</wp:posOffset>
            </wp:positionH>
            <wp:positionV relativeFrom="paragraph">
              <wp:posOffset>92710</wp:posOffset>
            </wp:positionV>
            <wp:extent cx="5943600" cy="3343275"/>
            <wp:effectExtent l="0" t="0" r="0" b="9525"/>
            <wp:wrapNone/>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7"/>
                    <a:stretch>
                      <a:fillRect/>
                    </a:stretch>
                  </pic:blipFill>
                  <pic:spPr>
                    <a:xfrm>
                      <a:off x="0" y="0"/>
                      <a:ext cx="5943600" cy="3343275"/>
                    </a:xfrm>
                    <a:prstGeom prst="rect">
                      <a:avLst/>
                    </a:prstGeom>
                  </pic:spPr>
                </pic:pic>
              </a:graphicData>
            </a:graphic>
          </wp:anchor>
        </w:drawing>
      </w:r>
    </w:p>
    <w:p w14:paraId="686CAD2D" w14:textId="683E9F02" w:rsidR="00C65679" w:rsidRDefault="00C65679" w:rsidP="00C65679"/>
    <w:p w14:paraId="2C3C7AC7" w14:textId="625F9735" w:rsidR="00C65679" w:rsidRDefault="00C65679" w:rsidP="00C65679"/>
    <w:p w14:paraId="273EFF8F" w14:textId="0DABDD30" w:rsidR="00C65679" w:rsidRDefault="00C65679" w:rsidP="00C65679"/>
    <w:p w14:paraId="36DECD91" w14:textId="77777777" w:rsidR="00C65679" w:rsidRDefault="00C65679" w:rsidP="00C65679">
      <w:r>
        <w:rPr>
          <w:noProof/>
          <w:lang w:val="en-US"/>
        </w:rPr>
        <w:drawing>
          <wp:anchor distT="0" distB="0" distL="114300" distR="114300" simplePos="0" relativeHeight="251675648" behindDoc="0" locked="0" layoutInCell="1" allowOverlap="1" wp14:anchorId="31C1782E" wp14:editId="662C495C">
            <wp:simplePos x="0" y="0"/>
            <wp:positionH relativeFrom="column">
              <wp:posOffset>0</wp:posOffset>
            </wp:positionH>
            <wp:positionV relativeFrom="paragraph">
              <wp:posOffset>8762365</wp:posOffset>
            </wp:positionV>
            <wp:extent cx="5943600" cy="3343275"/>
            <wp:effectExtent l="0" t="0" r="0" b="9525"/>
            <wp:wrapNone/>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8"/>
                    <a:stretch>
                      <a:fillRect/>
                    </a:stretch>
                  </pic:blipFill>
                  <pic:spPr>
                    <a:xfrm>
                      <a:off x="0" y="0"/>
                      <a:ext cx="5943600" cy="3343275"/>
                    </a:xfrm>
                    <a:prstGeom prst="rect">
                      <a:avLst/>
                    </a:prstGeom>
                  </pic:spPr>
                </pic:pic>
              </a:graphicData>
            </a:graphic>
          </wp:anchor>
        </w:drawing>
      </w:r>
    </w:p>
    <w:p w14:paraId="1C810B7F" w14:textId="77777777" w:rsidR="00C65679" w:rsidRDefault="00C65679" w:rsidP="00C65679"/>
    <w:p w14:paraId="1DA2B61F" w14:textId="77777777" w:rsidR="00C65679" w:rsidRDefault="00C65679" w:rsidP="00C65679"/>
    <w:p w14:paraId="06317278" w14:textId="77777777" w:rsidR="00C65679" w:rsidRDefault="00C65679" w:rsidP="00C65679"/>
    <w:p w14:paraId="320129B4" w14:textId="77777777" w:rsidR="00C65679" w:rsidRDefault="00C65679" w:rsidP="00C65679"/>
    <w:p w14:paraId="7F0DA82D" w14:textId="77777777" w:rsidR="00C65679" w:rsidRDefault="00C65679" w:rsidP="00C65679"/>
    <w:p w14:paraId="49F9D1CA" w14:textId="4DC119F8" w:rsidR="00C65679" w:rsidRDefault="00C65679" w:rsidP="00C65679"/>
    <w:p w14:paraId="132B38EA" w14:textId="77777777" w:rsidR="00013782" w:rsidRDefault="00013782" w:rsidP="00C65679"/>
    <w:p w14:paraId="0FF20D93" w14:textId="3A163148" w:rsidR="00C65679" w:rsidRDefault="004574EA" w:rsidP="00C65679">
      <w:r>
        <w:rPr>
          <w:noProof/>
          <w:lang w:val="en-US"/>
        </w:rPr>
        <w:drawing>
          <wp:inline distT="0" distB="0" distL="0" distR="0" wp14:anchorId="006D7665" wp14:editId="0263AF00">
            <wp:extent cx="5943600" cy="25844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84450"/>
                    </a:xfrm>
                    <a:prstGeom prst="rect">
                      <a:avLst/>
                    </a:prstGeom>
                  </pic:spPr>
                </pic:pic>
              </a:graphicData>
            </a:graphic>
          </wp:inline>
        </w:drawing>
      </w:r>
    </w:p>
    <w:p w14:paraId="53FF760D" w14:textId="4DCE5D81" w:rsidR="00C65679" w:rsidRDefault="00C65679" w:rsidP="00C65679"/>
    <w:p w14:paraId="0A60ACAA" w14:textId="77777777" w:rsidR="00C65679" w:rsidRDefault="00C65679" w:rsidP="00C65679"/>
    <w:p w14:paraId="39CCA45D" w14:textId="6B23A7DD" w:rsidR="00C65679" w:rsidRDefault="00C65679" w:rsidP="00C65679"/>
    <w:p w14:paraId="1394093F" w14:textId="77777777" w:rsidR="004574EA" w:rsidRDefault="004574EA" w:rsidP="00C65679"/>
    <w:p w14:paraId="105D6870" w14:textId="77777777" w:rsidR="00690F8C" w:rsidRDefault="00690F8C" w:rsidP="00C65679">
      <w:pPr>
        <w:rPr>
          <w:rFonts w:eastAsia="Times New Roman" w:cs="Times New Roman"/>
          <w:b/>
          <w:color w:val="000000"/>
          <w:sz w:val="24"/>
          <w:szCs w:val="24"/>
          <w:lang w:eastAsia="en-IN"/>
        </w:rPr>
      </w:pPr>
    </w:p>
    <w:p w14:paraId="4059D617" w14:textId="76044741" w:rsidR="00C65679" w:rsidRDefault="00B74BEA" w:rsidP="00C65679">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Pending Confirm Issue Processing Listing</w:t>
      </w:r>
    </w:p>
    <w:p w14:paraId="51770C97" w14:textId="77777777" w:rsidR="00C65679" w:rsidRDefault="00C65679" w:rsidP="00C65679">
      <w:r>
        <w:rPr>
          <w:noProof/>
          <w:lang w:val="en-US"/>
        </w:rPr>
        <w:drawing>
          <wp:anchor distT="0" distB="0" distL="114300" distR="114300" simplePos="0" relativeHeight="251676672" behindDoc="0" locked="0" layoutInCell="1" allowOverlap="1" wp14:anchorId="2668F0AB" wp14:editId="22E5A1DF">
            <wp:simplePos x="0" y="0"/>
            <wp:positionH relativeFrom="column">
              <wp:posOffset>0</wp:posOffset>
            </wp:positionH>
            <wp:positionV relativeFrom="paragraph">
              <wp:posOffset>-635</wp:posOffset>
            </wp:positionV>
            <wp:extent cx="5943600" cy="3343275"/>
            <wp:effectExtent l="0" t="0" r="0" b="9525"/>
            <wp:wrapNone/>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0"/>
                    <a:stretch>
                      <a:fillRect/>
                    </a:stretch>
                  </pic:blipFill>
                  <pic:spPr>
                    <a:xfrm>
                      <a:off x="0" y="0"/>
                      <a:ext cx="5943600" cy="3343275"/>
                    </a:xfrm>
                    <a:prstGeom prst="rect">
                      <a:avLst/>
                    </a:prstGeom>
                  </pic:spPr>
                </pic:pic>
              </a:graphicData>
            </a:graphic>
          </wp:anchor>
        </w:drawing>
      </w:r>
      <w:r>
        <w:rPr>
          <w:noProof/>
          <w:lang w:val="en-US"/>
        </w:rPr>
        <w:drawing>
          <wp:anchor distT="0" distB="0" distL="114300" distR="114300" simplePos="0" relativeHeight="251677696" behindDoc="0" locked="0" layoutInCell="1" allowOverlap="1" wp14:anchorId="5E7FA201" wp14:editId="6176F0D4">
            <wp:simplePos x="0" y="0"/>
            <wp:positionH relativeFrom="column">
              <wp:posOffset>0</wp:posOffset>
            </wp:positionH>
            <wp:positionV relativeFrom="paragraph">
              <wp:posOffset>8924290</wp:posOffset>
            </wp:positionV>
            <wp:extent cx="5943600" cy="3343275"/>
            <wp:effectExtent l="0" t="0" r="0" b="9525"/>
            <wp:wrapNone/>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1"/>
                    <a:stretch>
                      <a:fillRect/>
                    </a:stretch>
                  </pic:blipFill>
                  <pic:spPr>
                    <a:xfrm>
                      <a:off x="0" y="0"/>
                      <a:ext cx="5943600" cy="3343275"/>
                    </a:xfrm>
                    <a:prstGeom prst="rect">
                      <a:avLst/>
                    </a:prstGeom>
                  </pic:spPr>
                </pic:pic>
              </a:graphicData>
            </a:graphic>
          </wp:anchor>
        </w:drawing>
      </w:r>
    </w:p>
    <w:p w14:paraId="5F2AEDB2" w14:textId="77777777" w:rsidR="00C65679" w:rsidRDefault="00C65679" w:rsidP="00C65679"/>
    <w:p w14:paraId="0CEDB4A3" w14:textId="77777777" w:rsidR="00C65679" w:rsidRDefault="00C65679" w:rsidP="00C65679"/>
    <w:p w14:paraId="16378511" w14:textId="77777777" w:rsidR="00C65679" w:rsidRDefault="00C65679" w:rsidP="00C65679"/>
    <w:p w14:paraId="6AF8AB53" w14:textId="77777777" w:rsidR="00C65679" w:rsidRDefault="00C65679" w:rsidP="00C65679"/>
    <w:p w14:paraId="60D17A4C" w14:textId="77777777" w:rsidR="00C65679" w:rsidRDefault="00C65679" w:rsidP="00C65679"/>
    <w:p w14:paraId="5F4DAC38" w14:textId="77777777" w:rsidR="00C65679" w:rsidRDefault="00C65679" w:rsidP="00C65679"/>
    <w:p w14:paraId="41D4CECA" w14:textId="77777777" w:rsidR="00C65679" w:rsidRDefault="00C65679" w:rsidP="00C65679"/>
    <w:p w14:paraId="1C0DEB2F" w14:textId="77777777" w:rsidR="00C65679" w:rsidRDefault="00C65679" w:rsidP="00C65679"/>
    <w:p w14:paraId="5D042EB5" w14:textId="77777777" w:rsidR="00C65679" w:rsidRDefault="00C65679" w:rsidP="00C65679"/>
    <w:p w14:paraId="0480BE48" w14:textId="77777777" w:rsidR="00C65679" w:rsidRDefault="00C65679" w:rsidP="00C65679"/>
    <w:p w14:paraId="5A10928B" w14:textId="77777777" w:rsidR="00C65679" w:rsidRDefault="00C65679" w:rsidP="00C65679"/>
    <w:p w14:paraId="0AAEE1CE" w14:textId="77777777" w:rsidR="00C65679" w:rsidRDefault="00C65679" w:rsidP="00C65679">
      <w:r>
        <w:rPr>
          <w:noProof/>
          <w:lang w:val="en-US"/>
        </w:rPr>
        <w:drawing>
          <wp:inline distT="0" distB="0" distL="0" distR="0" wp14:anchorId="2B01E782" wp14:editId="031B2EB0">
            <wp:extent cx="5943600" cy="25152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515235"/>
                    </a:xfrm>
                    <a:prstGeom prst="rect">
                      <a:avLst/>
                    </a:prstGeom>
                  </pic:spPr>
                </pic:pic>
              </a:graphicData>
            </a:graphic>
          </wp:inline>
        </w:drawing>
      </w:r>
    </w:p>
    <w:p w14:paraId="72196364" w14:textId="77777777" w:rsidR="00C65679" w:rsidRDefault="00C65679" w:rsidP="00C65679"/>
    <w:p w14:paraId="044D0443" w14:textId="77777777" w:rsidR="00722D50" w:rsidRDefault="00722D50" w:rsidP="00C65679"/>
    <w:p w14:paraId="19A91EC9" w14:textId="77777777" w:rsidR="00722D50" w:rsidRDefault="00722D50" w:rsidP="00C65679"/>
    <w:p w14:paraId="080ED173" w14:textId="77777777" w:rsidR="00722D50" w:rsidRDefault="00722D50" w:rsidP="00C65679"/>
    <w:p w14:paraId="3B85E6BE" w14:textId="77777777" w:rsidR="00722D50" w:rsidRDefault="00722D50" w:rsidP="00C65679"/>
    <w:p w14:paraId="1AF1E92F" w14:textId="77777777" w:rsidR="00722D50" w:rsidRDefault="00722D50" w:rsidP="00C65679"/>
    <w:p w14:paraId="74D10E6C" w14:textId="1A2D1077" w:rsidR="00722D50" w:rsidRDefault="000265C2" w:rsidP="00722D50">
      <w:r>
        <w:rPr>
          <w:rFonts w:eastAsia="Times New Roman" w:cs="Times New Roman"/>
          <w:b/>
          <w:color w:val="000000"/>
          <w:sz w:val="24"/>
          <w:szCs w:val="24"/>
          <w:lang w:eastAsia="en-IN"/>
        </w:rPr>
        <w:t>Description:</w:t>
      </w:r>
      <w:r w:rsidR="003F050A">
        <w:rPr>
          <w:rFonts w:eastAsia="Times New Roman" w:cs="Times New Roman"/>
          <w:b/>
          <w:color w:val="000000"/>
          <w:sz w:val="24"/>
          <w:szCs w:val="24"/>
          <w:lang w:eastAsia="en-IN"/>
        </w:rPr>
        <w:t xml:space="preserve"> Goods Receipt Listing </w:t>
      </w:r>
    </w:p>
    <w:p w14:paraId="5306DF13" w14:textId="77777777" w:rsidR="00C65679" w:rsidRDefault="00C65679" w:rsidP="00C65679"/>
    <w:p w14:paraId="49A8BD89" w14:textId="77777777" w:rsidR="00C65679" w:rsidRDefault="00C65679" w:rsidP="00C65679">
      <w:r>
        <w:rPr>
          <w:noProof/>
          <w:lang w:val="en-US"/>
        </w:rPr>
        <w:drawing>
          <wp:anchor distT="0" distB="0" distL="114300" distR="114300" simplePos="0" relativeHeight="251678720" behindDoc="0" locked="0" layoutInCell="1" allowOverlap="1" wp14:anchorId="44DABBDA" wp14:editId="16657098">
            <wp:simplePos x="0" y="0"/>
            <wp:positionH relativeFrom="column">
              <wp:posOffset>0</wp:posOffset>
            </wp:positionH>
            <wp:positionV relativeFrom="paragraph">
              <wp:posOffset>-635</wp:posOffset>
            </wp:positionV>
            <wp:extent cx="5943600" cy="3343275"/>
            <wp:effectExtent l="0" t="0" r="0" b="9525"/>
            <wp:wrapNone/>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3"/>
                    <a:stretch>
                      <a:fillRect/>
                    </a:stretch>
                  </pic:blipFill>
                  <pic:spPr>
                    <a:xfrm>
                      <a:off x="0" y="0"/>
                      <a:ext cx="5943600" cy="3343275"/>
                    </a:xfrm>
                    <a:prstGeom prst="rect">
                      <a:avLst/>
                    </a:prstGeom>
                  </pic:spPr>
                </pic:pic>
              </a:graphicData>
            </a:graphic>
          </wp:anchor>
        </w:drawing>
      </w:r>
      <w:r>
        <w:rPr>
          <w:noProof/>
          <w:lang w:val="en-US"/>
        </w:rPr>
        <w:drawing>
          <wp:anchor distT="0" distB="0" distL="114300" distR="114300" simplePos="0" relativeHeight="251679744" behindDoc="0" locked="0" layoutInCell="1" allowOverlap="1" wp14:anchorId="4C9D2BE5" wp14:editId="44A9BE44">
            <wp:simplePos x="0" y="0"/>
            <wp:positionH relativeFrom="column">
              <wp:posOffset>0</wp:posOffset>
            </wp:positionH>
            <wp:positionV relativeFrom="paragraph">
              <wp:posOffset>8762365</wp:posOffset>
            </wp:positionV>
            <wp:extent cx="5943600" cy="3343275"/>
            <wp:effectExtent l="0" t="0" r="0" b="9525"/>
            <wp:wrapNone/>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4"/>
                    <a:stretch>
                      <a:fillRect/>
                    </a:stretch>
                  </pic:blipFill>
                  <pic:spPr>
                    <a:xfrm>
                      <a:off x="0" y="0"/>
                      <a:ext cx="5943600" cy="3343275"/>
                    </a:xfrm>
                    <a:prstGeom prst="rect">
                      <a:avLst/>
                    </a:prstGeom>
                  </pic:spPr>
                </pic:pic>
              </a:graphicData>
            </a:graphic>
          </wp:anchor>
        </w:drawing>
      </w:r>
    </w:p>
    <w:p w14:paraId="697BFE3E" w14:textId="77777777" w:rsidR="00C65679" w:rsidRDefault="00C65679" w:rsidP="00C65679"/>
    <w:p w14:paraId="54D589AE" w14:textId="77777777" w:rsidR="00C65679" w:rsidRDefault="00C65679" w:rsidP="00C65679"/>
    <w:p w14:paraId="1F0FCD67" w14:textId="77777777" w:rsidR="00C65679" w:rsidRDefault="00C65679" w:rsidP="00C65679"/>
    <w:p w14:paraId="3C479F31" w14:textId="77777777" w:rsidR="00C65679" w:rsidRDefault="00C65679" w:rsidP="00C65679"/>
    <w:p w14:paraId="22B2EC2D" w14:textId="77777777" w:rsidR="00C65679" w:rsidRDefault="00C65679" w:rsidP="00C65679"/>
    <w:p w14:paraId="451B37DD" w14:textId="77777777" w:rsidR="00C65679" w:rsidRDefault="00C65679" w:rsidP="00C65679"/>
    <w:p w14:paraId="403AF7FF" w14:textId="77777777" w:rsidR="00C65679" w:rsidRDefault="00C65679" w:rsidP="00C65679"/>
    <w:p w14:paraId="3148BBE4" w14:textId="77777777" w:rsidR="00C65679" w:rsidRDefault="00C65679" w:rsidP="00C65679"/>
    <w:p w14:paraId="4E5CF3E4" w14:textId="77777777" w:rsidR="00C65679" w:rsidRDefault="00C65679" w:rsidP="00C65679"/>
    <w:p w14:paraId="5F055867" w14:textId="77777777" w:rsidR="00C65679" w:rsidRDefault="00C65679" w:rsidP="00C65679"/>
    <w:p w14:paraId="6B1D5ACE" w14:textId="77777777" w:rsidR="00C65679" w:rsidRDefault="00C65679" w:rsidP="00C65679"/>
    <w:p w14:paraId="0ECAC6E8" w14:textId="77777777" w:rsidR="00C65679" w:rsidRDefault="00C65679" w:rsidP="00C65679"/>
    <w:p w14:paraId="143D6E4D" w14:textId="77777777" w:rsidR="00C65679" w:rsidRDefault="00C65679" w:rsidP="00C65679">
      <w:r>
        <w:rPr>
          <w:noProof/>
          <w:lang w:val="en-US"/>
        </w:rPr>
        <w:drawing>
          <wp:inline distT="0" distB="0" distL="0" distR="0" wp14:anchorId="3EF51AE2" wp14:editId="5C152452">
            <wp:extent cx="5943600" cy="24307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30780"/>
                    </a:xfrm>
                    <a:prstGeom prst="rect">
                      <a:avLst/>
                    </a:prstGeom>
                  </pic:spPr>
                </pic:pic>
              </a:graphicData>
            </a:graphic>
          </wp:inline>
        </w:drawing>
      </w:r>
    </w:p>
    <w:p w14:paraId="13BD4669" w14:textId="77777777" w:rsidR="00C65679" w:rsidRDefault="00C65679" w:rsidP="00C65679"/>
    <w:p w14:paraId="5F42D3BA" w14:textId="77777777" w:rsidR="00C65679" w:rsidRDefault="00C65679" w:rsidP="00C65679"/>
    <w:p w14:paraId="4AB7FCF3" w14:textId="77777777" w:rsidR="00CA42DF" w:rsidRDefault="00CA42DF" w:rsidP="00CA42DF"/>
    <w:p w14:paraId="0F6FCEC5" w14:textId="03A417E7" w:rsidR="00CA42DF" w:rsidRDefault="005B7C5D" w:rsidP="00CA42DF">
      <w:r>
        <w:rPr>
          <w:rFonts w:eastAsia="Times New Roman" w:cs="Times New Roman"/>
          <w:b/>
          <w:color w:val="000000"/>
          <w:sz w:val="24"/>
          <w:szCs w:val="24"/>
          <w:lang w:eastAsia="en-IN"/>
        </w:rPr>
        <w:t>Description:</w:t>
      </w:r>
      <w:r w:rsidR="00CA42DF">
        <w:rPr>
          <w:rFonts w:eastAsia="Times New Roman" w:cs="Times New Roman"/>
          <w:b/>
          <w:color w:val="000000"/>
          <w:sz w:val="24"/>
          <w:szCs w:val="24"/>
          <w:lang w:eastAsia="en-IN"/>
        </w:rPr>
        <w:t xml:space="preserve"> Sales Order Listing </w:t>
      </w:r>
    </w:p>
    <w:p w14:paraId="21C17F82" w14:textId="77777777" w:rsidR="00C65679" w:rsidRDefault="00C65679" w:rsidP="00C65679"/>
    <w:p w14:paraId="17455826" w14:textId="77777777" w:rsidR="00C65679" w:rsidRDefault="00C65679" w:rsidP="00C65679">
      <w:r>
        <w:rPr>
          <w:noProof/>
          <w:lang w:val="en-US"/>
        </w:rPr>
        <w:drawing>
          <wp:anchor distT="0" distB="0" distL="114300" distR="114300" simplePos="0" relativeHeight="251680768" behindDoc="0" locked="0" layoutInCell="1" allowOverlap="1" wp14:anchorId="321F3DEC" wp14:editId="7397624B">
            <wp:simplePos x="0" y="0"/>
            <wp:positionH relativeFrom="column">
              <wp:posOffset>0</wp:posOffset>
            </wp:positionH>
            <wp:positionV relativeFrom="paragraph">
              <wp:posOffset>-635</wp:posOffset>
            </wp:positionV>
            <wp:extent cx="5943600" cy="3343275"/>
            <wp:effectExtent l="0" t="0" r="0" b="9525"/>
            <wp:wrapNone/>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6"/>
                    <a:stretch>
                      <a:fillRect/>
                    </a:stretch>
                  </pic:blipFill>
                  <pic:spPr>
                    <a:xfrm>
                      <a:off x="0" y="0"/>
                      <a:ext cx="5943600" cy="3343275"/>
                    </a:xfrm>
                    <a:prstGeom prst="rect">
                      <a:avLst/>
                    </a:prstGeom>
                  </pic:spPr>
                </pic:pic>
              </a:graphicData>
            </a:graphic>
          </wp:anchor>
        </w:drawing>
      </w:r>
      <w:r>
        <w:rPr>
          <w:noProof/>
          <w:lang w:val="en-US"/>
        </w:rPr>
        <w:drawing>
          <wp:anchor distT="0" distB="0" distL="114300" distR="114300" simplePos="0" relativeHeight="251681792" behindDoc="0" locked="0" layoutInCell="1" allowOverlap="1" wp14:anchorId="11A2D61A" wp14:editId="2EFC6ADA">
            <wp:simplePos x="0" y="0"/>
            <wp:positionH relativeFrom="column">
              <wp:posOffset>0</wp:posOffset>
            </wp:positionH>
            <wp:positionV relativeFrom="paragraph">
              <wp:posOffset>8762365</wp:posOffset>
            </wp:positionV>
            <wp:extent cx="5943600" cy="3343275"/>
            <wp:effectExtent l="0" t="0" r="0" b="9525"/>
            <wp:wrapNone/>
            <wp:docPr id="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7"/>
                    <a:stretch>
                      <a:fillRect/>
                    </a:stretch>
                  </pic:blipFill>
                  <pic:spPr>
                    <a:xfrm>
                      <a:off x="0" y="0"/>
                      <a:ext cx="5943600" cy="3343275"/>
                    </a:xfrm>
                    <a:prstGeom prst="rect">
                      <a:avLst/>
                    </a:prstGeom>
                  </pic:spPr>
                </pic:pic>
              </a:graphicData>
            </a:graphic>
          </wp:anchor>
        </w:drawing>
      </w:r>
    </w:p>
    <w:p w14:paraId="5A536CF0" w14:textId="77777777" w:rsidR="00C65679" w:rsidRDefault="00C65679" w:rsidP="00C65679"/>
    <w:p w14:paraId="4D8729CC" w14:textId="77777777" w:rsidR="00C65679" w:rsidRDefault="00C65679" w:rsidP="00C65679"/>
    <w:p w14:paraId="555B658D" w14:textId="77777777" w:rsidR="00C65679" w:rsidRDefault="00C65679" w:rsidP="00C65679"/>
    <w:p w14:paraId="2E53C863" w14:textId="77777777" w:rsidR="00C65679" w:rsidRDefault="00C65679" w:rsidP="00C65679"/>
    <w:p w14:paraId="5F3B4299" w14:textId="77777777" w:rsidR="00C65679" w:rsidRDefault="00C65679" w:rsidP="00C65679"/>
    <w:p w14:paraId="7F76D01A" w14:textId="77777777" w:rsidR="00C65679" w:rsidRDefault="00C65679" w:rsidP="00C65679"/>
    <w:p w14:paraId="0C1A8490" w14:textId="77777777" w:rsidR="00C65679" w:rsidRDefault="00C65679" w:rsidP="00C65679"/>
    <w:p w14:paraId="705C3963" w14:textId="77777777" w:rsidR="00C65679" w:rsidRDefault="00C65679" w:rsidP="00C65679"/>
    <w:p w14:paraId="1D128A32" w14:textId="77777777" w:rsidR="00C65679" w:rsidRDefault="00C65679" w:rsidP="00C65679"/>
    <w:p w14:paraId="6B4C641F" w14:textId="77777777" w:rsidR="00C65679" w:rsidRDefault="00C65679" w:rsidP="00C65679"/>
    <w:p w14:paraId="6CA9EFCC" w14:textId="77777777" w:rsidR="00C65679" w:rsidRDefault="00C65679" w:rsidP="00C65679"/>
    <w:p w14:paraId="163FDF09" w14:textId="77777777" w:rsidR="00DB4B9D" w:rsidRDefault="00DB4B9D" w:rsidP="00C65679"/>
    <w:p w14:paraId="63E89E1F" w14:textId="77777777" w:rsidR="00C65679" w:rsidRDefault="00C65679" w:rsidP="00C65679">
      <w:r>
        <w:rPr>
          <w:noProof/>
          <w:lang w:val="en-US"/>
        </w:rPr>
        <w:drawing>
          <wp:inline distT="0" distB="0" distL="0" distR="0" wp14:anchorId="249C0B02" wp14:editId="115F0F17">
            <wp:extent cx="5943600" cy="248729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487295"/>
                    </a:xfrm>
                    <a:prstGeom prst="rect">
                      <a:avLst/>
                    </a:prstGeom>
                  </pic:spPr>
                </pic:pic>
              </a:graphicData>
            </a:graphic>
          </wp:inline>
        </w:drawing>
      </w:r>
    </w:p>
    <w:p w14:paraId="6E06FD4D" w14:textId="77777777" w:rsidR="00C65679" w:rsidRDefault="00C65679" w:rsidP="00C65679"/>
    <w:p w14:paraId="2B5C09FA" w14:textId="77777777" w:rsidR="00DB4B9D" w:rsidRDefault="00DB4B9D" w:rsidP="00C65679"/>
    <w:p w14:paraId="28101342" w14:textId="77777777" w:rsidR="00DB4B9D" w:rsidRDefault="00DB4B9D" w:rsidP="00DB4B9D"/>
    <w:p w14:paraId="0BBFA2B9" w14:textId="065E0F35" w:rsidR="00DB4B9D" w:rsidRDefault="003869E3" w:rsidP="00DB4B9D">
      <w:r>
        <w:rPr>
          <w:rFonts w:eastAsia="Times New Roman" w:cs="Times New Roman"/>
          <w:b/>
          <w:color w:val="000000"/>
          <w:sz w:val="24"/>
          <w:szCs w:val="24"/>
          <w:lang w:eastAsia="en-IN"/>
        </w:rPr>
        <w:t>Description:</w:t>
      </w:r>
      <w:r w:rsidR="00D10936">
        <w:rPr>
          <w:rFonts w:eastAsia="Times New Roman" w:cs="Times New Roman"/>
          <w:b/>
          <w:color w:val="000000"/>
          <w:sz w:val="24"/>
          <w:szCs w:val="24"/>
          <w:lang w:eastAsia="en-IN"/>
        </w:rPr>
        <w:t xml:space="preserve"> Stock in Transit</w:t>
      </w:r>
      <w:r w:rsidR="00DB4B9D">
        <w:rPr>
          <w:rFonts w:eastAsia="Times New Roman" w:cs="Times New Roman"/>
          <w:b/>
          <w:color w:val="000000"/>
          <w:sz w:val="24"/>
          <w:szCs w:val="24"/>
          <w:lang w:eastAsia="en-IN"/>
        </w:rPr>
        <w:t xml:space="preserve"> </w:t>
      </w:r>
    </w:p>
    <w:p w14:paraId="04F78E05" w14:textId="77777777" w:rsidR="00DB4B9D" w:rsidRDefault="00DB4B9D" w:rsidP="00C65679"/>
    <w:p w14:paraId="1D305E59" w14:textId="77777777" w:rsidR="00C65679" w:rsidRDefault="00C65679" w:rsidP="00C65679">
      <w:r>
        <w:rPr>
          <w:noProof/>
          <w:lang w:val="en-US"/>
        </w:rPr>
        <w:drawing>
          <wp:anchor distT="0" distB="0" distL="114300" distR="114300" simplePos="0" relativeHeight="251682816" behindDoc="0" locked="0" layoutInCell="1" allowOverlap="1" wp14:anchorId="06D2A426" wp14:editId="59F00185">
            <wp:simplePos x="0" y="0"/>
            <wp:positionH relativeFrom="column">
              <wp:posOffset>0</wp:posOffset>
            </wp:positionH>
            <wp:positionV relativeFrom="paragraph">
              <wp:posOffset>0</wp:posOffset>
            </wp:positionV>
            <wp:extent cx="5943600" cy="3319145"/>
            <wp:effectExtent l="0" t="0" r="0" b="0"/>
            <wp:wrapNone/>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9"/>
                    <a:stretch>
                      <a:fillRect/>
                    </a:stretch>
                  </pic:blipFill>
                  <pic:spPr>
                    <a:xfrm>
                      <a:off x="0" y="0"/>
                      <a:ext cx="5943600" cy="3319145"/>
                    </a:xfrm>
                    <a:prstGeom prst="rect">
                      <a:avLst/>
                    </a:prstGeom>
                  </pic:spPr>
                </pic:pic>
              </a:graphicData>
            </a:graphic>
          </wp:anchor>
        </w:drawing>
      </w:r>
      <w:r>
        <w:rPr>
          <w:noProof/>
          <w:lang w:val="en-US"/>
        </w:rPr>
        <w:drawing>
          <wp:anchor distT="0" distB="0" distL="114300" distR="114300" simplePos="0" relativeHeight="251683840" behindDoc="0" locked="0" layoutInCell="1" allowOverlap="1" wp14:anchorId="6777429A" wp14:editId="6542EE60">
            <wp:simplePos x="0" y="0"/>
            <wp:positionH relativeFrom="column">
              <wp:posOffset>0</wp:posOffset>
            </wp:positionH>
            <wp:positionV relativeFrom="paragraph">
              <wp:posOffset>8763000</wp:posOffset>
            </wp:positionV>
            <wp:extent cx="5943600" cy="3319145"/>
            <wp:effectExtent l="0" t="0" r="0" b="0"/>
            <wp:wrapNone/>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0"/>
                    <a:stretch>
                      <a:fillRect/>
                    </a:stretch>
                  </pic:blipFill>
                  <pic:spPr>
                    <a:xfrm>
                      <a:off x="0" y="0"/>
                      <a:ext cx="5943600" cy="3319145"/>
                    </a:xfrm>
                    <a:prstGeom prst="rect">
                      <a:avLst/>
                    </a:prstGeom>
                  </pic:spPr>
                </pic:pic>
              </a:graphicData>
            </a:graphic>
          </wp:anchor>
        </w:drawing>
      </w:r>
    </w:p>
    <w:p w14:paraId="63A03B0C" w14:textId="77777777" w:rsidR="00C65679" w:rsidRDefault="00C65679" w:rsidP="00C65679"/>
    <w:p w14:paraId="1506167A" w14:textId="77777777" w:rsidR="00C65679" w:rsidRDefault="00C65679" w:rsidP="00C65679"/>
    <w:p w14:paraId="2598F501" w14:textId="77777777" w:rsidR="00C65679" w:rsidRDefault="00C65679" w:rsidP="00C65679"/>
    <w:p w14:paraId="77FBE10E" w14:textId="77777777" w:rsidR="00C65679" w:rsidRDefault="00C65679" w:rsidP="00C65679"/>
    <w:p w14:paraId="14F5D10C" w14:textId="77777777" w:rsidR="00C65679" w:rsidRDefault="00C65679" w:rsidP="00C65679"/>
    <w:p w14:paraId="35616FAF" w14:textId="77777777" w:rsidR="00C65679" w:rsidRDefault="00C65679" w:rsidP="00C65679"/>
    <w:p w14:paraId="76065A7F" w14:textId="77777777" w:rsidR="00C65679" w:rsidRDefault="00C65679" w:rsidP="00C65679"/>
    <w:p w14:paraId="6CCAB6BD" w14:textId="77777777" w:rsidR="00C65679" w:rsidRDefault="00C65679" w:rsidP="00C65679"/>
    <w:p w14:paraId="37D17390" w14:textId="77777777" w:rsidR="00C65679" w:rsidRDefault="00C65679" w:rsidP="00C65679"/>
    <w:p w14:paraId="794B1B5F" w14:textId="77777777" w:rsidR="00C65679" w:rsidRDefault="00C65679" w:rsidP="00C65679"/>
    <w:p w14:paraId="27B586B4" w14:textId="77777777" w:rsidR="00C65679" w:rsidRDefault="00C65679" w:rsidP="00C65679">
      <w:r>
        <w:rPr>
          <w:noProof/>
          <w:lang w:val="en-US"/>
        </w:rPr>
        <w:drawing>
          <wp:inline distT="0" distB="0" distL="0" distR="0" wp14:anchorId="53BFD04F" wp14:editId="00A75513">
            <wp:extent cx="5943600" cy="23545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354580"/>
                    </a:xfrm>
                    <a:prstGeom prst="rect">
                      <a:avLst/>
                    </a:prstGeom>
                  </pic:spPr>
                </pic:pic>
              </a:graphicData>
            </a:graphic>
          </wp:inline>
        </w:drawing>
      </w:r>
    </w:p>
    <w:p w14:paraId="79FD62A8" w14:textId="77777777" w:rsidR="00C65679" w:rsidRDefault="00C65679" w:rsidP="00C65679"/>
    <w:p w14:paraId="26AFB51D" w14:textId="77777777" w:rsidR="00D10936" w:rsidRDefault="00D10936" w:rsidP="00C65679"/>
    <w:p w14:paraId="3DC3EC55" w14:textId="77777777" w:rsidR="00D10936" w:rsidRDefault="00D10936" w:rsidP="00C65679"/>
    <w:p w14:paraId="204E47B5" w14:textId="77777777" w:rsidR="00D10936" w:rsidRDefault="00D10936" w:rsidP="00C65679"/>
    <w:p w14:paraId="033E896B" w14:textId="77777777" w:rsidR="00D10936" w:rsidRDefault="00D10936" w:rsidP="00D10936"/>
    <w:p w14:paraId="7621A186" w14:textId="41B7FB03" w:rsidR="00D10936" w:rsidRDefault="00477DBE" w:rsidP="00C65679">
      <w:r>
        <w:rPr>
          <w:rFonts w:eastAsia="Times New Roman" w:cs="Times New Roman"/>
          <w:b/>
          <w:color w:val="000000"/>
          <w:sz w:val="24"/>
          <w:szCs w:val="24"/>
          <w:lang w:eastAsia="en-IN"/>
        </w:rPr>
        <w:t>Description:</w:t>
      </w:r>
      <w:r w:rsidR="0007573C">
        <w:rPr>
          <w:rFonts w:eastAsia="Times New Roman" w:cs="Times New Roman"/>
          <w:b/>
          <w:color w:val="000000"/>
          <w:sz w:val="24"/>
          <w:szCs w:val="24"/>
          <w:lang w:eastAsia="en-IN"/>
        </w:rPr>
        <w:t xml:space="preserve"> RG23D Register</w:t>
      </w:r>
    </w:p>
    <w:p w14:paraId="08BEBAE0" w14:textId="77777777" w:rsidR="00C65679" w:rsidRDefault="00C65679" w:rsidP="00C65679"/>
    <w:p w14:paraId="1813CFF6" w14:textId="77777777" w:rsidR="00C65679" w:rsidRDefault="00C65679" w:rsidP="00C65679">
      <w:r>
        <w:rPr>
          <w:noProof/>
          <w:lang w:val="en-US"/>
        </w:rPr>
        <w:drawing>
          <wp:anchor distT="0" distB="0" distL="114300" distR="114300" simplePos="0" relativeHeight="251684864" behindDoc="0" locked="0" layoutInCell="1" allowOverlap="1" wp14:anchorId="2E775C5F" wp14:editId="341F7145">
            <wp:simplePos x="0" y="0"/>
            <wp:positionH relativeFrom="column">
              <wp:posOffset>0</wp:posOffset>
            </wp:positionH>
            <wp:positionV relativeFrom="paragraph">
              <wp:posOffset>-635</wp:posOffset>
            </wp:positionV>
            <wp:extent cx="5943600" cy="3343275"/>
            <wp:effectExtent l="0" t="0" r="0" b="9525"/>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2"/>
                    <a:stretch>
                      <a:fillRect/>
                    </a:stretch>
                  </pic:blipFill>
                  <pic:spPr>
                    <a:xfrm>
                      <a:off x="0" y="0"/>
                      <a:ext cx="5943600" cy="3343275"/>
                    </a:xfrm>
                    <a:prstGeom prst="rect">
                      <a:avLst/>
                    </a:prstGeom>
                  </pic:spPr>
                </pic:pic>
              </a:graphicData>
            </a:graphic>
          </wp:anchor>
        </w:drawing>
      </w:r>
      <w:r>
        <w:rPr>
          <w:noProof/>
          <w:lang w:val="en-US"/>
        </w:rPr>
        <w:drawing>
          <wp:anchor distT="0" distB="0" distL="114300" distR="114300" simplePos="0" relativeHeight="251685888" behindDoc="0" locked="0" layoutInCell="1" allowOverlap="1" wp14:anchorId="3549315B" wp14:editId="53F7449D">
            <wp:simplePos x="0" y="0"/>
            <wp:positionH relativeFrom="column">
              <wp:posOffset>0</wp:posOffset>
            </wp:positionH>
            <wp:positionV relativeFrom="paragraph">
              <wp:posOffset>8762365</wp:posOffset>
            </wp:positionV>
            <wp:extent cx="5943600" cy="3343275"/>
            <wp:effectExtent l="0" t="0" r="0" b="9525"/>
            <wp:wrapNone/>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3"/>
                    <a:stretch>
                      <a:fillRect/>
                    </a:stretch>
                  </pic:blipFill>
                  <pic:spPr>
                    <a:xfrm>
                      <a:off x="0" y="0"/>
                      <a:ext cx="5943600" cy="3343275"/>
                    </a:xfrm>
                    <a:prstGeom prst="rect">
                      <a:avLst/>
                    </a:prstGeom>
                  </pic:spPr>
                </pic:pic>
              </a:graphicData>
            </a:graphic>
          </wp:anchor>
        </w:drawing>
      </w:r>
    </w:p>
    <w:p w14:paraId="4B1DC6C4" w14:textId="77777777" w:rsidR="00C65679" w:rsidRDefault="00C65679" w:rsidP="00C65679"/>
    <w:p w14:paraId="505F2219" w14:textId="77777777" w:rsidR="00C65679" w:rsidRDefault="00C65679" w:rsidP="00C65679"/>
    <w:p w14:paraId="6CABEB33" w14:textId="77777777" w:rsidR="00C65679" w:rsidRDefault="00C65679" w:rsidP="00C65679"/>
    <w:p w14:paraId="1A6B06BB" w14:textId="77777777" w:rsidR="00C65679" w:rsidRDefault="00C65679" w:rsidP="00C65679"/>
    <w:p w14:paraId="16EDE983" w14:textId="77777777" w:rsidR="00C65679" w:rsidRDefault="00C65679" w:rsidP="00C65679"/>
    <w:p w14:paraId="4023F532" w14:textId="77777777" w:rsidR="00C65679" w:rsidRDefault="00C65679" w:rsidP="00C65679"/>
    <w:p w14:paraId="3E825841" w14:textId="77777777" w:rsidR="00C65679" w:rsidRDefault="00C65679" w:rsidP="00C65679"/>
    <w:p w14:paraId="29808E54" w14:textId="77777777" w:rsidR="00C65679" w:rsidRDefault="00C65679" w:rsidP="00C65679"/>
    <w:p w14:paraId="43E108C1" w14:textId="77777777" w:rsidR="00C65679" w:rsidRDefault="00C65679" w:rsidP="00C65679"/>
    <w:p w14:paraId="2B199E98" w14:textId="77777777" w:rsidR="00C65679" w:rsidRDefault="00C65679" w:rsidP="00C65679"/>
    <w:p w14:paraId="10E5F5D4" w14:textId="77777777" w:rsidR="00C65679" w:rsidRDefault="00C65679" w:rsidP="00C65679"/>
    <w:p w14:paraId="611479DD" w14:textId="77777777" w:rsidR="00C65679" w:rsidRDefault="00C65679" w:rsidP="00C65679"/>
    <w:p w14:paraId="55D59C13" w14:textId="77777777" w:rsidR="00C65679" w:rsidRDefault="00C65679" w:rsidP="00C65679">
      <w:r>
        <w:rPr>
          <w:noProof/>
          <w:lang w:val="en-US"/>
        </w:rPr>
        <w:drawing>
          <wp:inline distT="0" distB="0" distL="0" distR="0" wp14:anchorId="50102758" wp14:editId="16C23722">
            <wp:extent cx="5943600" cy="24288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28875"/>
                    </a:xfrm>
                    <a:prstGeom prst="rect">
                      <a:avLst/>
                    </a:prstGeom>
                  </pic:spPr>
                </pic:pic>
              </a:graphicData>
            </a:graphic>
          </wp:inline>
        </w:drawing>
      </w:r>
    </w:p>
    <w:p w14:paraId="7ED1657B" w14:textId="77777777" w:rsidR="00C65679" w:rsidRDefault="00C65679" w:rsidP="00C65679"/>
    <w:p w14:paraId="662D6B43" w14:textId="77777777" w:rsidR="00110C8D" w:rsidRDefault="00110C8D" w:rsidP="00110C8D"/>
    <w:p w14:paraId="126274F4" w14:textId="53FB63B4" w:rsidR="00110C8D" w:rsidRDefault="00A73298" w:rsidP="00C65679">
      <w:r>
        <w:rPr>
          <w:rFonts w:eastAsia="Times New Roman" w:cs="Times New Roman"/>
          <w:b/>
          <w:color w:val="000000"/>
          <w:sz w:val="24"/>
          <w:szCs w:val="24"/>
          <w:lang w:eastAsia="en-IN"/>
        </w:rPr>
        <w:t>Description:</w:t>
      </w:r>
      <w:r w:rsidR="00110C8D">
        <w:rPr>
          <w:rFonts w:eastAsia="Times New Roman" w:cs="Times New Roman"/>
          <w:b/>
          <w:color w:val="000000"/>
          <w:sz w:val="24"/>
          <w:szCs w:val="24"/>
          <w:lang w:eastAsia="en-IN"/>
        </w:rPr>
        <w:t xml:space="preserve"> Invoice wise Stock Details</w:t>
      </w:r>
    </w:p>
    <w:p w14:paraId="422F250E" w14:textId="77777777" w:rsidR="00C65679" w:rsidRDefault="00C65679" w:rsidP="00C65679">
      <w:r>
        <w:rPr>
          <w:noProof/>
          <w:lang w:val="en-US"/>
        </w:rPr>
        <w:drawing>
          <wp:anchor distT="0" distB="0" distL="114300" distR="114300" simplePos="0" relativeHeight="251687936" behindDoc="0" locked="0" layoutInCell="1" allowOverlap="1" wp14:anchorId="33C9D6DD" wp14:editId="6144A903">
            <wp:simplePos x="0" y="0"/>
            <wp:positionH relativeFrom="column">
              <wp:posOffset>0</wp:posOffset>
            </wp:positionH>
            <wp:positionV relativeFrom="paragraph">
              <wp:posOffset>8763000</wp:posOffset>
            </wp:positionV>
            <wp:extent cx="5943600" cy="3343275"/>
            <wp:effectExtent l="0" t="0" r="0" b="9525"/>
            <wp:wrapNone/>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5"/>
                    <a:stretch>
                      <a:fillRect/>
                    </a:stretch>
                  </pic:blipFill>
                  <pic:spPr>
                    <a:xfrm>
                      <a:off x="0" y="0"/>
                      <a:ext cx="5943600" cy="3343275"/>
                    </a:xfrm>
                    <a:prstGeom prst="rect">
                      <a:avLst/>
                    </a:prstGeom>
                  </pic:spPr>
                </pic:pic>
              </a:graphicData>
            </a:graphic>
          </wp:anchor>
        </w:drawing>
      </w:r>
      <w:r>
        <w:rPr>
          <w:noProof/>
          <w:lang w:val="en-US"/>
        </w:rPr>
        <w:drawing>
          <wp:anchor distT="0" distB="0" distL="114300" distR="114300" simplePos="0" relativeHeight="251688960" behindDoc="0" locked="0" layoutInCell="1" allowOverlap="1" wp14:anchorId="2214B1EE" wp14:editId="0EFAC923">
            <wp:simplePos x="0" y="0"/>
            <wp:positionH relativeFrom="column">
              <wp:posOffset>0</wp:posOffset>
            </wp:positionH>
            <wp:positionV relativeFrom="paragraph">
              <wp:posOffset>0</wp:posOffset>
            </wp:positionV>
            <wp:extent cx="5943600" cy="3343275"/>
            <wp:effectExtent l="0" t="0" r="0" b="9525"/>
            <wp:wrapNone/>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6"/>
                    <a:stretch>
                      <a:fillRect/>
                    </a:stretch>
                  </pic:blipFill>
                  <pic:spPr>
                    <a:xfrm>
                      <a:off x="0" y="0"/>
                      <a:ext cx="5943600" cy="3343275"/>
                    </a:xfrm>
                    <a:prstGeom prst="rect">
                      <a:avLst/>
                    </a:prstGeom>
                  </pic:spPr>
                </pic:pic>
              </a:graphicData>
            </a:graphic>
          </wp:anchor>
        </w:drawing>
      </w:r>
    </w:p>
    <w:p w14:paraId="25AD7037" w14:textId="77777777" w:rsidR="00C65679" w:rsidRDefault="00C65679" w:rsidP="00C65679"/>
    <w:p w14:paraId="09B6B790" w14:textId="77777777" w:rsidR="00C65679" w:rsidRDefault="00C65679" w:rsidP="00C65679"/>
    <w:p w14:paraId="41ACD106" w14:textId="77777777" w:rsidR="00C65679" w:rsidRDefault="00C65679" w:rsidP="00C65679"/>
    <w:p w14:paraId="1DDBB87C" w14:textId="77777777" w:rsidR="00C65679" w:rsidRDefault="00C65679" w:rsidP="00C65679"/>
    <w:p w14:paraId="114136B4" w14:textId="77777777" w:rsidR="00C65679" w:rsidRDefault="00C65679" w:rsidP="00C65679"/>
    <w:p w14:paraId="0DDC6013" w14:textId="77777777" w:rsidR="00C65679" w:rsidRDefault="00C65679" w:rsidP="00C65679"/>
    <w:p w14:paraId="5A5E73B8" w14:textId="77777777" w:rsidR="00C65679" w:rsidRDefault="00C65679" w:rsidP="00C65679"/>
    <w:p w14:paraId="748A4A3C" w14:textId="77777777" w:rsidR="00C65679" w:rsidRDefault="00C65679" w:rsidP="00C65679"/>
    <w:p w14:paraId="784ECB51" w14:textId="77777777" w:rsidR="00C65679" w:rsidRDefault="00C65679" w:rsidP="00C65679"/>
    <w:p w14:paraId="01DAD572" w14:textId="77777777" w:rsidR="00C65679" w:rsidRDefault="00C65679" w:rsidP="00C65679"/>
    <w:p w14:paraId="433B22FF" w14:textId="77777777" w:rsidR="00C65679" w:rsidRDefault="00C65679" w:rsidP="00C65679"/>
    <w:p w14:paraId="265C56E9" w14:textId="77777777" w:rsidR="00C65679" w:rsidRDefault="00C65679" w:rsidP="00C65679">
      <w:r>
        <w:rPr>
          <w:noProof/>
          <w:lang w:val="en-US"/>
        </w:rPr>
        <w:drawing>
          <wp:inline distT="0" distB="0" distL="0" distR="0" wp14:anchorId="4602F6BE" wp14:editId="7AC0A53F">
            <wp:extent cx="5943600" cy="24784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78405"/>
                    </a:xfrm>
                    <a:prstGeom prst="rect">
                      <a:avLst/>
                    </a:prstGeom>
                  </pic:spPr>
                </pic:pic>
              </a:graphicData>
            </a:graphic>
          </wp:inline>
        </w:drawing>
      </w:r>
    </w:p>
    <w:p w14:paraId="3F7EEC9B" w14:textId="77777777" w:rsidR="00C65679" w:rsidRDefault="00C65679" w:rsidP="00C65679"/>
    <w:p w14:paraId="0347C67C" w14:textId="77777777" w:rsidR="00C65679" w:rsidRDefault="00C65679" w:rsidP="00C65679"/>
    <w:p w14:paraId="474B93EC" w14:textId="77777777" w:rsidR="0085012D" w:rsidRDefault="0085012D" w:rsidP="00C65679"/>
    <w:p w14:paraId="3976AF96" w14:textId="77777777" w:rsidR="0085012D" w:rsidRDefault="0085012D" w:rsidP="00C65679"/>
    <w:p w14:paraId="7FDE46AF" w14:textId="77777777" w:rsidR="0085012D" w:rsidRDefault="0085012D" w:rsidP="0085012D"/>
    <w:p w14:paraId="0D4A93C6" w14:textId="217ED83B" w:rsidR="0085012D" w:rsidRDefault="009F0497" w:rsidP="0085012D">
      <w:pPr>
        <w:rPr>
          <w:rFonts w:eastAsia="Times New Roman" w:cs="Times New Roman"/>
          <w:b/>
          <w:color w:val="000000"/>
          <w:sz w:val="24"/>
          <w:szCs w:val="24"/>
          <w:lang w:eastAsia="en-IN"/>
        </w:rPr>
      </w:pPr>
      <w:r>
        <w:rPr>
          <w:rFonts w:eastAsia="Times New Roman" w:cs="Times New Roman"/>
          <w:b/>
          <w:color w:val="000000"/>
          <w:sz w:val="24"/>
          <w:szCs w:val="24"/>
          <w:lang w:eastAsia="en-IN"/>
        </w:rPr>
        <w:t>Description:</w:t>
      </w:r>
      <w:r w:rsidR="0085012D">
        <w:rPr>
          <w:rFonts w:eastAsia="Times New Roman" w:cs="Times New Roman"/>
          <w:b/>
          <w:color w:val="000000"/>
          <w:sz w:val="24"/>
          <w:szCs w:val="24"/>
          <w:lang w:eastAsia="en-IN"/>
        </w:rPr>
        <w:t xml:space="preserve"> Location Transfer</w:t>
      </w:r>
    </w:p>
    <w:p w14:paraId="0E07302C" w14:textId="77777777" w:rsidR="0085012D" w:rsidRDefault="0085012D" w:rsidP="0085012D">
      <w:pPr>
        <w:rPr>
          <w:rFonts w:eastAsia="Times New Roman" w:cs="Times New Roman"/>
          <w:b/>
          <w:color w:val="000000"/>
          <w:sz w:val="24"/>
          <w:szCs w:val="24"/>
          <w:lang w:eastAsia="en-IN"/>
        </w:rPr>
      </w:pPr>
    </w:p>
    <w:p w14:paraId="73964428" w14:textId="77777777" w:rsidR="00C65679" w:rsidRDefault="00C65679" w:rsidP="00C65679">
      <w:r>
        <w:rPr>
          <w:noProof/>
          <w:lang w:val="en-US"/>
        </w:rPr>
        <w:drawing>
          <wp:inline distT="0" distB="0" distL="0" distR="0" wp14:anchorId="4B905401" wp14:editId="7AF3766A">
            <wp:extent cx="5943600" cy="3343275"/>
            <wp:effectExtent l="0" t="0" r="0" b="9525"/>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8"/>
                    <a:stretch>
                      <a:fillRect/>
                    </a:stretch>
                  </pic:blipFill>
                  <pic:spPr>
                    <a:xfrm>
                      <a:off x="0" y="0"/>
                      <a:ext cx="5943600" cy="3343275"/>
                    </a:xfrm>
                    <a:prstGeom prst="rect">
                      <a:avLst/>
                    </a:prstGeom>
                  </pic:spPr>
                </pic:pic>
              </a:graphicData>
            </a:graphic>
          </wp:inline>
        </w:drawing>
      </w:r>
    </w:p>
    <w:p w14:paraId="66C1ACD1" w14:textId="77777777" w:rsidR="00C65679" w:rsidRDefault="00C65679" w:rsidP="00C65679"/>
    <w:p w14:paraId="2F0FA944" w14:textId="77777777" w:rsidR="00C65679" w:rsidRDefault="00C65679" w:rsidP="00C65679"/>
    <w:p w14:paraId="06DD594B" w14:textId="77777777" w:rsidR="00C65679" w:rsidRDefault="00C65679" w:rsidP="00C65679"/>
    <w:p w14:paraId="74B73F93" w14:textId="77777777" w:rsidR="00C65679" w:rsidRDefault="00C65679" w:rsidP="00C65679"/>
    <w:p w14:paraId="350EE67C" w14:textId="77777777" w:rsidR="00C65679" w:rsidRDefault="00C65679" w:rsidP="00C65679"/>
    <w:p w14:paraId="73318EB0" w14:textId="77777777" w:rsidR="0085012D" w:rsidRDefault="0085012D" w:rsidP="00C65679"/>
    <w:p w14:paraId="4F3BEAC0" w14:textId="77777777" w:rsidR="0085012D" w:rsidRDefault="0085012D" w:rsidP="00C65679"/>
    <w:p w14:paraId="48A9A87B" w14:textId="77777777" w:rsidR="0085012D" w:rsidRDefault="0085012D" w:rsidP="00C65679"/>
    <w:p w14:paraId="2FB163A1" w14:textId="77777777" w:rsidR="0085012D" w:rsidRDefault="0085012D" w:rsidP="00C65679"/>
    <w:p w14:paraId="4347F560" w14:textId="77777777" w:rsidR="0085012D" w:rsidRDefault="0085012D" w:rsidP="00C65679"/>
    <w:p w14:paraId="3A9D2E34" w14:textId="77777777" w:rsidR="0085012D" w:rsidRDefault="0085012D" w:rsidP="00C65679"/>
    <w:p w14:paraId="3B0261EC" w14:textId="77777777" w:rsidR="0085012D" w:rsidRDefault="0085012D" w:rsidP="00C65679"/>
    <w:p w14:paraId="65737D30" w14:textId="77777777" w:rsidR="0085012D" w:rsidRDefault="0085012D" w:rsidP="00C65679"/>
    <w:p w14:paraId="1CDA2CB8" w14:textId="77777777" w:rsidR="0085012D" w:rsidRDefault="0085012D" w:rsidP="0085012D"/>
    <w:p w14:paraId="17ACF519" w14:textId="45B8C27A" w:rsidR="00C65679" w:rsidRDefault="00911FDB" w:rsidP="00C65679">
      <w:pPr>
        <w:rPr>
          <w:rFonts w:eastAsia="Times New Roman" w:cs="Times New Roman"/>
          <w:b/>
          <w:color w:val="000000"/>
          <w:sz w:val="24"/>
          <w:szCs w:val="24"/>
          <w:lang w:eastAsia="en-IN"/>
        </w:rPr>
      </w:pPr>
      <w:r>
        <w:rPr>
          <w:rFonts w:eastAsia="Times New Roman" w:cs="Times New Roman"/>
          <w:b/>
          <w:color w:val="000000"/>
          <w:sz w:val="24"/>
          <w:szCs w:val="24"/>
          <w:lang w:eastAsia="en-IN"/>
        </w:rPr>
        <w:t>Description:</w:t>
      </w:r>
      <w:r w:rsidR="0085012D">
        <w:rPr>
          <w:rFonts w:eastAsia="Times New Roman" w:cs="Times New Roman"/>
          <w:b/>
          <w:color w:val="000000"/>
          <w:sz w:val="24"/>
          <w:szCs w:val="24"/>
          <w:lang w:eastAsia="en-IN"/>
        </w:rPr>
        <w:t xml:space="preserve"> Location Transfer Listing Details</w:t>
      </w:r>
    </w:p>
    <w:p w14:paraId="51730D43" w14:textId="77777777" w:rsidR="0085012D" w:rsidRDefault="0085012D" w:rsidP="00C65679"/>
    <w:p w14:paraId="61436F96" w14:textId="77777777" w:rsidR="00C65679" w:rsidRDefault="00C65679" w:rsidP="00C65679">
      <w:r>
        <w:rPr>
          <w:noProof/>
          <w:lang w:val="en-US"/>
        </w:rPr>
        <w:drawing>
          <wp:anchor distT="0" distB="0" distL="114300" distR="114300" simplePos="0" relativeHeight="251689984" behindDoc="0" locked="0" layoutInCell="1" allowOverlap="1" wp14:anchorId="6912A85B" wp14:editId="0BD1A1F9">
            <wp:simplePos x="0" y="0"/>
            <wp:positionH relativeFrom="column">
              <wp:posOffset>0</wp:posOffset>
            </wp:positionH>
            <wp:positionV relativeFrom="paragraph">
              <wp:posOffset>-635</wp:posOffset>
            </wp:positionV>
            <wp:extent cx="5943600" cy="3343275"/>
            <wp:effectExtent l="0" t="0" r="0" b="9525"/>
            <wp:wrapNone/>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9"/>
                    <a:stretch>
                      <a:fillRect/>
                    </a:stretch>
                  </pic:blipFill>
                  <pic:spPr>
                    <a:xfrm>
                      <a:off x="0" y="0"/>
                      <a:ext cx="5943600" cy="3343275"/>
                    </a:xfrm>
                    <a:prstGeom prst="rect">
                      <a:avLst/>
                    </a:prstGeom>
                  </pic:spPr>
                </pic:pic>
              </a:graphicData>
            </a:graphic>
          </wp:anchor>
        </w:drawing>
      </w:r>
    </w:p>
    <w:p w14:paraId="731CAD79" w14:textId="77777777" w:rsidR="00C65679" w:rsidRDefault="00C65679" w:rsidP="00C65679"/>
    <w:p w14:paraId="2E37EEF3" w14:textId="77777777" w:rsidR="00C65679" w:rsidRDefault="00C65679" w:rsidP="00C65679"/>
    <w:p w14:paraId="32D69AA6" w14:textId="77777777" w:rsidR="00C65679" w:rsidRDefault="00C65679" w:rsidP="00C65679"/>
    <w:p w14:paraId="6DF798E2" w14:textId="77777777" w:rsidR="00C65679" w:rsidRDefault="00C65679" w:rsidP="00C65679"/>
    <w:p w14:paraId="4EB11A59" w14:textId="77777777" w:rsidR="00C65679" w:rsidRDefault="00C65679" w:rsidP="00C65679"/>
    <w:p w14:paraId="7B4CB919" w14:textId="77777777" w:rsidR="00C65679" w:rsidRDefault="00C65679" w:rsidP="00C65679"/>
    <w:p w14:paraId="4965DC15" w14:textId="77777777" w:rsidR="00C65679" w:rsidRDefault="00C65679" w:rsidP="00C65679"/>
    <w:p w14:paraId="63B8EFF6" w14:textId="77777777" w:rsidR="00C65679" w:rsidRDefault="00C65679" w:rsidP="00C65679"/>
    <w:p w14:paraId="48DAA481" w14:textId="77777777" w:rsidR="00C65679" w:rsidRDefault="00C65679" w:rsidP="00C65679"/>
    <w:p w14:paraId="06E5D789" w14:textId="77777777" w:rsidR="00C65679" w:rsidRDefault="00C65679" w:rsidP="00C65679"/>
    <w:p w14:paraId="3A8A611C" w14:textId="77777777" w:rsidR="00C65679" w:rsidRDefault="00C65679" w:rsidP="00C65679"/>
    <w:p w14:paraId="69BC4DCE" w14:textId="77777777" w:rsidR="00C65679" w:rsidRDefault="00C65679" w:rsidP="00C65679"/>
    <w:p w14:paraId="24720DB6" w14:textId="77777777" w:rsidR="00C65679" w:rsidRDefault="00C65679" w:rsidP="00C65679">
      <w:r>
        <w:rPr>
          <w:noProof/>
          <w:lang w:val="en-US"/>
        </w:rPr>
        <w:drawing>
          <wp:inline distT="0" distB="0" distL="0" distR="0" wp14:anchorId="043F8B0D" wp14:editId="14C6310A">
            <wp:extent cx="5943600" cy="2444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444115"/>
                    </a:xfrm>
                    <a:prstGeom prst="rect">
                      <a:avLst/>
                    </a:prstGeom>
                  </pic:spPr>
                </pic:pic>
              </a:graphicData>
            </a:graphic>
          </wp:inline>
        </w:drawing>
      </w:r>
    </w:p>
    <w:p w14:paraId="4684D6B5" w14:textId="77777777" w:rsidR="00C65679" w:rsidRDefault="00C65679" w:rsidP="00C65679">
      <w:r>
        <w:rPr>
          <w:noProof/>
          <w:lang w:val="en-US"/>
        </w:rPr>
        <w:drawing>
          <wp:anchor distT="0" distB="0" distL="114300" distR="114300" simplePos="0" relativeHeight="251686912" behindDoc="0" locked="0" layoutInCell="1" allowOverlap="1" wp14:anchorId="125412C5" wp14:editId="3E60C3A4">
            <wp:simplePos x="0" y="0"/>
            <wp:positionH relativeFrom="column">
              <wp:posOffset>0</wp:posOffset>
            </wp:positionH>
            <wp:positionV relativeFrom="paragraph">
              <wp:posOffset>8762365</wp:posOffset>
            </wp:positionV>
            <wp:extent cx="5943600" cy="3343275"/>
            <wp:effectExtent l="0" t="0" r="0" b="9525"/>
            <wp:wrapNone/>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5"/>
                    <a:stretch>
                      <a:fillRect/>
                    </a:stretch>
                  </pic:blipFill>
                  <pic:spPr>
                    <a:xfrm>
                      <a:off x="0" y="0"/>
                      <a:ext cx="5943600" cy="3343275"/>
                    </a:xfrm>
                    <a:prstGeom prst="rect">
                      <a:avLst/>
                    </a:prstGeom>
                  </pic:spPr>
                </pic:pic>
              </a:graphicData>
            </a:graphic>
          </wp:anchor>
        </w:drawing>
      </w:r>
    </w:p>
    <w:p w14:paraId="72331FE3" w14:textId="77777777" w:rsidR="00EA717C" w:rsidRDefault="00EA717C" w:rsidP="000E29E1">
      <w:pPr>
        <w:pStyle w:val="ListParagraph"/>
        <w:rPr>
          <w:rFonts w:eastAsia="Times New Roman" w:cs="Times New Roman"/>
          <w:b/>
          <w:color w:val="000000"/>
          <w:sz w:val="24"/>
          <w:szCs w:val="24"/>
          <w:lang w:eastAsia="en-IN"/>
        </w:rPr>
      </w:pPr>
    </w:p>
    <w:p w14:paraId="0499E350" w14:textId="39A35E0D" w:rsidR="00953D23" w:rsidRDefault="000B1F61" w:rsidP="000E29E1">
      <w:pPr>
        <w:pStyle w:val="ListParagraph"/>
        <w:rPr>
          <w:rFonts w:eastAsia="Times New Roman" w:cs="Times New Roman"/>
          <w:b/>
          <w:color w:val="000000"/>
          <w:sz w:val="24"/>
          <w:szCs w:val="24"/>
          <w:lang w:eastAsia="en-IN"/>
        </w:rPr>
      </w:pPr>
      <w:r>
        <w:rPr>
          <w:rFonts w:eastAsia="Times New Roman" w:cs="Times New Roman"/>
          <w:b/>
          <w:color w:val="000000"/>
          <w:sz w:val="24"/>
          <w:szCs w:val="24"/>
          <w:lang w:eastAsia="en-IN"/>
        </w:rPr>
        <w:t xml:space="preserve">Description  </w:t>
      </w:r>
      <w:r w:rsidRPr="00C65679">
        <w:rPr>
          <w:rFonts w:eastAsia="Times New Roman" w:cs="Times New Roman"/>
          <w:b/>
          <w:color w:val="000000"/>
          <w:sz w:val="24"/>
          <w:szCs w:val="24"/>
          <w:lang w:eastAsia="en-IN"/>
        </w:rPr>
        <w:t>:</w:t>
      </w:r>
      <w:r>
        <w:rPr>
          <w:rFonts w:eastAsia="Times New Roman" w:cs="Times New Roman"/>
          <w:b/>
          <w:color w:val="000000"/>
          <w:sz w:val="24"/>
          <w:szCs w:val="24"/>
          <w:lang w:eastAsia="en-IN"/>
        </w:rPr>
        <w:t xml:space="preserve"> GTA Invoice.</w:t>
      </w:r>
    </w:p>
    <w:p w14:paraId="07D96279" w14:textId="77777777" w:rsidR="000B1F61" w:rsidRDefault="000B1F61" w:rsidP="000E29E1">
      <w:pPr>
        <w:pStyle w:val="ListParagraph"/>
        <w:rPr>
          <w:rFonts w:eastAsia="Times New Roman" w:cs="Times New Roman"/>
          <w:b/>
          <w:color w:val="000000"/>
          <w:sz w:val="24"/>
          <w:szCs w:val="24"/>
          <w:lang w:eastAsia="en-IN"/>
        </w:rPr>
      </w:pPr>
    </w:p>
    <w:p w14:paraId="4B5BE500" w14:textId="4753E8DB" w:rsidR="000B1F61" w:rsidRDefault="00330F44" w:rsidP="000E29E1">
      <w:pPr>
        <w:pStyle w:val="ListParagraph"/>
        <w:rPr>
          <w:rFonts w:eastAsia="Times New Roman" w:cs="Times New Roman"/>
          <w:b/>
          <w:color w:val="000000"/>
          <w:sz w:val="24"/>
          <w:szCs w:val="24"/>
          <w:lang w:eastAsia="en-IN"/>
        </w:rPr>
      </w:pPr>
      <w:r>
        <w:rPr>
          <w:noProof/>
          <w:lang w:val="en-US"/>
        </w:rPr>
        <w:drawing>
          <wp:inline distT="0" distB="0" distL="0" distR="0" wp14:anchorId="7918E41C" wp14:editId="3ECEDC16">
            <wp:extent cx="6096000" cy="3752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1"/>
                    <a:stretch>
                      <a:fillRect/>
                    </a:stretch>
                  </pic:blipFill>
                  <pic:spPr>
                    <a:xfrm>
                      <a:off x="0" y="0"/>
                      <a:ext cx="6096000" cy="3752850"/>
                    </a:xfrm>
                    <a:prstGeom prst="rect">
                      <a:avLst/>
                    </a:prstGeom>
                  </pic:spPr>
                </pic:pic>
              </a:graphicData>
            </a:graphic>
          </wp:inline>
        </w:drawing>
      </w:r>
    </w:p>
    <w:p w14:paraId="1CAF8848" w14:textId="77777777" w:rsidR="000B1F61" w:rsidRDefault="000B1F61" w:rsidP="000E29E1">
      <w:pPr>
        <w:pStyle w:val="ListParagraph"/>
        <w:rPr>
          <w:rFonts w:eastAsia="Times New Roman" w:cs="Times New Roman"/>
          <w:b/>
          <w:color w:val="000000"/>
          <w:sz w:val="24"/>
          <w:szCs w:val="24"/>
          <w:lang w:eastAsia="en-IN"/>
        </w:rPr>
      </w:pPr>
    </w:p>
    <w:p w14:paraId="76A381FF" w14:textId="77777777" w:rsidR="00330F44" w:rsidRDefault="00330F44" w:rsidP="000E29E1">
      <w:pPr>
        <w:pStyle w:val="ListParagraph"/>
        <w:rPr>
          <w:rFonts w:eastAsia="Times New Roman" w:cs="Times New Roman"/>
          <w:b/>
          <w:color w:val="000000"/>
          <w:sz w:val="24"/>
          <w:szCs w:val="24"/>
          <w:lang w:eastAsia="en-IN"/>
        </w:rPr>
      </w:pPr>
    </w:p>
    <w:p w14:paraId="79BF1C4D" w14:textId="62CBB5D1" w:rsidR="00330F44" w:rsidRDefault="00330F44" w:rsidP="000E29E1">
      <w:pPr>
        <w:pStyle w:val="ListParagraph"/>
        <w:rPr>
          <w:rFonts w:eastAsia="Times New Roman" w:cs="Times New Roman"/>
          <w:b/>
          <w:color w:val="000000"/>
          <w:sz w:val="24"/>
          <w:szCs w:val="24"/>
          <w:lang w:eastAsia="en-IN"/>
        </w:rPr>
      </w:pPr>
      <w:r>
        <w:rPr>
          <w:noProof/>
          <w:lang w:val="en-US"/>
        </w:rPr>
        <w:drawing>
          <wp:inline distT="0" distB="0" distL="0" distR="0" wp14:anchorId="3C0B0531" wp14:editId="06B7A561">
            <wp:extent cx="6019800" cy="3752850"/>
            <wp:effectExtent l="0" t="0" r="0" b="0"/>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2"/>
                    <a:stretch>
                      <a:fillRect/>
                    </a:stretch>
                  </pic:blipFill>
                  <pic:spPr>
                    <a:xfrm>
                      <a:off x="0" y="0"/>
                      <a:ext cx="6019800" cy="3752850"/>
                    </a:xfrm>
                    <a:prstGeom prst="rect">
                      <a:avLst/>
                    </a:prstGeom>
                  </pic:spPr>
                </pic:pic>
              </a:graphicData>
            </a:graphic>
          </wp:inline>
        </w:drawing>
      </w:r>
    </w:p>
    <w:p w14:paraId="150BFC43" w14:textId="77777777" w:rsidR="000B1F61" w:rsidRDefault="000B1F61" w:rsidP="000E29E1">
      <w:pPr>
        <w:pStyle w:val="ListParagraph"/>
        <w:rPr>
          <w:b/>
          <w:sz w:val="28"/>
          <w:szCs w:val="28"/>
        </w:rPr>
      </w:pPr>
    </w:p>
    <w:p w14:paraId="6E2FDD65" w14:textId="6037254C" w:rsidR="00E45507" w:rsidRDefault="00B156F7" w:rsidP="000E29E1">
      <w:pPr>
        <w:pStyle w:val="ListParagraph"/>
        <w:rPr>
          <w:rFonts w:eastAsia="Times New Roman" w:cs="Times New Roman"/>
          <w:b/>
          <w:color w:val="000000"/>
          <w:sz w:val="24"/>
          <w:szCs w:val="24"/>
          <w:lang w:eastAsia="en-IN"/>
        </w:rPr>
      </w:pPr>
      <w:r>
        <w:rPr>
          <w:rFonts w:eastAsia="Times New Roman" w:cs="Times New Roman"/>
          <w:b/>
          <w:color w:val="000000"/>
          <w:sz w:val="24"/>
          <w:szCs w:val="24"/>
          <w:lang w:eastAsia="en-IN"/>
        </w:rPr>
        <w:t>Description:</w:t>
      </w:r>
      <w:r w:rsidR="00E45507">
        <w:rPr>
          <w:rFonts w:eastAsia="Times New Roman" w:cs="Times New Roman"/>
          <w:b/>
          <w:color w:val="000000"/>
          <w:sz w:val="24"/>
          <w:szCs w:val="24"/>
          <w:lang w:eastAsia="en-IN"/>
        </w:rPr>
        <w:t xml:space="preserve"> Order Status</w:t>
      </w:r>
    </w:p>
    <w:p w14:paraId="5BBE5E21" w14:textId="77777777" w:rsidR="00E45507" w:rsidRDefault="00E45507" w:rsidP="000E29E1">
      <w:pPr>
        <w:pStyle w:val="ListParagraph"/>
        <w:rPr>
          <w:rFonts w:eastAsia="Times New Roman" w:cs="Times New Roman"/>
          <w:b/>
          <w:color w:val="000000"/>
          <w:sz w:val="24"/>
          <w:szCs w:val="24"/>
          <w:lang w:eastAsia="en-IN"/>
        </w:rPr>
      </w:pPr>
    </w:p>
    <w:p w14:paraId="4E045CC3" w14:textId="03EEABA5" w:rsidR="00E45507" w:rsidRDefault="00E45507" w:rsidP="000E29E1">
      <w:pPr>
        <w:pStyle w:val="ListParagraph"/>
        <w:rPr>
          <w:rFonts w:eastAsia="Times New Roman" w:cs="Times New Roman"/>
          <w:b/>
          <w:color w:val="000000"/>
          <w:sz w:val="24"/>
          <w:szCs w:val="24"/>
          <w:lang w:eastAsia="en-IN"/>
        </w:rPr>
      </w:pPr>
      <w:r>
        <w:rPr>
          <w:noProof/>
          <w:lang w:val="en-US"/>
        </w:rPr>
        <w:drawing>
          <wp:inline distT="0" distB="0" distL="0" distR="0" wp14:anchorId="763B8811" wp14:editId="4973B6AF">
            <wp:extent cx="6038850" cy="375285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3"/>
                    <a:stretch>
                      <a:fillRect/>
                    </a:stretch>
                  </pic:blipFill>
                  <pic:spPr>
                    <a:xfrm>
                      <a:off x="0" y="0"/>
                      <a:ext cx="6038850" cy="3752850"/>
                    </a:xfrm>
                    <a:prstGeom prst="rect">
                      <a:avLst/>
                    </a:prstGeom>
                  </pic:spPr>
                </pic:pic>
              </a:graphicData>
            </a:graphic>
          </wp:inline>
        </w:drawing>
      </w:r>
    </w:p>
    <w:p w14:paraId="292F5BC6" w14:textId="77777777" w:rsidR="008363C8" w:rsidRDefault="008363C8" w:rsidP="000E29E1">
      <w:pPr>
        <w:pStyle w:val="ListParagraph"/>
        <w:rPr>
          <w:rFonts w:eastAsia="Times New Roman" w:cs="Times New Roman"/>
          <w:b/>
          <w:color w:val="000000"/>
          <w:sz w:val="24"/>
          <w:szCs w:val="24"/>
          <w:lang w:eastAsia="en-IN"/>
        </w:rPr>
      </w:pPr>
    </w:p>
    <w:p w14:paraId="18E0875C" w14:textId="2C236452" w:rsidR="008363C8" w:rsidRDefault="008363C8" w:rsidP="000E29E1">
      <w:pPr>
        <w:pStyle w:val="ListParagraph"/>
        <w:rPr>
          <w:rFonts w:eastAsia="Times New Roman" w:cs="Times New Roman"/>
          <w:b/>
          <w:color w:val="000000"/>
          <w:sz w:val="24"/>
          <w:szCs w:val="24"/>
          <w:lang w:eastAsia="en-IN"/>
        </w:rPr>
      </w:pPr>
      <w:r>
        <w:rPr>
          <w:noProof/>
          <w:lang w:val="en-US"/>
        </w:rPr>
        <w:drawing>
          <wp:inline distT="0" distB="0" distL="0" distR="0" wp14:anchorId="64CC7813" wp14:editId="189F928B">
            <wp:extent cx="6143625" cy="3752850"/>
            <wp:effectExtent l="0" t="0" r="9525" b="0"/>
            <wp:docPr id="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4"/>
                    <a:stretch>
                      <a:fillRect/>
                    </a:stretch>
                  </pic:blipFill>
                  <pic:spPr>
                    <a:xfrm>
                      <a:off x="0" y="0"/>
                      <a:ext cx="6143625" cy="3752850"/>
                    </a:xfrm>
                    <a:prstGeom prst="rect">
                      <a:avLst/>
                    </a:prstGeom>
                  </pic:spPr>
                </pic:pic>
              </a:graphicData>
            </a:graphic>
          </wp:inline>
        </w:drawing>
      </w:r>
    </w:p>
    <w:p w14:paraId="5F701C9B" w14:textId="2BD9FD68" w:rsidR="00A94D85" w:rsidRDefault="004B4757" w:rsidP="00A94D85">
      <w:pPr>
        <w:pStyle w:val="ListParagraph"/>
        <w:rPr>
          <w:rFonts w:eastAsia="Times New Roman" w:cs="Times New Roman"/>
          <w:b/>
          <w:color w:val="000000"/>
          <w:sz w:val="24"/>
          <w:szCs w:val="24"/>
          <w:lang w:eastAsia="en-IN"/>
        </w:rPr>
      </w:pPr>
      <w:r>
        <w:rPr>
          <w:rFonts w:eastAsia="Times New Roman" w:cs="Times New Roman"/>
          <w:b/>
          <w:color w:val="000000"/>
          <w:sz w:val="24"/>
          <w:szCs w:val="24"/>
          <w:lang w:eastAsia="en-IN"/>
        </w:rPr>
        <w:t>Description:</w:t>
      </w:r>
      <w:r w:rsidR="00A94D85">
        <w:rPr>
          <w:rFonts w:eastAsia="Times New Roman" w:cs="Times New Roman"/>
          <w:b/>
          <w:color w:val="000000"/>
          <w:sz w:val="24"/>
          <w:szCs w:val="24"/>
          <w:lang w:eastAsia="en-IN"/>
        </w:rPr>
        <w:t xml:space="preserve"> Dispatch Report</w:t>
      </w:r>
    </w:p>
    <w:p w14:paraId="6C5306E5" w14:textId="77777777" w:rsidR="00A94D85" w:rsidRDefault="00A94D85" w:rsidP="00A94D85">
      <w:pPr>
        <w:pStyle w:val="ListParagraph"/>
        <w:rPr>
          <w:rFonts w:eastAsia="Times New Roman" w:cs="Times New Roman"/>
          <w:b/>
          <w:color w:val="000000"/>
          <w:sz w:val="24"/>
          <w:szCs w:val="24"/>
          <w:lang w:eastAsia="en-IN"/>
        </w:rPr>
      </w:pPr>
    </w:p>
    <w:p w14:paraId="4FA04919" w14:textId="2C681581" w:rsidR="00A94D85" w:rsidRDefault="00A94D85" w:rsidP="00A94D85">
      <w:pPr>
        <w:pStyle w:val="ListParagraph"/>
        <w:rPr>
          <w:rFonts w:eastAsia="Times New Roman" w:cs="Times New Roman"/>
          <w:b/>
          <w:color w:val="000000"/>
          <w:sz w:val="24"/>
          <w:szCs w:val="24"/>
          <w:lang w:eastAsia="en-IN"/>
        </w:rPr>
      </w:pPr>
      <w:r>
        <w:rPr>
          <w:noProof/>
          <w:lang w:val="en-US"/>
        </w:rPr>
        <w:drawing>
          <wp:inline distT="0" distB="0" distL="0" distR="0" wp14:anchorId="300DB03C" wp14:editId="63E12E70">
            <wp:extent cx="6191250" cy="375285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5"/>
                    <a:stretch>
                      <a:fillRect/>
                    </a:stretch>
                  </pic:blipFill>
                  <pic:spPr>
                    <a:xfrm>
                      <a:off x="0" y="0"/>
                      <a:ext cx="6191250" cy="3752850"/>
                    </a:xfrm>
                    <a:prstGeom prst="rect">
                      <a:avLst/>
                    </a:prstGeom>
                  </pic:spPr>
                </pic:pic>
              </a:graphicData>
            </a:graphic>
          </wp:inline>
        </w:drawing>
      </w:r>
    </w:p>
    <w:p w14:paraId="20358288" w14:textId="77777777" w:rsidR="00BE24FC" w:rsidRDefault="00BE24FC" w:rsidP="00A94D85">
      <w:pPr>
        <w:pStyle w:val="ListParagraph"/>
        <w:rPr>
          <w:rFonts w:eastAsia="Times New Roman" w:cs="Times New Roman"/>
          <w:b/>
          <w:color w:val="000000"/>
          <w:sz w:val="24"/>
          <w:szCs w:val="24"/>
          <w:lang w:eastAsia="en-IN"/>
        </w:rPr>
      </w:pPr>
    </w:p>
    <w:p w14:paraId="3FDD62F7" w14:textId="1E9AA261" w:rsidR="00BE24FC" w:rsidRDefault="00BE24FC" w:rsidP="00A94D85">
      <w:pPr>
        <w:pStyle w:val="ListParagraph"/>
        <w:rPr>
          <w:rFonts w:eastAsia="Times New Roman" w:cs="Times New Roman"/>
          <w:b/>
          <w:color w:val="000000"/>
          <w:sz w:val="24"/>
          <w:szCs w:val="24"/>
          <w:lang w:eastAsia="en-IN"/>
        </w:rPr>
      </w:pPr>
      <w:r>
        <w:rPr>
          <w:noProof/>
          <w:lang w:val="en-US"/>
        </w:rPr>
        <w:drawing>
          <wp:inline distT="0" distB="0" distL="0" distR="0" wp14:anchorId="2D541870" wp14:editId="1B721E32">
            <wp:extent cx="6229350" cy="3752850"/>
            <wp:effectExtent l="0" t="0" r="0" b="0"/>
            <wp:docPr id="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6"/>
                    <a:stretch>
                      <a:fillRect/>
                    </a:stretch>
                  </pic:blipFill>
                  <pic:spPr>
                    <a:xfrm>
                      <a:off x="0" y="0"/>
                      <a:ext cx="6229350" cy="3752850"/>
                    </a:xfrm>
                    <a:prstGeom prst="rect">
                      <a:avLst/>
                    </a:prstGeom>
                  </pic:spPr>
                </pic:pic>
              </a:graphicData>
            </a:graphic>
          </wp:inline>
        </w:drawing>
      </w:r>
    </w:p>
    <w:p w14:paraId="104B0C3B" w14:textId="77777777" w:rsidR="006F06F2" w:rsidRDefault="006F06F2" w:rsidP="000E29E1">
      <w:pPr>
        <w:pStyle w:val="ListParagraph"/>
        <w:rPr>
          <w:b/>
          <w:sz w:val="28"/>
          <w:szCs w:val="28"/>
        </w:rPr>
      </w:pPr>
    </w:p>
    <w:p w14:paraId="2A20FB84" w14:textId="77777777" w:rsidR="006F06F2" w:rsidRDefault="006F06F2" w:rsidP="000E29E1">
      <w:pPr>
        <w:pStyle w:val="ListParagraph"/>
        <w:rPr>
          <w:b/>
          <w:sz w:val="28"/>
          <w:szCs w:val="28"/>
        </w:rPr>
      </w:pPr>
    </w:p>
    <w:p w14:paraId="1EB23660" w14:textId="6DC3C733" w:rsidR="000E29E1" w:rsidRDefault="00953D23" w:rsidP="000E29E1">
      <w:pPr>
        <w:pStyle w:val="ListParagraph"/>
        <w:rPr>
          <w:b/>
          <w:sz w:val="28"/>
          <w:szCs w:val="28"/>
        </w:rPr>
      </w:pPr>
      <w:r>
        <w:rPr>
          <w:b/>
          <w:sz w:val="28"/>
          <w:szCs w:val="28"/>
        </w:rPr>
        <w:t xml:space="preserve">Some </w:t>
      </w:r>
      <w:commentRangeStart w:id="1"/>
      <w:r w:rsidR="000E29E1" w:rsidRPr="00125F5F">
        <w:rPr>
          <w:b/>
          <w:sz w:val="28"/>
          <w:szCs w:val="28"/>
        </w:rPr>
        <w:t>Common</w:t>
      </w:r>
      <w:commentRangeEnd w:id="1"/>
      <w:r w:rsidR="00BC3566">
        <w:rPr>
          <w:rStyle w:val="CommentReference"/>
        </w:rPr>
        <w:commentReference w:id="1"/>
      </w:r>
      <w:r w:rsidR="000E29E1" w:rsidRPr="00125F5F">
        <w:rPr>
          <w:b/>
          <w:sz w:val="28"/>
          <w:szCs w:val="28"/>
        </w:rPr>
        <w:t xml:space="preserve"> </w:t>
      </w:r>
      <w:r w:rsidR="006E7699" w:rsidRPr="00125F5F">
        <w:rPr>
          <w:b/>
          <w:sz w:val="28"/>
          <w:szCs w:val="28"/>
        </w:rPr>
        <w:t>Points:</w:t>
      </w:r>
    </w:p>
    <w:p w14:paraId="36DE25C5" w14:textId="77777777" w:rsidR="00BD2309" w:rsidRDefault="00BD2309" w:rsidP="000E29E1">
      <w:pPr>
        <w:pStyle w:val="ListParagraph"/>
        <w:rPr>
          <w:b/>
          <w:sz w:val="28"/>
          <w:szCs w:val="28"/>
        </w:rPr>
      </w:pPr>
    </w:p>
    <w:p w14:paraId="35DCD133" w14:textId="77777777" w:rsidR="000E29E1" w:rsidRDefault="000E29E1" w:rsidP="000E29E1">
      <w:pPr>
        <w:pStyle w:val="ListParagraph"/>
        <w:numPr>
          <w:ilvl w:val="0"/>
          <w:numId w:val="4"/>
        </w:numPr>
      </w:pPr>
      <w:r>
        <w:t>Custom buttons should have proper icons cross verified from UI guidelines document.</w:t>
      </w:r>
    </w:p>
    <w:p w14:paraId="73526093" w14:textId="77777777" w:rsidR="000E29E1" w:rsidRDefault="000E29E1" w:rsidP="000E29E1">
      <w:pPr>
        <w:pStyle w:val="ListParagraph"/>
        <w:numPr>
          <w:ilvl w:val="0"/>
          <w:numId w:val="4"/>
        </w:numPr>
      </w:pPr>
      <w:r>
        <w:t>Radio buttons and checkboxes should be on left and its label should be right on selection screen.</w:t>
      </w:r>
    </w:p>
    <w:p w14:paraId="3A4FD972" w14:textId="77777777" w:rsidR="000E29E1" w:rsidRDefault="000E29E1" w:rsidP="000E29E1">
      <w:pPr>
        <w:pStyle w:val="ListParagraph"/>
        <w:numPr>
          <w:ilvl w:val="0"/>
          <w:numId w:val="4"/>
        </w:numPr>
      </w:pPr>
      <w:r>
        <w:t>If more than 5 radio buttons are there on selection screen, dropdown for choice selection should be given.</w:t>
      </w:r>
    </w:p>
    <w:p w14:paraId="2455AF93" w14:textId="77777777" w:rsidR="000E29E1" w:rsidRDefault="000E29E1" w:rsidP="000E29E1">
      <w:pPr>
        <w:pStyle w:val="ListParagraph"/>
        <w:numPr>
          <w:ilvl w:val="0"/>
          <w:numId w:val="4"/>
        </w:numPr>
      </w:pPr>
      <w:r>
        <w:t>Blank layout, blank ALV should not be displayed. IF data doesn't exist for particular data, message should be displayed as 'No data to display'.</w:t>
      </w:r>
    </w:p>
    <w:p w14:paraId="063D66FC" w14:textId="77777777" w:rsidR="000E29E1" w:rsidRDefault="000E29E1" w:rsidP="000E29E1">
      <w:pPr>
        <w:pStyle w:val="ListParagraph"/>
        <w:numPr>
          <w:ilvl w:val="0"/>
          <w:numId w:val="4"/>
        </w:numPr>
      </w:pPr>
      <w:r>
        <w:t>On screens, frame inside frame should not be there.</w:t>
      </w:r>
    </w:p>
    <w:p w14:paraId="7CA47715" w14:textId="77777777" w:rsidR="000E29E1" w:rsidRDefault="000E29E1" w:rsidP="000E29E1">
      <w:pPr>
        <w:pStyle w:val="ListParagraph"/>
        <w:numPr>
          <w:ilvl w:val="0"/>
          <w:numId w:val="4"/>
        </w:numPr>
      </w:pPr>
      <w:r>
        <w:t xml:space="preserve">Explicit Download functionality as well as button for the same should </w:t>
      </w:r>
      <w:r w:rsidR="00C513DD">
        <w:t>not visible</w:t>
      </w:r>
      <w:r>
        <w:t xml:space="preserve"> on screen.</w:t>
      </w:r>
    </w:p>
    <w:p w14:paraId="4C7960E8" w14:textId="77777777" w:rsidR="000E29E1" w:rsidRDefault="000E29E1" w:rsidP="000E29E1">
      <w:pPr>
        <w:pStyle w:val="ListParagraph"/>
        <w:numPr>
          <w:ilvl w:val="0"/>
          <w:numId w:val="4"/>
        </w:numPr>
      </w:pPr>
      <w:r>
        <w:t xml:space="preserve">Field output in ALV or table control should not have leading </w:t>
      </w:r>
      <w:r w:rsidR="00C513DD">
        <w:t>zeros</w:t>
      </w:r>
      <w:r>
        <w:t>.</w:t>
      </w:r>
    </w:p>
    <w:p w14:paraId="67877CEB" w14:textId="77777777" w:rsidR="000E29E1" w:rsidRDefault="000E29E1" w:rsidP="000E29E1">
      <w:pPr>
        <w:pStyle w:val="ListParagraph"/>
        <w:numPr>
          <w:ilvl w:val="0"/>
          <w:numId w:val="4"/>
        </w:numPr>
      </w:pPr>
      <w:r>
        <w:t>Avoid spelling mistakes.</w:t>
      </w:r>
    </w:p>
    <w:p w14:paraId="0807815E" w14:textId="22FAB204" w:rsidR="007B181D" w:rsidRDefault="007B181D" w:rsidP="000E29E1">
      <w:pPr>
        <w:pStyle w:val="ListParagraph"/>
        <w:numPr>
          <w:ilvl w:val="0"/>
          <w:numId w:val="4"/>
        </w:numPr>
      </w:pPr>
      <w:r>
        <w:t>Proper test data needed for UI Check.</w:t>
      </w:r>
    </w:p>
    <w:p w14:paraId="770DD7F6" w14:textId="77777777" w:rsidR="00DA0EBE" w:rsidRDefault="00DA0EBE" w:rsidP="00DA0EBE">
      <w:pPr>
        <w:pStyle w:val="ListParagraph"/>
      </w:pPr>
    </w:p>
    <w:p w14:paraId="6922E6F6" w14:textId="5423B669" w:rsidR="00DA0EBE" w:rsidRDefault="00DA0EBE" w:rsidP="00DA0EBE">
      <w:pPr>
        <w:pStyle w:val="ListParagraph"/>
      </w:pPr>
    </w:p>
    <w:p w14:paraId="7B034919" w14:textId="6ED200E4" w:rsidR="008A0828" w:rsidRDefault="008A0828" w:rsidP="001C28D9">
      <w:pPr>
        <w:pStyle w:val="ListParagraph"/>
        <w:rPr>
          <w:b/>
          <w:sz w:val="28"/>
          <w:szCs w:val="28"/>
        </w:rPr>
      </w:pPr>
      <w:r w:rsidRPr="008A0828">
        <w:rPr>
          <w:b/>
          <w:sz w:val="28"/>
          <w:szCs w:val="28"/>
        </w:rPr>
        <w:t xml:space="preserve">UI Guidelines </w:t>
      </w:r>
      <w:r w:rsidR="00CF6F97" w:rsidRPr="008A0828">
        <w:rPr>
          <w:b/>
          <w:sz w:val="28"/>
          <w:szCs w:val="28"/>
        </w:rPr>
        <w:t>Checklist:</w:t>
      </w:r>
    </w:p>
    <w:p w14:paraId="48184D33" w14:textId="77777777" w:rsidR="003F58EA" w:rsidRDefault="003F58EA" w:rsidP="001C28D9">
      <w:pPr>
        <w:pStyle w:val="ListParagraph"/>
        <w:rPr>
          <w:b/>
          <w:sz w:val="28"/>
          <w:szCs w:val="28"/>
        </w:rPr>
      </w:pPr>
    </w:p>
    <w:p w14:paraId="675686F3" w14:textId="77777777" w:rsidR="003F58EA" w:rsidRPr="008A0828" w:rsidRDefault="00323989" w:rsidP="001C28D9">
      <w:pPr>
        <w:pStyle w:val="ListParagraph"/>
        <w:rPr>
          <w:b/>
          <w:sz w:val="28"/>
          <w:szCs w:val="28"/>
        </w:rPr>
      </w:pPr>
      <w:r>
        <w:rPr>
          <w:b/>
          <w:sz w:val="28"/>
          <w:szCs w:val="28"/>
        </w:rPr>
        <w:object w:dxaOrig="1534" w:dyaOrig="994" w14:anchorId="626A00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89" o:title=""/>
          </v:shape>
          <o:OLEObject Type="Embed" ProgID="Excel.Sheet.12" ShapeID="_x0000_i1025" DrawAspect="Icon" ObjectID="_1490003576" r:id="rId190"/>
        </w:object>
      </w:r>
    </w:p>
    <w:p w14:paraId="7D8407EB" w14:textId="77777777" w:rsidR="006319A4" w:rsidRPr="00125F5F" w:rsidRDefault="006319A4" w:rsidP="006319A4">
      <w:pPr>
        <w:pStyle w:val="ListParagraph"/>
      </w:pPr>
      <w:r>
        <w:t xml:space="preserve"> </w:t>
      </w:r>
    </w:p>
    <w:sectPr w:rsidR="006319A4" w:rsidRPr="00125F5F" w:rsidSect="00484F1F">
      <w:headerReference w:type="even" r:id="rId191"/>
      <w:headerReference w:type="default" r:id="rId192"/>
      <w:footerReference w:type="default" r:id="rId193"/>
      <w:headerReference w:type="first" r:id="rId194"/>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Kamlesh J Kumar (Consultant)" w:date="2013-09-11T18:03:00Z" w:initials="KJK(">
    <w:p w14:paraId="1798E322" w14:textId="77777777" w:rsidR="007A7259" w:rsidRDefault="007A7259">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98E32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A2E94" w14:textId="77777777" w:rsidR="007A7259" w:rsidRDefault="007A7259" w:rsidP="00484F1F">
      <w:pPr>
        <w:spacing w:after="0" w:line="240" w:lineRule="auto"/>
      </w:pPr>
      <w:r>
        <w:separator/>
      </w:r>
    </w:p>
  </w:endnote>
  <w:endnote w:type="continuationSeparator" w:id="0">
    <w:p w14:paraId="56A2842F" w14:textId="77777777" w:rsidR="007A7259" w:rsidRDefault="007A7259" w:rsidP="00484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CC0B2" w14:textId="77777777" w:rsidR="007A7259" w:rsidRDefault="007A7259" w:rsidP="00ED2D63">
    <w:pPr>
      <w:pStyle w:val="Footer"/>
      <w:tabs>
        <w:tab w:val="clear" w:pos="9026"/>
        <w:tab w:val="right" w:pos="10490"/>
      </w:tabs>
    </w:pPr>
    <w:r>
      <w:t xml:space="preserve">UI Guidelines Document                                                           </w:t>
    </w:r>
    <w:sdt>
      <w:sdtPr>
        <w:id w:val="-2150482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B0185">
          <w:rPr>
            <w:noProof/>
          </w:rPr>
          <w:t>1</w:t>
        </w:r>
        <w:r>
          <w:rPr>
            <w:noProof/>
          </w:rPr>
          <w:fldChar w:fldCharType="end"/>
        </w:r>
      </w:sdtContent>
    </w:sdt>
    <w:r>
      <w:rPr>
        <w:noProof/>
      </w:rPr>
      <w:tab/>
      <w:t xml:space="preserve">                           SAP R/3 and Webdynpro ABAP Developments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CDE085" w14:textId="77777777" w:rsidR="007A7259" w:rsidRDefault="007A7259" w:rsidP="00484F1F">
      <w:pPr>
        <w:spacing w:after="0" w:line="240" w:lineRule="auto"/>
      </w:pPr>
      <w:r>
        <w:separator/>
      </w:r>
    </w:p>
  </w:footnote>
  <w:footnote w:type="continuationSeparator" w:id="0">
    <w:p w14:paraId="77E95315" w14:textId="77777777" w:rsidR="007A7259" w:rsidRDefault="007A7259" w:rsidP="00484F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1AD9E" w14:textId="77777777" w:rsidR="007A7259" w:rsidRDefault="000B0185">
    <w:pPr>
      <w:pStyle w:val="Header"/>
    </w:pPr>
    <w:r>
      <w:rPr>
        <w:noProof/>
        <w:lang w:eastAsia="en-IN"/>
      </w:rPr>
      <w:pict w14:anchorId="3D45D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21657" o:spid="_x0000_s2053" type="#_x0000_t75" style="position:absolute;margin-left:0;margin-top:0;width:258.75pt;height:300pt;z-index:-251657216;mso-position-horizontal:center;mso-position-horizontal-relative:margin;mso-position-vertical:center;mso-position-vertical-relative:margin" o:allowincell="f">
          <v:imagedata r:id="rId1" o:title="ril_logo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AECA6" w14:textId="77777777" w:rsidR="007A7259" w:rsidRDefault="000B0185">
    <w:pPr>
      <w:pStyle w:val="Header"/>
    </w:pPr>
    <w:r>
      <w:rPr>
        <w:noProof/>
        <w:lang w:eastAsia="en-IN"/>
      </w:rPr>
      <w:pict w14:anchorId="3B84BD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21658" o:spid="_x0000_s2054" type="#_x0000_t75" style="position:absolute;margin-left:0;margin-top:0;width:258.75pt;height:300pt;z-index:-251656192;mso-position-horizontal:center;mso-position-horizontal-relative:margin;mso-position-vertical:center;mso-position-vertical-relative:margin" o:allowincell="f">
          <v:imagedata r:id="rId1" o:title="ril_logo2" gain="19661f" blacklevel="22938f"/>
          <w10:wrap anchorx="margin" anchory="margin"/>
        </v:shape>
      </w:pict>
    </w:r>
    <w:r w:rsidR="007A7259">
      <w:t xml:space="preserve">        </w:t>
    </w:r>
  </w:p>
  <w:tbl>
    <w:tblPr>
      <w:tblW w:w="10442" w:type="dxa"/>
      <w:tblLayout w:type="fixed"/>
      <w:tblCellMar>
        <w:left w:w="70" w:type="dxa"/>
        <w:right w:w="70" w:type="dxa"/>
      </w:tblCellMar>
      <w:tblLook w:val="0000" w:firstRow="0" w:lastRow="0" w:firstColumn="0" w:lastColumn="0" w:noHBand="0" w:noVBand="0"/>
    </w:tblPr>
    <w:tblGrid>
      <w:gridCol w:w="3756"/>
      <w:gridCol w:w="2782"/>
      <w:gridCol w:w="3904"/>
    </w:tblGrid>
    <w:tr w:rsidR="007A7259" w:rsidRPr="00B2091E" w14:paraId="37517E6F" w14:textId="77777777" w:rsidTr="007F4439">
      <w:trPr>
        <w:trHeight w:hRule="exact" w:val="963"/>
      </w:trPr>
      <w:tc>
        <w:tcPr>
          <w:tcW w:w="3756" w:type="dxa"/>
        </w:tcPr>
        <w:p w14:paraId="21C58402" w14:textId="77777777" w:rsidR="007A7259" w:rsidRPr="00B2091E" w:rsidRDefault="007A7259" w:rsidP="007F4439">
          <w:pPr>
            <w:tabs>
              <w:tab w:val="left" w:pos="3180"/>
            </w:tabs>
            <w:ind w:hanging="142"/>
          </w:pPr>
          <w:r>
            <w:t xml:space="preserve">    </w:t>
          </w:r>
          <w:r>
            <w:rPr>
              <w:noProof/>
              <w:lang w:val="en-US"/>
            </w:rPr>
            <w:drawing>
              <wp:inline distT="0" distB="0" distL="0" distR="0" wp14:anchorId="6E566ED8" wp14:editId="04E758B9">
                <wp:extent cx="1543050" cy="690596"/>
                <wp:effectExtent l="0" t="0" r="0" b="0"/>
                <wp:docPr id="2" name="Picture 2" descr="\\SIDCVDI005\Profiles$\shruti.pardakhe\Desktop\ri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CVDI005\Profiles$\shruti.pardakhe\Desktop\ril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43050" cy="690596"/>
                        </a:xfrm>
                        <a:prstGeom prst="rect">
                          <a:avLst/>
                        </a:prstGeom>
                        <a:noFill/>
                        <a:ln>
                          <a:noFill/>
                        </a:ln>
                      </pic:spPr>
                    </pic:pic>
                  </a:graphicData>
                </a:graphic>
              </wp:inline>
            </w:drawing>
          </w:r>
          <w:r>
            <w:tab/>
          </w:r>
        </w:p>
      </w:tc>
      <w:tc>
        <w:tcPr>
          <w:tcW w:w="2782" w:type="dxa"/>
        </w:tcPr>
        <w:p w14:paraId="31660330" w14:textId="77777777" w:rsidR="007A7259" w:rsidRDefault="007A7259" w:rsidP="007F4439">
          <w:pPr>
            <w:pStyle w:val="Header"/>
            <w:tabs>
              <w:tab w:val="clear" w:pos="4513"/>
              <w:tab w:val="clear" w:pos="9026"/>
              <w:tab w:val="right" w:pos="4749"/>
            </w:tabs>
            <w:ind w:left="-816" w:right="-1966" w:firstLine="816"/>
          </w:pPr>
          <w:r>
            <w:rPr>
              <w:noProof/>
              <w:lang w:val="en-US"/>
            </w:rPr>
            <w:drawing>
              <wp:inline distT="0" distB="0" distL="0" distR="0" wp14:anchorId="3A435540" wp14:editId="442A39E3">
                <wp:extent cx="1676400" cy="514350"/>
                <wp:effectExtent l="0" t="0" r="0" b="0"/>
                <wp:docPr id="3" name="Picture 3" descr="\\SIDCVDI005\Profiles$\shruti.pardakhe\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CVDI005\Profiles$\shruti.pardakhe\Desktop\Capture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76400" cy="514350"/>
                        </a:xfrm>
                        <a:prstGeom prst="rect">
                          <a:avLst/>
                        </a:prstGeom>
                        <a:noFill/>
                        <a:ln>
                          <a:noFill/>
                        </a:ln>
                      </pic:spPr>
                    </pic:pic>
                  </a:graphicData>
                </a:graphic>
              </wp:inline>
            </w:drawing>
          </w:r>
          <w:r>
            <w:rPr>
              <w:noProof/>
              <w:lang w:val="en-US"/>
            </w:rPr>
            <w:drawing>
              <wp:inline distT="0" distB="0" distL="0" distR="0" wp14:anchorId="22FB97CD" wp14:editId="28FB6140">
                <wp:extent cx="1676400" cy="514350"/>
                <wp:effectExtent l="0" t="0" r="0" b="0"/>
                <wp:docPr id="4" name="Picture 4" descr="\\SIDCVDI005\Profiles$\shruti.pardakhe\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DCVDI005\Profiles$\shruti.pardakhe\Desktop\Capture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76400" cy="514350"/>
                        </a:xfrm>
                        <a:prstGeom prst="rect">
                          <a:avLst/>
                        </a:prstGeom>
                        <a:noFill/>
                        <a:ln>
                          <a:noFill/>
                        </a:ln>
                      </pic:spPr>
                    </pic:pic>
                  </a:graphicData>
                </a:graphic>
              </wp:inline>
            </w:drawing>
          </w:r>
          <w:r>
            <w:rPr>
              <w:noProof/>
              <w:lang w:val="en-US"/>
            </w:rPr>
            <w:drawing>
              <wp:inline distT="0" distB="0" distL="0" distR="0" wp14:anchorId="4ECE9C8E" wp14:editId="6758D84A">
                <wp:extent cx="1676400" cy="514350"/>
                <wp:effectExtent l="0" t="0" r="0" b="0"/>
                <wp:docPr id="5" name="Picture 5" descr="\\SIDCVDI005\Profiles$\shruti.pardakhe\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DCVDI005\Profiles$\shruti.pardakhe\Desktop\Capture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76400" cy="514350"/>
                        </a:xfrm>
                        <a:prstGeom prst="rect">
                          <a:avLst/>
                        </a:prstGeom>
                        <a:noFill/>
                        <a:ln>
                          <a:noFill/>
                        </a:ln>
                      </pic:spPr>
                    </pic:pic>
                  </a:graphicData>
                </a:graphic>
              </wp:inline>
            </w:drawing>
          </w:r>
          <w:r>
            <w:tab/>
          </w:r>
        </w:p>
      </w:tc>
      <w:tc>
        <w:tcPr>
          <w:tcW w:w="3904" w:type="dxa"/>
        </w:tcPr>
        <w:p w14:paraId="319526B3" w14:textId="77777777" w:rsidR="007A7259" w:rsidRPr="00B2091E" w:rsidRDefault="007A7259" w:rsidP="007F4439">
          <w:pPr>
            <w:pStyle w:val="Header"/>
            <w:tabs>
              <w:tab w:val="clear" w:pos="4513"/>
              <w:tab w:val="left" w:pos="1106"/>
              <w:tab w:val="left" w:pos="1136"/>
              <w:tab w:val="right" w:pos="8732"/>
            </w:tabs>
            <w:ind w:left="938" w:right="-138" w:firstLine="746"/>
          </w:pPr>
          <w:r w:rsidRPr="00B2091E">
            <w:t>SAP Style Guide</w:t>
          </w:r>
        </w:p>
        <w:p w14:paraId="41FA67D6" w14:textId="77777777" w:rsidR="007A7259" w:rsidRPr="00B2091E" w:rsidRDefault="007A7259" w:rsidP="007F4439">
          <w:pPr>
            <w:pStyle w:val="Header"/>
            <w:tabs>
              <w:tab w:val="clear" w:pos="4513"/>
              <w:tab w:val="left" w:pos="1106"/>
              <w:tab w:val="left" w:pos="1136"/>
              <w:tab w:val="right" w:pos="8732"/>
            </w:tabs>
            <w:ind w:left="1826" w:right="-138" w:hanging="142"/>
          </w:pPr>
          <w:r>
            <w:t>UI Guidelines Annexure</w:t>
          </w:r>
        </w:p>
        <w:p w14:paraId="3E6E492B" w14:textId="77777777" w:rsidR="007A7259" w:rsidRPr="00B2091E" w:rsidRDefault="007A7259" w:rsidP="007F4439">
          <w:pPr>
            <w:ind w:left="1684" w:right="-138"/>
          </w:pPr>
          <w:r>
            <w:t>Ver. : 1.0</w:t>
          </w:r>
        </w:p>
        <w:p w14:paraId="27F9DAF4" w14:textId="77777777" w:rsidR="007A7259" w:rsidRPr="00B2091E" w:rsidRDefault="007A7259" w:rsidP="00B2091E">
          <w:pPr>
            <w:ind w:left="938" w:right="-138"/>
            <w:jc w:val="right"/>
          </w:pPr>
          <w:r w:rsidRPr="00B2091E">
            <w:t>Version: 1.0</w:t>
          </w:r>
        </w:p>
      </w:tc>
    </w:tr>
  </w:tbl>
  <w:p w14:paraId="4C6C4037" w14:textId="77777777" w:rsidR="007A7259" w:rsidRDefault="007A7259">
    <w:pPr>
      <w:pStyle w:val="Header"/>
      <w:rPr>
        <w:noProof/>
        <w:lang w:eastAsia="en-IN"/>
      </w:rPr>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23944" w14:textId="77777777" w:rsidR="007A7259" w:rsidRDefault="000B0185">
    <w:pPr>
      <w:pStyle w:val="Header"/>
    </w:pPr>
    <w:r>
      <w:rPr>
        <w:noProof/>
        <w:lang w:eastAsia="en-IN"/>
      </w:rPr>
      <w:pict w14:anchorId="566E6D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21656" o:spid="_x0000_s2052" type="#_x0000_t75" style="position:absolute;margin-left:0;margin-top:0;width:258.75pt;height:300pt;z-index:-251658240;mso-position-horizontal:center;mso-position-horizontal-relative:margin;mso-position-vertical:center;mso-position-vertical-relative:margin" o:allowincell="f">
          <v:imagedata r:id="rId1" o:title="ril_logo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D7E75"/>
    <w:multiLevelType w:val="hybridMultilevel"/>
    <w:tmpl w:val="505EA02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1F025A7"/>
    <w:multiLevelType w:val="hybridMultilevel"/>
    <w:tmpl w:val="122A5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C169D1"/>
    <w:multiLevelType w:val="hybridMultilevel"/>
    <w:tmpl w:val="61DA60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D7C1D14"/>
    <w:multiLevelType w:val="hybridMultilevel"/>
    <w:tmpl w:val="90C0B3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F3256BC"/>
    <w:multiLevelType w:val="hybridMultilevel"/>
    <w:tmpl w:val="2ED027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1C43244"/>
    <w:multiLevelType w:val="hybridMultilevel"/>
    <w:tmpl w:val="80083EE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5E7D1E1A"/>
    <w:multiLevelType w:val="hybridMultilevel"/>
    <w:tmpl w:val="B3C4DB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7AC09E7"/>
    <w:multiLevelType w:val="hybridMultilevel"/>
    <w:tmpl w:val="B3C4DB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5"/>
  </w:num>
  <w:num w:numId="8">
    <w:abstractNumId w:val="6"/>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lesh J Kumar (Consultant)">
    <w15:presenceInfo w15:providerId="None" w15:userId="Kamlesh J Kumar (Consulta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F1F"/>
    <w:rsid w:val="00013782"/>
    <w:rsid w:val="00017978"/>
    <w:rsid w:val="0002391A"/>
    <w:rsid w:val="000265C2"/>
    <w:rsid w:val="00027E89"/>
    <w:rsid w:val="0005378F"/>
    <w:rsid w:val="00054EBA"/>
    <w:rsid w:val="00071EB9"/>
    <w:rsid w:val="00072590"/>
    <w:rsid w:val="0007573C"/>
    <w:rsid w:val="00084752"/>
    <w:rsid w:val="00087AE5"/>
    <w:rsid w:val="000B0185"/>
    <w:rsid w:val="000B1F61"/>
    <w:rsid w:val="000D6CFF"/>
    <w:rsid w:val="000E1635"/>
    <w:rsid w:val="000E29E1"/>
    <w:rsid w:val="000E2FD2"/>
    <w:rsid w:val="000F4136"/>
    <w:rsid w:val="000F5F9D"/>
    <w:rsid w:val="00110C8D"/>
    <w:rsid w:val="001132FF"/>
    <w:rsid w:val="0011446E"/>
    <w:rsid w:val="00125F5F"/>
    <w:rsid w:val="0013228B"/>
    <w:rsid w:val="00132305"/>
    <w:rsid w:val="00137034"/>
    <w:rsid w:val="0013795D"/>
    <w:rsid w:val="0014622A"/>
    <w:rsid w:val="001557EC"/>
    <w:rsid w:val="0015685D"/>
    <w:rsid w:val="00161E1A"/>
    <w:rsid w:val="00162057"/>
    <w:rsid w:val="00162566"/>
    <w:rsid w:val="001630B4"/>
    <w:rsid w:val="00166F63"/>
    <w:rsid w:val="00193782"/>
    <w:rsid w:val="001B4ED2"/>
    <w:rsid w:val="001B56D7"/>
    <w:rsid w:val="001B6240"/>
    <w:rsid w:val="001C28D9"/>
    <w:rsid w:val="001C7E50"/>
    <w:rsid w:val="001D32F1"/>
    <w:rsid w:val="001E3649"/>
    <w:rsid w:val="0020129C"/>
    <w:rsid w:val="00202DF8"/>
    <w:rsid w:val="00220CA2"/>
    <w:rsid w:val="00223489"/>
    <w:rsid w:val="00233CA2"/>
    <w:rsid w:val="00270294"/>
    <w:rsid w:val="00270DD2"/>
    <w:rsid w:val="00276ADB"/>
    <w:rsid w:val="00296F2D"/>
    <w:rsid w:val="002A2B6B"/>
    <w:rsid w:val="002A5ABC"/>
    <w:rsid w:val="002C56A6"/>
    <w:rsid w:val="002D3432"/>
    <w:rsid w:val="002E42CA"/>
    <w:rsid w:val="002E6012"/>
    <w:rsid w:val="002E75C8"/>
    <w:rsid w:val="002E75EE"/>
    <w:rsid w:val="002F41CA"/>
    <w:rsid w:val="002F600B"/>
    <w:rsid w:val="00300261"/>
    <w:rsid w:val="00301404"/>
    <w:rsid w:val="003037C6"/>
    <w:rsid w:val="00316469"/>
    <w:rsid w:val="00316E22"/>
    <w:rsid w:val="00322521"/>
    <w:rsid w:val="003230F9"/>
    <w:rsid w:val="00323989"/>
    <w:rsid w:val="00330F44"/>
    <w:rsid w:val="00331823"/>
    <w:rsid w:val="00333D87"/>
    <w:rsid w:val="00345F6A"/>
    <w:rsid w:val="00347150"/>
    <w:rsid w:val="003473F8"/>
    <w:rsid w:val="003622AF"/>
    <w:rsid w:val="00366725"/>
    <w:rsid w:val="003738C4"/>
    <w:rsid w:val="00385281"/>
    <w:rsid w:val="003869E3"/>
    <w:rsid w:val="003934FD"/>
    <w:rsid w:val="00396080"/>
    <w:rsid w:val="003A1BED"/>
    <w:rsid w:val="003B5165"/>
    <w:rsid w:val="003C0A7F"/>
    <w:rsid w:val="003C0C84"/>
    <w:rsid w:val="003C7CF6"/>
    <w:rsid w:val="003F050A"/>
    <w:rsid w:val="003F3228"/>
    <w:rsid w:val="003F3512"/>
    <w:rsid w:val="003F58EA"/>
    <w:rsid w:val="003F6E38"/>
    <w:rsid w:val="00402227"/>
    <w:rsid w:val="00413018"/>
    <w:rsid w:val="0041358C"/>
    <w:rsid w:val="0043050D"/>
    <w:rsid w:val="004312A5"/>
    <w:rsid w:val="0043344C"/>
    <w:rsid w:val="0043345A"/>
    <w:rsid w:val="004503A6"/>
    <w:rsid w:val="004519A6"/>
    <w:rsid w:val="004527B0"/>
    <w:rsid w:val="004574EA"/>
    <w:rsid w:val="00477624"/>
    <w:rsid w:val="00477DBE"/>
    <w:rsid w:val="00484F1F"/>
    <w:rsid w:val="004936C9"/>
    <w:rsid w:val="00493AD4"/>
    <w:rsid w:val="004A7D67"/>
    <w:rsid w:val="004B4757"/>
    <w:rsid w:val="004C552C"/>
    <w:rsid w:val="004F3186"/>
    <w:rsid w:val="004F5381"/>
    <w:rsid w:val="00502AE0"/>
    <w:rsid w:val="005117D9"/>
    <w:rsid w:val="005152C2"/>
    <w:rsid w:val="005246AE"/>
    <w:rsid w:val="00533BFE"/>
    <w:rsid w:val="00533E9D"/>
    <w:rsid w:val="005440F2"/>
    <w:rsid w:val="00564785"/>
    <w:rsid w:val="005807AD"/>
    <w:rsid w:val="005B307B"/>
    <w:rsid w:val="005B7C5D"/>
    <w:rsid w:val="005D2063"/>
    <w:rsid w:val="00604DD8"/>
    <w:rsid w:val="006077FF"/>
    <w:rsid w:val="006114C3"/>
    <w:rsid w:val="00612A14"/>
    <w:rsid w:val="00612B92"/>
    <w:rsid w:val="00623BA7"/>
    <w:rsid w:val="00626FDC"/>
    <w:rsid w:val="006319A4"/>
    <w:rsid w:val="006375A3"/>
    <w:rsid w:val="00653DB6"/>
    <w:rsid w:val="00661B38"/>
    <w:rsid w:val="00663195"/>
    <w:rsid w:val="00690F8C"/>
    <w:rsid w:val="006A4B4C"/>
    <w:rsid w:val="006A5650"/>
    <w:rsid w:val="006B6682"/>
    <w:rsid w:val="006C1BEC"/>
    <w:rsid w:val="006C2D81"/>
    <w:rsid w:val="006D7ACA"/>
    <w:rsid w:val="006E7699"/>
    <w:rsid w:val="006F06F2"/>
    <w:rsid w:val="006F0E9F"/>
    <w:rsid w:val="006F6ADC"/>
    <w:rsid w:val="00704D5C"/>
    <w:rsid w:val="00722D50"/>
    <w:rsid w:val="00734A39"/>
    <w:rsid w:val="00740861"/>
    <w:rsid w:val="0076570D"/>
    <w:rsid w:val="00765794"/>
    <w:rsid w:val="007928C5"/>
    <w:rsid w:val="007935BC"/>
    <w:rsid w:val="007A7259"/>
    <w:rsid w:val="007B181D"/>
    <w:rsid w:val="007C2772"/>
    <w:rsid w:val="007D131D"/>
    <w:rsid w:val="007E6720"/>
    <w:rsid w:val="007F1F37"/>
    <w:rsid w:val="007F4439"/>
    <w:rsid w:val="0080146D"/>
    <w:rsid w:val="00805ABA"/>
    <w:rsid w:val="00824FFA"/>
    <w:rsid w:val="008363C8"/>
    <w:rsid w:val="00845AE3"/>
    <w:rsid w:val="008464E4"/>
    <w:rsid w:val="00846569"/>
    <w:rsid w:val="008472CD"/>
    <w:rsid w:val="0085012D"/>
    <w:rsid w:val="00865F23"/>
    <w:rsid w:val="0088002A"/>
    <w:rsid w:val="008803DE"/>
    <w:rsid w:val="00885AA5"/>
    <w:rsid w:val="008A0828"/>
    <w:rsid w:val="008D0FCD"/>
    <w:rsid w:val="008E1C7D"/>
    <w:rsid w:val="008E6EF7"/>
    <w:rsid w:val="008F19B8"/>
    <w:rsid w:val="0090036D"/>
    <w:rsid w:val="00902380"/>
    <w:rsid w:val="00902EAE"/>
    <w:rsid w:val="0091062D"/>
    <w:rsid w:val="00911FDB"/>
    <w:rsid w:val="0091557A"/>
    <w:rsid w:val="009368FA"/>
    <w:rsid w:val="00953D23"/>
    <w:rsid w:val="00957800"/>
    <w:rsid w:val="0096448C"/>
    <w:rsid w:val="009651F1"/>
    <w:rsid w:val="00966224"/>
    <w:rsid w:val="009744A6"/>
    <w:rsid w:val="00987177"/>
    <w:rsid w:val="00992EA2"/>
    <w:rsid w:val="00994275"/>
    <w:rsid w:val="00996069"/>
    <w:rsid w:val="009B1177"/>
    <w:rsid w:val="009B1C9F"/>
    <w:rsid w:val="009C4A48"/>
    <w:rsid w:val="009C7CDB"/>
    <w:rsid w:val="009D3F53"/>
    <w:rsid w:val="009D406D"/>
    <w:rsid w:val="009D73AD"/>
    <w:rsid w:val="009E5137"/>
    <w:rsid w:val="009F0497"/>
    <w:rsid w:val="009F20AD"/>
    <w:rsid w:val="00A02BB3"/>
    <w:rsid w:val="00A12647"/>
    <w:rsid w:val="00A15D88"/>
    <w:rsid w:val="00A31DFE"/>
    <w:rsid w:val="00A33033"/>
    <w:rsid w:val="00A34C3B"/>
    <w:rsid w:val="00A5275D"/>
    <w:rsid w:val="00A729F0"/>
    <w:rsid w:val="00A73298"/>
    <w:rsid w:val="00A854E3"/>
    <w:rsid w:val="00A9108D"/>
    <w:rsid w:val="00A94D85"/>
    <w:rsid w:val="00A9555B"/>
    <w:rsid w:val="00AB63F1"/>
    <w:rsid w:val="00AC27BA"/>
    <w:rsid w:val="00AC4796"/>
    <w:rsid w:val="00AE4C72"/>
    <w:rsid w:val="00AE5481"/>
    <w:rsid w:val="00AF0E7E"/>
    <w:rsid w:val="00AF27B2"/>
    <w:rsid w:val="00AF30D5"/>
    <w:rsid w:val="00AF3409"/>
    <w:rsid w:val="00AF57FD"/>
    <w:rsid w:val="00B13B75"/>
    <w:rsid w:val="00B152E0"/>
    <w:rsid w:val="00B156F7"/>
    <w:rsid w:val="00B17913"/>
    <w:rsid w:val="00B2091E"/>
    <w:rsid w:val="00B32F2F"/>
    <w:rsid w:val="00B35C78"/>
    <w:rsid w:val="00B54A5F"/>
    <w:rsid w:val="00B54DA5"/>
    <w:rsid w:val="00B65AC4"/>
    <w:rsid w:val="00B74BEA"/>
    <w:rsid w:val="00B84DA9"/>
    <w:rsid w:val="00B97BB6"/>
    <w:rsid w:val="00BA5115"/>
    <w:rsid w:val="00BB1B33"/>
    <w:rsid w:val="00BB3902"/>
    <w:rsid w:val="00BC3566"/>
    <w:rsid w:val="00BD2309"/>
    <w:rsid w:val="00BE24FC"/>
    <w:rsid w:val="00BF636F"/>
    <w:rsid w:val="00C024D7"/>
    <w:rsid w:val="00C02527"/>
    <w:rsid w:val="00C04056"/>
    <w:rsid w:val="00C07CA5"/>
    <w:rsid w:val="00C11A2D"/>
    <w:rsid w:val="00C237EC"/>
    <w:rsid w:val="00C2783B"/>
    <w:rsid w:val="00C33A1B"/>
    <w:rsid w:val="00C40FC9"/>
    <w:rsid w:val="00C4666B"/>
    <w:rsid w:val="00C513DD"/>
    <w:rsid w:val="00C51CF5"/>
    <w:rsid w:val="00C65679"/>
    <w:rsid w:val="00C77528"/>
    <w:rsid w:val="00C82FCC"/>
    <w:rsid w:val="00C9198D"/>
    <w:rsid w:val="00C96DC7"/>
    <w:rsid w:val="00CA21EE"/>
    <w:rsid w:val="00CA42DF"/>
    <w:rsid w:val="00CC576D"/>
    <w:rsid w:val="00CC5EE0"/>
    <w:rsid w:val="00CD313A"/>
    <w:rsid w:val="00CF5ECF"/>
    <w:rsid w:val="00CF6F97"/>
    <w:rsid w:val="00D0768A"/>
    <w:rsid w:val="00D10936"/>
    <w:rsid w:val="00D13ABC"/>
    <w:rsid w:val="00D3316F"/>
    <w:rsid w:val="00D46FE4"/>
    <w:rsid w:val="00D47A1A"/>
    <w:rsid w:val="00D47F19"/>
    <w:rsid w:val="00D559D5"/>
    <w:rsid w:val="00D73767"/>
    <w:rsid w:val="00D7457E"/>
    <w:rsid w:val="00D7567F"/>
    <w:rsid w:val="00DA0EBE"/>
    <w:rsid w:val="00DB4B9D"/>
    <w:rsid w:val="00DB5E79"/>
    <w:rsid w:val="00DC6BB7"/>
    <w:rsid w:val="00DD7288"/>
    <w:rsid w:val="00DE3DBE"/>
    <w:rsid w:val="00DE49EC"/>
    <w:rsid w:val="00E1007A"/>
    <w:rsid w:val="00E15F85"/>
    <w:rsid w:val="00E24887"/>
    <w:rsid w:val="00E25C9E"/>
    <w:rsid w:val="00E41E79"/>
    <w:rsid w:val="00E445DE"/>
    <w:rsid w:val="00E45507"/>
    <w:rsid w:val="00E86026"/>
    <w:rsid w:val="00E94CE5"/>
    <w:rsid w:val="00EA717C"/>
    <w:rsid w:val="00EA7ECD"/>
    <w:rsid w:val="00EB0155"/>
    <w:rsid w:val="00EC7038"/>
    <w:rsid w:val="00ED2D63"/>
    <w:rsid w:val="00ED3D6C"/>
    <w:rsid w:val="00EE2447"/>
    <w:rsid w:val="00EE4A0F"/>
    <w:rsid w:val="00F06EE8"/>
    <w:rsid w:val="00F0725B"/>
    <w:rsid w:val="00F14A6B"/>
    <w:rsid w:val="00F30F03"/>
    <w:rsid w:val="00F321F7"/>
    <w:rsid w:val="00F3504A"/>
    <w:rsid w:val="00F43833"/>
    <w:rsid w:val="00F6353A"/>
    <w:rsid w:val="00F644D5"/>
    <w:rsid w:val="00F644F6"/>
    <w:rsid w:val="00F75029"/>
    <w:rsid w:val="00F82104"/>
    <w:rsid w:val="00F922FC"/>
    <w:rsid w:val="00F93B0D"/>
    <w:rsid w:val="00FC27A2"/>
    <w:rsid w:val="00FC344A"/>
    <w:rsid w:val="00FF3061"/>
    <w:rsid w:val="00FF6C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676D422"/>
  <w15:docId w15:val="{80C3DBAD-0FA8-486D-B5DE-52B714B1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672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4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4F1F"/>
  </w:style>
  <w:style w:type="paragraph" w:styleId="Footer">
    <w:name w:val="footer"/>
    <w:basedOn w:val="Normal"/>
    <w:link w:val="FooterChar"/>
    <w:uiPriority w:val="99"/>
    <w:unhideWhenUsed/>
    <w:rsid w:val="00484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4F1F"/>
  </w:style>
  <w:style w:type="paragraph" w:styleId="BalloonText">
    <w:name w:val="Balloon Text"/>
    <w:basedOn w:val="Normal"/>
    <w:link w:val="BalloonTextChar"/>
    <w:uiPriority w:val="99"/>
    <w:semiHidden/>
    <w:unhideWhenUsed/>
    <w:rsid w:val="00484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4F1F"/>
    <w:rPr>
      <w:rFonts w:ascii="Tahoma" w:hAnsi="Tahoma" w:cs="Tahoma"/>
      <w:sz w:val="16"/>
      <w:szCs w:val="16"/>
    </w:rPr>
  </w:style>
  <w:style w:type="paragraph" w:styleId="ListParagraph">
    <w:name w:val="List Paragraph"/>
    <w:basedOn w:val="Normal"/>
    <w:uiPriority w:val="34"/>
    <w:qFormat/>
    <w:rsid w:val="00347150"/>
    <w:pPr>
      <w:ind w:left="720"/>
      <w:contextualSpacing/>
    </w:pPr>
  </w:style>
  <w:style w:type="character" w:styleId="CommentReference">
    <w:name w:val="annotation reference"/>
    <w:basedOn w:val="DefaultParagraphFont"/>
    <w:uiPriority w:val="99"/>
    <w:semiHidden/>
    <w:unhideWhenUsed/>
    <w:rsid w:val="00BC3566"/>
    <w:rPr>
      <w:sz w:val="16"/>
      <w:szCs w:val="16"/>
    </w:rPr>
  </w:style>
  <w:style w:type="paragraph" w:styleId="CommentText">
    <w:name w:val="annotation text"/>
    <w:basedOn w:val="Normal"/>
    <w:link w:val="CommentTextChar"/>
    <w:uiPriority w:val="99"/>
    <w:semiHidden/>
    <w:unhideWhenUsed/>
    <w:rsid w:val="00BC3566"/>
    <w:pPr>
      <w:spacing w:line="240" w:lineRule="auto"/>
    </w:pPr>
    <w:rPr>
      <w:sz w:val="20"/>
      <w:szCs w:val="20"/>
    </w:rPr>
  </w:style>
  <w:style w:type="character" w:customStyle="1" w:styleId="CommentTextChar">
    <w:name w:val="Comment Text Char"/>
    <w:basedOn w:val="DefaultParagraphFont"/>
    <w:link w:val="CommentText"/>
    <w:uiPriority w:val="99"/>
    <w:semiHidden/>
    <w:rsid w:val="00BC3566"/>
    <w:rPr>
      <w:sz w:val="20"/>
      <w:szCs w:val="20"/>
    </w:rPr>
  </w:style>
  <w:style w:type="paragraph" w:styleId="CommentSubject">
    <w:name w:val="annotation subject"/>
    <w:basedOn w:val="CommentText"/>
    <w:next w:val="CommentText"/>
    <w:link w:val="CommentSubjectChar"/>
    <w:uiPriority w:val="99"/>
    <w:semiHidden/>
    <w:unhideWhenUsed/>
    <w:rsid w:val="00BC3566"/>
    <w:rPr>
      <w:b/>
      <w:bCs/>
    </w:rPr>
  </w:style>
  <w:style w:type="character" w:customStyle="1" w:styleId="CommentSubjectChar">
    <w:name w:val="Comment Subject Char"/>
    <w:basedOn w:val="CommentTextChar"/>
    <w:link w:val="CommentSubject"/>
    <w:uiPriority w:val="99"/>
    <w:semiHidden/>
    <w:rsid w:val="00BC3566"/>
    <w:rPr>
      <w:b/>
      <w:bCs/>
      <w:sz w:val="20"/>
      <w:szCs w:val="20"/>
    </w:rPr>
  </w:style>
  <w:style w:type="paragraph" w:styleId="NoSpacing">
    <w:name w:val="No Spacing"/>
    <w:uiPriority w:val="1"/>
    <w:qFormat/>
    <w:rsid w:val="00366725"/>
    <w:pPr>
      <w:spacing w:after="0" w:line="240" w:lineRule="auto"/>
    </w:pPr>
  </w:style>
  <w:style w:type="character" w:customStyle="1" w:styleId="Heading1Char">
    <w:name w:val="Heading 1 Char"/>
    <w:basedOn w:val="DefaultParagraphFont"/>
    <w:link w:val="Heading1"/>
    <w:uiPriority w:val="9"/>
    <w:rsid w:val="00366725"/>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0D6CF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cid:image004.png@01CEB3BF.94474FF0"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header" Target="header1.xm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cid:image007.png@01CEAF1A.93DABEC0"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cid:image002.png@01CEAF1C.6A0C0200" TargetMode="External"/><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cid:image008.png@01CEAF1A.93DABEC0"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eader" Target="header3.xml"/><Relationship Id="rId19" Type="http://schemas.openxmlformats.org/officeDocument/2006/relationships/image" Target="cid:image003.png@01CEB3BF.94474FF0"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cid:image004.png@01CEAF1C.6A0C0200"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1.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cid:image006.png@01CEAF1A.93DABEC0"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ntTable" Target="fontTable.xml"/><Relationship Id="rId190" Type="http://schemas.openxmlformats.org/officeDocument/2006/relationships/package" Target="embeddings/Microsoft_Excel_Worksheet1.xlsx"/><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microsoft.com/office/2011/relationships/people" Target="people.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cid:image001.png@01CEAF1D.B8DE6CA0" TargetMode="External"/><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comments" Target="comments.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cid:image005.png@01CEAF1A.93DABEC0" TargetMode="External"/><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microsoft.com/office/2011/relationships/commentsExtended" Target="commentsExtended.xml"/></Relationships>
</file>

<file path=word/_rels/header1.xml.rels><?xml version="1.0" encoding="UTF-8" standalone="yes"?>
<Relationships xmlns="http://schemas.openxmlformats.org/package/2006/relationships"><Relationship Id="rId1" Type="http://schemas.openxmlformats.org/officeDocument/2006/relationships/image" Target="media/image172.png"/></Relationships>
</file>

<file path=word/_rels/header2.xml.rels><?xml version="1.0" encoding="UTF-8" standalone="yes"?>
<Relationships xmlns="http://schemas.openxmlformats.org/package/2006/relationships"><Relationship Id="rId3" Type="http://schemas.openxmlformats.org/officeDocument/2006/relationships/image" Target="media/image174.png"/><Relationship Id="rId2" Type="http://schemas.openxmlformats.org/officeDocument/2006/relationships/image" Target="media/image173.png"/><Relationship Id="rId1" Type="http://schemas.openxmlformats.org/officeDocument/2006/relationships/image" Target="media/image172.png"/></Relationships>
</file>

<file path=word/_rels/header3.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AAF77-E962-4B52-8B1E-8CD0F1838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C0D69FD0</Template>
  <TotalTime>1</TotalTime>
  <Pages>132</Pages>
  <Words>2285</Words>
  <Characters>13031</Characters>
  <Application>Microsoft Office Word</Application>
  <DocSecurity>4</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RIL</Company>
  <LinksUpToDate>false</LinksUpToDate>
  <CharactersWithSpaces>15286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Dubey (Consultant)</dc:creator>
  <cp:lastModifiedBy>Vijay Badireddi (Consultant)</cp:lastModifiedBy>
  <cp:revision>2</cp:revision>
  <cp:lastPrinted>2013-09-14T09:30:00Z</cp:lastPrinted>
  <dcterms:created xsi:type="dcterms:W3CDTF">2015-04-08T07:37:00Z</dcterms:created>
  <dcterms:modified xsi:type="dcterms:W3CDTF">2015-04-08T07:37:00Z</dcterms:modified>
</cp:coreProperties>
</file>